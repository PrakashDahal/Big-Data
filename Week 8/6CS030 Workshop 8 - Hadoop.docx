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A9E" w:rsidRDefault="002753D1" w:rsidP="006731B9">
      <w:pPr>
        <w:pStyle w:val="Title"/>
      </w:pPr>
      <w:r>
        <w:t xml:space="preserve">Introduction to </w:t>
      </w:r>
      <w:r w:rsidR="00806669">
        <w:t>Hadoop</w:t>
      </w:r>
      <w:r w:rsidR="0073426F">
        <w:t xml:space="preserve"> – Part One</w:t>
      </w:r>
    </w:p>
    <w:sdt>
      <w:sdtPr>
        <w:rPr>
          <w:rFonts w:ascii="Tahoma" w:eastAsia="Times New Roman" w:hAnsi="Tahoma" w:cs="Times New Roman"/>
          <w:b w:val="0"/>
          <w:bCs w:val="0"/>
          <w:color w:val="auto"/>
          <w:sz w:val="22"/>
          <w:szCs w:val="20"/>
          <w:lang w:val="en-GB" w:eastAsia="en-US"/>
        </w:rPr>
        <w:id w:val="-1785572940"/>
        <w:docPartObj>
          <w:docPartGallery w:val="Table of Contents"/>
          <w:docPartUnique/>
        </w:docPartObj>
      </w:sdtPr>
      <w:sdtEndPr>
        <w:rPr>
          <w:noProof/>
        </w:rPr>
      </w:sdtEndPr>
      <w:sdtContent>
        <w:p w:rsidR="0062751A" w:rsidRDefault="0062751A">
          <w:pPr>
            <w:pStyle w:val="TOCHeading"/>
          </w:pPr>
          <w:r>
            <w:t>Contents</w:t>
          </w:r>
          <w:bookmarkStart w:id="0" w:name="_GoBack"/>
          <w:bookmarkEnd w:id="0"/>
        </w:p>
        <w:p w:rsidR="00E52937" w:rsidRDefault="0062751A">
          <w:pPr>
            <w:pStyle w:val="TOC1"/>
            <w:rPr>
              <w:rFonts w:asciiTheme="minorHAnsi" w:eastAsiaTheme="minorEastAsia" w:hAnsiTheme="minorHAnsi" w:cstheme="minorBidi"/>
              <w:b w:val="0"/>
              <w:bCs w:val="0"/>
              <w:caps w:val="0"/>
              <w:noProof/>
              <w:u w:val="none"/>
              <w:lang w:eastAsia="en-GB"/>
            </w:rPr>
          </w:pPr>
          <w:r>
            <w:fldChar w:fldCharType="begin"/>
          </w:r>
          <w:r>
            <w:instrText xml:space="preserve"> TOC \o "1-3" \h \z \u </w:instrText>
          </w:r>
          <w:r>
            <w:fldChar w:fldCharType="separate"/>
          </w:r>
          <w:hyperlink w:anchor="_Toc3231125" w:history="1">
            <w:r w:rsidR="00E52937" w:rsidRPr="002C5733">
              <w:rPr>
                <w:rStyle w:val="Hyperlink"/>
                <w:noProof/>
              </w:rPr>
              <w:t>1</w:t>
            </w:r>
            <w:r w:rsidR="00E52937">
              <w:rPr>
                <w:rFonts w:asciiTheme="minorHAnsi" w:eastAsiaTheme="minorEastAsia" w:hAnsiTheme="minorHAnsi" w:cstheme="minorBidi"/>
                <w:b w:val="0"/>
                <w:bCs w:val="0"/>
                <w:caps w:val="0"/>
                <w:noProof/>
                <w:u w:val="none"/>
                <w:lang w:eastAsia="en-GB"/>
              </w:rPr>
              <w:tab/>
            </w:r>
            <w:r w:rsidR="00E52937" w:rsidRPr="002C5733">
              <w:rPr>
                <w:rStyle w:val="Hyperlink"/>
                <w:noProof/>
              </w:rPr>
              <w:t>Accessing the Hadoop Server</w:t>
            </w:r>
            <w:r w:rsidR="00E52937">
              <w:rPr>
                <w:noProof/>
                <w:webHidden/>
              </w:rPr>
              <w:tab/>
            </w:r>
            <w:r w:rsidR="00E52937">
              <w:rPr>
                <w:noProof/>
                <w:webHidden/>
              </w:rPr>
              <w:fldChar w:fldCharType="begin"/>
            </w:r>
            <w:r w:rsidR="00E52937">
              <w:rPr>
                <w:noProof/>
                <w:webHidden/>
              </w:rPr>
              <w:instrText xml:space="preserve"> PAGEREF _Toc3231125 \h </w:instrText>
            </w:r>
            <w:r w:rsidR="00E52937">
              <w:rPr>
                <w:noProof/>
                <w:webHidden/>
              </w:rPr>
            </w:r>
            <w:r w:rsidR="00E52937">
              <w:rPr>
                <w:noProof/>
                <w:webHidden/>
              </w:rPr>
              <w:fldChar w:fldCharType="separate"/>
            </w:r>
            <w:r w:rsidR="00E52937">
              <w:rPr>
                <w:noProof/>
                <w:webHidden/>
              </w:rPr>
              <w:t>1</w:t>
            </w:r>
            <w:r w:rsidR="00E52937">
              <w:rPr>
                <w:noProof/>
                <w:webHidden/>
              </w:rPr>
              <w:fldChar w:fldCharType="end"/>
            </w:r>
          </w:hyperlink>
        </w:p>
        <w:p w:rsidR="00E52937" w:rsidRDefault="00E52937">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231126" w:history="1">
            <w:r w:rsidRPr="002C5733">
              <w:rPr>
                <w:rStyle w:val="Hyperlink"/>
                <w:noProof/>
              </w:rPr>
              <w:t>1.1</w:t>
            </w:r>
            <w:r>
              <w:rPr>
                <w:rFonts w:asciiTheme="minorHAnsi" w:eastAsiaTheme="minorEastAsia" w:hAnsiTheme="minorHAnsi" w:cstheme="minorBidi"/>
                <w:b w:val="0"/>
                <w:bCs w:val="0"/>
                <w:smallCaps w:val="0"/>
                <w:noProof/>
                <w:lang w:eastAsia="en-GB"/>
              </w:rPr>
              <w:tab/>
            </w:r>
            <w:r w:rsidRPr="002C5733">
              <w:rPr>
                <w:rStyle w:val="Hyperlink"/>
                <w:noProof/>
              </w:rPr>
              <w:t>VPN Software</w:t>
            </w:r>
            <w:r>
              <w:rPr>
                <w:noProof/>
                <w:webHidden/>
              </w:rPr>
              <w:tab/>
            </w:r>
            <w:r>
              <w:rPr>
                <w:noProof/>
                <w:webHidden/>
              </w:rPr>
              <w:fldChar w:fldCharType="begin"/>
            </w:r>
            <w:r>
              <w:rPr>
                <w:noProof/>
                <w:webHidden/>
              </w:rPr>
              <w:instrText xml:space="preserve"> PAGEREF _Toc3231126 \h </w:instrText>
            </w:r>
            <w:r>
              <w:rPr>
                <w:noProof/>
                <w:webHidden/>
              </w:rPr>
            </w:r>
            <w:r>
              <w:rPr>
                <w:noProof/>
                <w:webHidden/>
              </w:rPr>
              <w:fldChar w:fldCharType="separate"/>
            </w:r>
            <w:r>
              <w:rPr>
                <w:noProof/>
                <w:webHidden/>
              </w:rPr>
              <w:t>1</w:t>
            </w:r>
            <w:r>
              <w:rPr>
                <w:noProof/>
                <w:webHidden/>
              </w:rPr>
              <w:fldChar w:fldCharType="end"/>
            </w:r>
          </w:hyperlink>
        </w:p>
        <w:p w:rsidR="00E52937" w:rsidRDefault="00E52937">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231127" w:history="1">
            <w:r w:rsidRPr="002C5733">
              <w:rPr>
                <w:rStyle w:val="Hyperlink"/>
                <w:noProof/>
              </w:rPr>
              <w:t>1.2</w:t>
            </w:r>
            <w:r>
              <w:rPr>
                <w:rFonts w:asciiTheme="minorHAnsi" w:eastAsiaTheme="minorEastAsia" w:hAnsiTheme="minorHAnsi" w:cstheme="minorBidi"/>
                <w:b w:val="0"/>
                <w:bCs w:val="0"/>
                <w:smallCaps w:val="0"/>
                <w:noProof/>
                <w:lang w:eastAsia="en-GB"/>
              </w:rPr>
              <w:tab/>
            </w:r>
            <w:r w:rsidRPr="002C5733">
              <w:rPr>
                <w:rStyle w:val="Hyperlink"/>
                <w:noProof/>
              </w:rPr>
              <w:t>Hadoop Server</w:t>
            </w:r>
            <w:r>
              <w:rPr>
                <w:noProof/>
                <w:webHidden/>
              </w:rPr>
              <w:tab/>
            </w:r>
            <w:r>
              <w:rPr>
                <w:noProof/>
                <w:webHidden/>
              </w:rPr>
              <w:fldChar w:fldCharType="begin"/>
            </w:r>
            <w:r>
              <w:rPr>
                <w:noProof/>
                <w:webHidden/>
              </w:rPr>
              <w:instrText xml:space="preserve"> PAGEREF _Toc3231127 \h </w:instrText>
            </w:r>
            <w:r>
              <w:rPr>
                <w:noProof/>
                <w:webHidden/>
              </w:rPr>
            </w:r>
            <w:r>
              <w:rPr>
                <w:noProof/>
                <w:webHidden/>
              </w:rPr>
              <w:fldChar w:fldCharType="separate"/>
            </w:r>
            <w:r>
              <w:rPr>
                <w:noProof/>
                <w:webHidden/>
              </w:rPr>
              <w:t>1</w:t>
            </w:r>
            <w:r>
              <w:rPr>
                <w:noProof/>
                <w:webHidden/>
              </w:rPr>
              <w:fldChar w:fldCharType="end"/>
            </w:r>
          </w:hyperlink>
        </w:p>
        <w:p w:rsidR="00E52937" w:rsidRDefault="00E52937">
          <w:pPr>
            <w:pStyle w:val="TOC1"/>
            <w:rPr>
              <w:rFonts w:asciiTheme="minorHAnsi" w:eastAsiaTheme="minorEastAsia" w:hAnsiTheme="minorHAnsi" w:cstheme="minorBidi"/>
              <w:b w:val="0"/>
              <w:bCs w:val="0"/>
              <w:caps w:val="0"/>
              <w:noProof/>
              <w:u w:val="none"/>
              <w:lang w:eastAsia="en-GB"/>
            </w:rPr>
          </w:pPr>
          <w:hyperlink w:anchor="_Toc3231128" w:history="1">
            <w:r w:rsidRPr="002C5733">
              <w:rPr>
                <w:rStyle w:val="Hyperlink"/>
                <w:noProof/>
              </w:rPr>
              <w:t>2</w:t>
            </w:r>
            <w:r>
              <w:rPr>
                <w:rFonts w:asciiTheme="minorHAnsi" w:eastAsiaTheme="minorEastAsia" w:hAnsiTheme="minorHAnsi" w:cstheme="minorBidi"/>
                <w:b w:val="0"/>
                <w:bCs w:val="0"/>
                <w:caps w:val="0"/>
                <w:noProof/>
                <w:u w:val="none"/>
                <w:lang w:eastAsia="en-GB"/>
              </w:rPr>
              <w:tab/>
            </w:r>
            <w:r w:rsidRPr="002C5733">
              <w:rPr>
                <w:rStyle w:val="Hyperlink"/>
                <w:noProof/>
              </w:rPr>
              <w:t>Hadoop Directory Structure</w:t>
            </w:r>
            <w:r>
              <w:rPr>
                <w:noProof/>
                <w:webHidden/>
              </w:rPr>
              <w:tab/>
            </w:r>
            <w:r>
              <w:rPr>
                <w:noProof/>
                <w:webHidden/>
              </w:rPr>
              <w:fldChar w:fldCharType="begin"/>
            </w:r>
            <w:r>
              <w:rPr>
                <w:noProof/>
                <w:webHidden/>
              </w:rPr>
              <w:instrText xml:space="preserve"> PAGEREF _Toc3231128 \h </w:instrText>
            </w:r>
            <w:r>
              <w:rPr>
                <w:noProof/>
                <w:webHidden/>
              </w:rPr>
            </w:r>
            <w:r>
              <w:rPr>
                <w:noProof/>
                <w:webHidden/>
              </w:rPr>
              <w:fldChar w:fldCharType="separate"/>
            </w:r>
            <w:r>
              <w:rPr>
                <w:noProof/>
                <w:webHidden/>
              </w:rPr>
              <w:t>1</w:t>
            </w:r>
            <w:r>
              <w:rPr>
                <w:noProof/>
                <w:webHidden/>
              </w:rPr>
              <w:fldChar w:fldCharType="end"/>
            </w:r>
          </w:hyperlink>
        </w:p>
        <w:p w:rsidR="00E52937" w:rsidRDefault="00E52937">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231129" w:history="1">
            <w:r w:rsidRPr="002C5733">
              <w:rPr>
                <w:rStyle w:val="Hyperlink"/>
                <w:noProof/>
              </w:rPr>
              <w:t>2.1</w:t>
            </w:r>
            <w:r>
              <w:rPr>
                <w:rFonts w:asciiTheme="minorHAnsi" w:eastAsiaTheme="minorEastAsia" w:hAnsiTheme="minorHAnsi" w:cstheme="minorBidi"/>
                <w:b w:val="0"/>
                <w:bCs w:val="0"/>
                <w:smallCaps w:val="0"/>
                <w:noProof/>
                <w:lang w:eastAsia="en-GB"/>
              </w:rPr>
              <w:tab/>
            </w:r>
            <w:r w:rsidRPr="002C5733">
              <w:rPr>
                <w:rStyle w:val="Hyperlink"/>
                <w:noProof/>
              </w:rPr>
              <w:t>Hadoop Commands</w:t>
            </w:r>
            <w:r>
              <w:rPr>
                <w:noProof/>
                <w:webHidden/>
              </w:rPr>
              <w:tab/>
            </w:r>
            <w:r>
              <w:rPr>
                <w:noProof/>
                <w:webHidden/>
              </w:rPr>
              <w:fldChar w:fldCharType="begin"/>
            </w:r>
            <w:r>
              <w:rPr>
                <w:noProof/>
                <w:webHidden/>
              </w:rPr>
              <w:instrText xml:space="preserve"> PAGEREF _Toc3231129 \h </w:instrText>
            </w:r>
            <w:r>
              <w:rPr>
                <w:noProof/>
                <w:webHidden/>
              </w:rPr>
            </w:r>
            <w:r>
              <w:rPr>
                <w:noProof/>
                <w:webHidden/>
              </w:rPr>
              <w:fldChar w:fldCharType="separate"/>
            </w:r>
            <w:r>
              <w:rPr>
                <w:noProof/>
                <w:webHidden/>
              </w:rPr>
              <w:t>1</w:t>
            </w:r>
            <w:r>
              <w:rPr>
                <w:noProof/>
                <w:webHidden/>
              </w:rPr>
              <w:fldChar w:fldCharType="end"/>
            </w:r>
          </w:hyperlink>
        </w:p>
        <w:p w:rsidR="00E52937" w:rsidRDefault="00E52937">
          <w:pPr>
            <w:pStyle w:val="TOC1"/>
            <w:rPr>
              <w:rFonts w:asciiTheme="minorHAnsi" w:eastAsiaTheme="minorEastAsia" w:hAnsiTheme="minorHAnsi" w:cstheme="minorBidi"/>
              <w:b w:val="0"/>
              <w:bCs w:val="0"/>
              <w:caps w:val="0"/>
              <w:noProof/>
              <w:u w:val="none"/>
              <w:lang w:eastAsia="en-GB"/>
            </w:rPr>
          </w:pPr>
          <w:hyperlink w:anchor="_Toc3231130" w:history="1">
            <w:r w:rsidRPr="002C5733">
              <w:rPr>
                <w:rStyle w:val="Hyperlink"/>
                <w:noProof/>
              </w:rPr>
              <w:t>3</w:t>
            </w:r>
            <w:r>
              <w:rPr>
                <w:rFonts w:asciiTheme="minorHAnsi" w:eastAsiaTheme="minorEastAsia" w:hAnsiTheme="minorHAnsi" w:cstheme="minorBidi"/>
                <w:b w:val="0"/>
                <w:bCs w:val="0"/>
                <w:caps w:val="0"/>
                <w:noProof/>
                <w:u w:val="none"/>
                <w:lang w:eastAsia="en-GB"/>
              </w:rPr>
              <w:tab/>
            </w:r>
            <w:r w:rsidRPr="002C5733">
              <w:rPr>
                <w:rStyle w:val="Hyperlink"/>
                <w:noProof/>
              </w:rPr>
              <w:t>Example Programs</w:t>
            </w:r>
            <w:r>
              <w:rPr>
                <w:noProof/>
                <w:webHidden/>
              </w:rPr>
              <w:tab/>
            </w:r>
            <w:r>
              <w:rPr>
                <w:noProof/>
                <w:webHidden/>
              </w:rPr>
              <w:fldChar w:fldCharType="begin"/>
            </w:r>
            <w:r>
              <w:rPr>
                <w:noProof/>
                <w:webHidden/>
              </w:rPr>
              <w:instrText xml:space="preserve"> PAGEREF _Toc3231130 \h </w:instrText>
            </w:r>
            <w:r>
              <w:rPr>
                <w:noProof/>
                <w:webHidden/>
              </w:rPr>
            </w:r>
            <w:r>
              <w:rPr>
                <w:noProof/>
                <w:webHidden/>
              </w:rPr>
              <w:fldChar w:fldCharType="separate"/>
            </w:r>
            <w:r>
              <w:rPr>
                <w:noProof/>
                <w:webHidden/>
              </w:rPr>
              <w:t>2</w:t>
            </w:r>
            <w:r>
              <w:rPr>
                <w:noProof/>
                <w:webHidden/>
              </w:rPr>
              <w:fldChar w:fldCharType="end"/>
            </w:r>
          </w:hyperlink>
        </w:p>
        <w:p w:rsidR="00E52937" w:rsidRDefault="00E52937">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231131" w:history="1">
            <w:r w:rsidRPr="002C5733">
              <w:rPr>
                <w:rStyle w:val="Hyperlink"/>
                <w:noProof/>
              </w:rPr>
              <w:t>3.1</w:t>
            </w:r>
            <w:r>
              <w:rPr>
                <w:rFonts w:asciiTheme="minorHAnsi" w:eastAsiaTheme="minorEastAsia" w:hAnsiTheme="minorHAnsi" w:cstheme="minorBidi"/>
                <w:b w:val="0"/>
                <w:bCs w:val="0"/>
                <w:smallCaps w:val="0"/>
                <w:noProof/>
                <w:lang w:eastAsia="en-GB"/>
              </w:rPr>
              <w:tab/>
            </w:r>
            <w:r w:rsidRPr="002C5733">
              <w:rPr>
                <w:rStyle w:val="Hyperlink"/>
                <w:noProof/>
              </w:rPr>
              <w:t>Pi program</w:t>
            </w:r>
            <w:r>
              <w:rPr>
                <w:noProof/>
                <w:webHidden/>
              </w:rPr>
              <w:tab/>
            </w:r>
            <w:r>
              <w:rPr>
                <w:noProof/>
                <w:webHidden/>
              </w:rPr>
              <w:fldChar w:fldCharType="begin"/>
            </w:r>
            <w:r>
              <w:rPr>
                <w:noProof/>
                <w:webHidden/>
              </w:rPr>
              <w:instrText xml:space="preserve"> PAGEREF _Toc3231131 \h </w:instrText>
            </w:r>
            <w:r>
              <w:rPr>
                <w:noProof/>
                <w:webHidden/>
              </w:rPr>
            </w:r>
            <w:r>
              <w:rPr>
                <w:noProof/>
                <w:webHidden/>
              </w:rPr>
              <w:fldChar w:fldCharType="separate"/>
            </w:r>
            <w:r>
              <w:rPr>
                <w:noProof/>
                <w:webHidden/>
              </w:rPr>
              <w:t>2</w:t>
            </w:r>
            <w:r>
              <w:rPr>
                <w:noProof/>
                <w:webHidden/>
              </w:rPr>
              <w:fldChar w:fldCharType="end"/>
            </w:r>
          </w:hyperlink>
        </w:p>
        <w:p w:rsidR="00E52937" w:rsidRDefault="00E52937">
          <w:pPr>
            <w:pStyle w:val="TOC1"/>
            <w:rPr>
              <w:rFonts w:asciiTheme="minorHAnsi" w:eastAsiaTheme="minorEastAsia" w:hAnsiTheme="minorHAnsi" w:cstheme="minorBidi"/>
              <w:b w:val="0"/>
              <w:bCs w:val="0"/>
              <w:caps w:val="0"/>
              <w:noProof/>
              <w:u w:val="none"/>
              <w:lang w:eastAsia="en-GB"/>
            </w:rPr>
          </w:pPr>
          <w:hyperlink w:anchor="_Toc3231132" w:history="1">
            <w:r w:rsidRPr="002C5733">
              <w:rPr>
                <w:rStyle w:val="Hyperlink"/>
                <w:noProof/>
              </w:rPr>
              <w:t>4</w:t>
            </w:r>
            <w:r>
              <w:rPr>
                <w:rFonts w:asciiTheme="minorHAnsi" w:eastAsiaTheme="minorEastAsia" w:hAnsiTheme="minorHAnsi" w:cstheme="minorBidi"/>
                <w:b w:val="0"/>
                <w:bCs w:val="0"/>
                <w:caps w:val="0"/>
                <w:noProof/>
                <w:u w:val="none"/>
                <w:lang w:eastAsia="en-GB"/>
              </w:rPr>
              <w:tab/>
            </w:r>
            <w:r w:rsidRPr="002C5733">
              <w:rPr>
                <w:rStyle w:val="Hyperlink"/>
                <w:noProof/>
              </w:rPr>
              <w:t>Word Count Version 1</w:t>
            </w:r>
            <w:r>
              <w:rPr>
                <w:noProof/>
                <w:webHidden/>
              </w:rPr>
              <w:tab/>
            </w:r>
            <w:r>
              <w:rPr>
                <w:noProof/>
                <w:webHidden/>
              </w:rPr>
              <w:fldChar w:fldCharType="begin"/>
            </w:r>
            <w:r>
              <w:rPr>
                <w:noProof/>
                <w:webHidden/>
              </w:rPr>
              <w:instrText xml:space="preserve"> PAGEREF _Toc3231132 \h </w:instrText>
            </w:r>
            <w:r>
              <w:rPr>
                <w:noProof/>
                <w:webHidden/>
              </w:rPr>
            </w:r>
            <w:r>
              <w:rPr>
                <w:noProof/>
                <w:webHidden/>
              </w:rPr>
              <w:fldChar w:fldCharType="separate"/>
            </w:r>
            <w:r>
              <w:rPr>
                <w:noProof/>
                <w:webHidden/>
              </w:rPr>
              <w:t>2</w:t>
            </w:r>
            <w:r>
              <w:rPr>
                <w:noProof/>
                <w:webHidden/>
              </w:rPr>
              <w:fldChar w:fldCharType="end"/>
            </w:r>
          </w:hyperlink>
        </w:p>
        <w:p w:rsidR="00E52937" w:rsidRDefault="00E52937">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231133" w:history="1">
            <w:r w:rsidRPr="002C5733">
              <w:rPr>
                <w:rStyle w:val="Hyperlink"/>
                <w:noProof/>
              </w:rPr>
              <w:t>4.1</w:t>
            </w:r>
            <w:r>
              <w:rPr>
                <w:rFonts w:asciiTheme="minorHAnsi" w:eastAsiaTheme="minorEastAsia" w:hAnsiTheme="minorHAnsi" w:cstheme="minorBidi"/>
                <w:b w:val="0"/>
                <w:bCs w:val="0"/>
                <w:smallCaps w:val="0"/>
                <w:noProof/>
                <w:lang w:eastAsia="en-GB"/>
              </w:rPr>
              <w:tab/>
            </w:r>
            <w:r w:rsidRPr="002C5733">
              <w:rPr>
                <w:rStyle w:val="Hyperlink"/>
                <w:noProof/>
              </w:rPr>
              <w:t>Word Count.java</w:t>
            </w:r>
            <w:r>
              <w:rPr>
                <w:noProof/>
                <w:webHidden/>
              </w:rPr>
              <w:tab/>
            </w:r>
            <w:r>
              <w:rPr>
                <w:noProof/>
                <w:webHidden/>
              </w:rPr>
              <w:fldChar w:fldCharType="begin"/>
            </w:r>
            <w:r>
              <w:rPr>
                <w:noProof/>
                <w:webHidden/>
              </w:rPr>
              <w:instrText xml:space="preserve"> PAGEREF _Toc3231133 \h </w:instrText>
            </w:r>
            <w:r>
              <w:rPr>
                <w:noProof/>
                <w:webHidden/>
              </w:rPr>
            </w:r>
            <w:r>
              <w:rPr>
                <w:noProof/>
                <w:webHidden/>
              </w:rPr>
              <w:fldChar w:fldCharType="separate"/>
            </w:r>
            <w:r>
              <w:rPr>
                <w:noProof/>
                <w:webHidden/>
              </w:rPr>
              <w:t>3</w:t>
            </w:r>
            <w:r>
              <w:rPr>
                <w:noProof/>
                <w:webHidden/>
              </w:rPr>
              <w:fldChar w:fldCharType="end"/>
            </w:r>
          </w:hyperlink>
        </w:p>
        <w:p w:rsidR="00E52937" w:rsidRDefault="00E52937">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231134" w:history="1">
            <w:r w:rsidRPr="002C5733">
              <w:rPr>
                <w:rStyle w:val="Hyperlink"/>
                <w:noProof/>
              </w:rPr>
              <w:t>4.2</w:t>
            </w:r>
            <w:r>
              <w:rPr>
                <w:rFonts w:asciiTheme="minorHAnsi" w:eastAsiaTheme="minorEastAsia" w:hAnsiTheme="minorHAnsi" w:cstheme="minorBidi"/>
                <w:b w:val="0"/>
                <w:bCs w:val="0"/>
                <w:smallCaps w:val="0"/>
                <w:noProof/>
                <w:lang w:eastAsia="en-GB"/>
              </w:rPr>
              <w:tab/>
            </w:r>
            <w:r w:rsidRPr="002C5733">
              <w:rPr>
                <w:rStyle w:val="Hyperlink"/>
                <w:noProof/>
              </w:rPr>
              <w:t>Running the Word Count Program</w:t>
            </w:r>
            <w:r>
              <w:rPr>
                <w:noProof/>
                <w:webHidden/>
              </w:rPr>
              <w:tab/>
            </w:r>
            <w:r>
              <w:rPr>
                <w:noProof/>
                <w:webHidden/>
              </w:rPr>
              <w:fldChar w:fldCharType="begin"/>
            </w:r>
            <w:r>
              <w:rPr>
                <w:noProof/>
                <w:webHidden/>
              </w:rPr>
              <w:instrText xml:space="preserve"> PAGEREF _Toc3231134 \h </w:instrText>
            </w:r>
            <w:r>
              <w:rPr>
                <w:noProof/>
                <w:webHidden/>
              </w:rPr>
            </w:r>
            <w:r>
              <w:rPr>
                <w:noProof/>
                <w:webHidden/>
              </w:rPr>
              <w:fldChar w:fldCharType="separate"/>
            </w:r>
            <w:r>
              <w:rPr>
                <w:noProof/>
                <w:webHidden/>
              </w:rPr>
              <w:t>3</w:t>
            </w:r>
            <w:r>
              <w:rPr>
                <w:noProof/>
                <w:webHidden/>
              </w:rPr>
              <w:fldChar w:fldCharType="end"/>
            </w:r>
          </w:hyperlink>
        </w:p>
        <w:p w:rsidR="00E52937" w:rsidRDefault="00E52937">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231135" w:history="1">
            <w:r w:rsidRPr="002C5733">
              <w:rPr>
                <w:rStyle w:val="Hyperlink"/>
                <w:noProof/>
              </w:rPr>
              <w:t>4.3</w:t>
            </w:r>
            <w:r>
              <w:rPr>
                <w:rFonts w:asciiTheme="minorHAnsi" w:eastAsiaTheme="minorEastAsia" w:hAnsiTheme="minorHAnsi" w:cstheme="minorBidi"/>
                <w:b w:val="0"/>
                <w:bCs w:val="0"/>
                <w:smallCaps w:val="0"/>
                <w:noProof/>
                <w:lang w:eastAsia="en-GB"/>
              </w:rPr>
              <w:tab/>
            </w:r>
            <w:r w:rsidRPr="002C5733">
              <w:rPr>
                <w:rStyle w:val="Hyperlink"/>
                <w:noProof/>
              </w:rPr>
              <w:t>Rerunning the Word Count</w:t>
            </w:r>
            <w:r>
              <w:rPr>
                <w:noProof/>
                <w:webHidden/>
              </w:rPr>
              <w:tab/>
            </w:r>
            <w:r>
              <w:rPr>
                <w:noProof/>
                <w:webHidden/>
              </w:rPr>
              <w:fldChar w:fldCharType="begin"/>
            </w:r>
            <w:r>
              <w:rPr>
                <w:noProof/>
                <w:webHidden/>
              </w:rPr>
              <w:instrText xml:space="preserve"> PAGEREF _Toc3231135 \h </w:instrText>
            </w:r>
            <w:r>
              <w:rPr>
                <w:noProof/>
                <w:webHidden/>
              </w:rPr>
            </w:r>
            <w:r>
              <w:rPr>
                <w:noProof/>
                <w:webHidden/>
              </w:rPr>
              <w:fldChar w:fldCharType="separate"/>
            </w:r>
            <w:r>
              <w:rPr>
                <w:noProof/>
                <w:webHidden/>
              </w:rPr>
              <w:t>4</w:t>
            </w:r>
            <w:r>
              <w:rPr>
                <w:noProof/>
                <w:webHidden/>
              </w:rPr>
              <w:fldChar w:fldCharType="end"/>
            </w:r>
          </w:hyperlink>
        </w:p>
        <w:p w:rsidR="00E52937" w:rsidRDefault="00E52937">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231136" w:history="1">
            <w:r w:rsidRPr="002C5733">
              <w:rPr>
                <w:rStyle w:val="Hyperlink"/>
                <w:noProof/>
              </w:rPr>
              <w:t>4.4</w:t>
            </w:r>
            <w:r>
              <w:rPr>
                <w:rFonts w:asciiTheme="minorHAnsi" w:eastAsiaTheme="minorEastAsia" w:hAnsiTheme="minorHAnsi" w:cstheme="minorBidi"/>
                <w:b w:val="0"/>
                <w:bCs w:val="0"/>
                <w:smallCaps w:val="0"/>
                <w:noProof/>
                <w:lang w:eastAsia="en-GB"/>
              </w:rPr>
              <w:tab/>
            </w:r>
            <w:r w:rsidRPr="002C5733">
              <w:rPr>
                <w:rStyle w:val="Hyperlink"/>
                <w:noProof/>
              </w:rPr>
              <w:t>Using a larger dataset</w:t>
            </w:r>
            <w:r>
              <w:rPr>
                <w:noProof/>
                <w:webHidden/>
              </w:rPr>
              <w:tab/>
            </w:r>
            <w:r>
              <w:rPr>
                <w:noProof/>
                <w:webHidden/>
              </w:rPr>
              <w:fldChar w:fldCharType="begin"/>
            </w:r>
            <w:r>
              <w:rPr>
                <w:noProof/>
                <w:webHidden/>
              </w:rPr>
              <w:instrText xml:space="preserve"> PAGEREF _Toc3231136 \h </w:instrText>
            </w:r>
            <w:r>
              <w:rPr>
                <w:noProof/>
                <w:webHidden/>
              </w:rPr>
            </w:r>
            <w:r>
              <w:rPr>
                <w:noProof/>
                <w:webHidden/>
              </w:rPr>
              <w:fldChar w:fldCharType="separate"/>
            </w:r>
            <w:r>
              <w:rPr>
                <w:noProof/>
                <w:webHidden/>
              </w:rPr>
              <w:t>4</w:t>
            </w:r>
            <w:r>
              <w:rPr>
                <w:noProof/>
                <w:webHidden/>
              </w:rPr>
              <w:fldChar w:fldCharType="end"/>
            </w:r>
          </w:hyperlink>
        </w:p>
        <w:p w:rsidR="00E52937" w:rsidRDefault="00E52937">
          <w:pPr>
            <w:pStyle w:val="TOC1"/>
            <w:rPr>
              <w:rFonts w:asciiTheme="minorHAnsi" w:eastAsiaTheme="minorEastAsia" w:hAnsiTheme="minorHAnsi" w:cstheme="minorBidi"/>
              <w:b w:val="0"/>
              <w:bCs w:val="0"/>
              <w:caps w:val="0"/>
              <w:noProof/>
              <w:u w:val="none"/>
              <w:lang w:eastAsia="en-GB"/>
            </w:rPr>
          </w:pPr>
          <w:hyperlink w:anchor="_Toc3231137" w:history="1">
            <w:r w:rsidRPr="002C5733">
              <w:rPr>
                <w:rStyle w:val="Hyperlink"/>
                <w:noProof/>
                <w:lang w:eastAsia="en-GB"/>
              </w:rPr>
              <w:t>5</w:t>
            </w:r>
            <w:r>
              <w:rPr>
                <w:rFonts w:asciiTheme="minorHAnsi" w:eastAsiaTheme="minorEastAsia" w:hAnsiTheme="minorHAnsi" w:cstheme="minorBidi"/>
                <w:b w:val="0"/>
                <w:bCs w:val="0"/>
                <w:caps w:val="0"/>
                <w:noProof/>
                <w:u w:val="none"/>
                <w:lang w:eastAsia="en-GB"/>
              </w:rPr>
              <w:tab/>
            </w:r>
            <w:r w:rsidRPr="002C5733">
              <w:rPr>
                <w:rStyle w:val="Hyperlink"/>
                <w:noProof/>
                <w:lang w:eastAsia="en-GB"/>
              </w:rPr>
              <w:t>Word Count Version 2</w:t>
            </w:r>
            <w:r>
              <w:rPr>
                <w:noProof/>
                <w:webHidden/>
              </w:rPr>
              <w:tab/>
            </w:r>
            <w:r>
              <w:rPr>
                <w:noProof/>
                <w:webHidden/>
              </w:rPr>
              <w:fldChar w:fldCharType="begin"/>
            </w:r>
            <w:r>
              <w:rPr>
                <w:noProof/>
                <w:webHidden/>
              </w:rPr>
              <w:instrText xml:space="preserve"> PAGEREF _Toc3231137 \h </w:instrText>
            </w:r>
            <w:r>
              <w:rPr>
                <w:noProof/>
                <w:webHidden/>
              </w:rPr>
            </w:r>
            <w:r>
              <w:rPr>
                <w:noProof/>
                <w:webHidden/>
              </w:rPr>
              <w:fldChar w:fldCharType="separate"/>
            </w:r>
            <w:r>
              <w:rPr>
                <w:noProof/>
                <w:webHidden/>
              </w:rPr>
              <w:t>5</w:t>
            </w:r>
            <w:r>
              <w:rPr>
                <w:noProof/>
                <w:webHidden/>
              </w:rPr>
              <w:fldChar w:fldCharType="end"/>
            </w:r>
          </w:hyperlink>
        </w:p>
        <w:p w:rsidR="00E52937" w:rsidRDefault="00E52937">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231138" w:history="1">
            <w:r w:rsidRPr="002C5733">
              <w:rPr>
                <w:rStyle w:val="Hyperlink"/>
                <w:noProof/>
              </w:rPr>
              <w:t>5.1</w:t>
            </w:r>
            <w:r>
              <w:rPr>
                <w:rFonts w:asciiTheme="minorHAnsi" w:eastAsiaTheme="minorEastAsia" w:hAnsiTheme="minorHAnsi" w:cstheme="minorBidi"/>
                <w:b w:val="0"/>
                <w:bCs w:val="0"/>
                <w:smallCaps w:val="0"/>
                <w:noProof/>
                <w:lang w:eastAsia="en-GB"/>
              </w:rPr>
              <w:tab/>
            </w:r>
            <w:r w:rsidRPr="002C5733">
              <w:rPr>
                <w:rStyle w:val="Hyperlink"/>
                <w:noProof/>
              </w:rPr>
              <w:t>Making Word Count Case Insensitive</w:t>
            </w:r>
            <w:r>
              <w:rPr>
                <w:noProof/>
                <w:webHidden/>
              </w:rPr>
              <w:tab/>
            </w:r>
            <w:r>
              <w:rPr>
                <w:noProof/>
                <w:webHidden/>
              </w:rPr>
              <w:fldChar w:fldCharType="begin"/>
            </w:r>
            <w:r>
              <w:rPr>
                <w:noProof/>
                <w:webHidden/>
              </w:rPr>
              <w:instrText xml:space="preserve"> PAGEREF _Toc3231138 \h </w:instrText>
            </w:r>
            <w:r>
              <w:rPr>
                <w:noProof/>
                <w:webHidden/>
              </w:rPr>
            </w:r>
            <w:r>
              <w:rPr>
                <w:noProof/>
                <w:webHidden/>
              </w:rPr>
              <w:fldChar w:fldCharType="separate"/>
            </w:r>
            <w:r>
              <w:rPr>
                <w:noProof/>
                <w:webHidden/>
              </w:rPr>
              <w:t>5</w:t>
            </w:r>
            <w:r>
              <w:rPr>
                <w:noProof/>
                <w:webHidden/>
              </w:rPr>
              <w:fldChar w:fldCharType="end"/>
            </w:r>
          </w:hyperlink>
        </w:p>
        <w:p w:rsidR="00E52937" w:rsidRDefault="00E52937">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231139" w:history="1">
            <w:r w:rsidRPr="002C5733">
              <w:rPr>
                <w:rStyle w:val="Hyperlink"/>
                <w:noProof/>
              </w:rPr>
              <w:t>5.2</w:t>
            </w:r>
            <w:r>
              <w:rPr>
                <w:rFonts w:asciiTheme="minorHAnsi" w:eastAsiaTheme="minorEastAsia" w:hAnsiTheme="minorHAnsi" w:cstheme="minorBidi"/>
                <w:b w:val="0"/>
                <w:bCs w:val="0"/>
                <w:smallCaps w:val="0"/>
                <w:noProof/>
                <w:lang w:eastAsia="en-GB"/>
              </w:rPr>
              <w:tab/>
            </w:r>
            <w:r w:rsidRPr="002C5733">
              <w:rPr>
                <w:rStyle w:val="Hyperlink"/>
                <w:noProof/>
              </w:rPr>
              <w:t>What Changed?</w:t>
            </w:r>
            <w:r>
              <w:rPr>
                <w:noProof/>
                <w:webHidden/>
              </w:rPr>
              <w:tab/>
            </w:r>
            <w:r>
              <w:rPr>
                <w:noProof/>
                <w:webHidden/>
              </w:rPr>
              <w:fldChar w:fldCharType="begin"/>
            </w:r>
            <w:r>
              <w:rPr>
                <w:noProof/>
                <w:webHidden/>
              </w:rPr>
              <w:instrText xml:space="preserve"> PAGEREF _Toc3231139 \h </w:instrText>
            </w:r>
            <w:r>
              <w:rPr>
                <w:noProof/>
                <w:webHidden/>
              </w:rPr>
            </w:r>
            <w:r>
              <w:rPr>
                <w:noProof/>
                <w:webHidden/>
              </w:rPr>
              <w:fldChar w:fldCharType="separate"/>
            </w:r>
            <w:r>
              <w:rPr>
                <w:noProof/>
                <w:webHidden/>
              </w:rPr>
              <w:t>6</w:t>
            </w:r>
            <w:r>
              <w:rPr>
                <w:noProof/>
                <w:webHidden/>
              </w:rPr>
              <w:fldChar w:fldCharType="end"/>
            </w:r>
          </w:hyperlink>
        </w:p>
        <w:p w:rsidR="00E52937" w:rsidRDefault="00E52937">
          <w:pPr>
            <w:pStyle w:val="TOC1"/>
            <w:rPr>
              <w:rFonts w:asciiTheme="minorHAnsi" w:eastAsiaTheme="minorEastAsia" w:hAnsiTheme="minorHAnsi" w:cstheme="minorBidi"/>
              <w:b w:val="0"/>
              <w:bCs w:val="0"/>
              <w:caps w:val="0"/>
              <w:noProof/>
              <w:u w:val="none"/>
              <w:lang w:eastAsia="en-GB"/>
            </w:rPr>
          </w:pPr>
          <w:hyperlink w:anchor="_Toc3231140" w:history="1">
            <w:r w:rsidRPr="002C5733">
              <w:rPr>
                <w:rStyle w:val="Hyperlink"/>
                <w:noProof/>
              </w:rPr>
              <w:t>6</w:t>
            </w:r>
            <w:r>
              <w:rPr>
                <w:rFonts w:asciiTheme="minorHAnsi" w:eastAsiaTheme="minorEastAsia" w:hAnsiTheme="minorHAnsi" w:cstheme="minorBidi"/>
                <w:b w:val="0"/>
                <w:bCs w:val="0"/>
                <w:caps w:val="0"/>
                <w:noProof/>
                <w:u w:val="none"/>
                <w:lang w:eastAsia="en-GB"/>
              </w:rPr>
              <w:tab/>
            </w:r>
            <w:r w:rsidRPr="002C5733">
              <w:rPr>
                <w:rStyle w:val="Hyperlink"/>
                <w:noProof/>
              </w:rPr>
              <w:t>Word Count Version 3</w:t>
            </w:r>
            <w:r>
              <w:rPr>
                <w:noProof/>
                <w:webHidden/>
              </w:rPr>
              <w:tab/>
            </w:r>
            <w:r>
              <w:rPr>
                <w:noProof/>
                <w:webHidden/>
              </w:rPr>
              <w:fldChar w:fldCharType="begin"/>
            </w:r>
            <w:r>
              <w:rPr>
                <w:noProof/>
                <w:webHidden/>
              </w:rPr>
              <w:instrText xml:space="preserve"> PAGEREF _Toc3231140 \h </w:instrText>
            </w:r>
            <w:r>
              <w:rPr>
                <w:noProof/>
                <w:webHidden/>
              </w:rPr>
            </w:r>
            <w:r>
              <w:rPr>
                <w:noProof/>
                <w:webHidden/>
              </w:rPr>
              <w:fldChar w:fldCharType="separate"/>
            </w:r>
            <w:r>
              <w:rPr>
                <w:noProof/>
                <w:webHidden/>
              </w:rPr>
              <w:t>6</w:t>
            </w:r>
            <w:r>
              <w:rPr>
                <w:noProof/>
                <w:webHidden/>
              </w:rPr>
              <w:fldChar w:fldCharType="end"/>
            </w:r>
          </w:hyperlink>
        </w:p>
        <w:p w:rsidR="00E52937" w:rsidRDefault="00E52937">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231141" w:history="1">
            <w:r w:rsidRPr="002C5733">
              <w:rPr>
                <w:rStyle w:val="Hyperlink"/>
                <w:noProof/>
                <w:lang w:val="en"/>
              </w:rPr>
              <w:t>6.1</w:t>
            </w:r>
            <w:r>
              <w:rPr>
                <w:rFonts w:asciiTheme="minorHAnsi" w:eastAsiaTheme="minorEastAsia" w:hAnsiTheme="minorHAnsi" w:cstheme="minorBidi"/>
                <w:b w:val="0"/>
                <w:bCs w:val="0"/>
                <w:smallCaps w:val="0"/>
                <w:noProof/>
                <w:lang w:eastAsia="en-GB"/>
              </w:rPr>
              <w:tab/>
            </w:r>
            <w:r w:rsidRPr="002C5733">
              <w:rPr>
                <w:rStyle w:val="Hyperlink"/>
                <w:noProof/>
                <w:lang w:val="en"/>
              </w:rPr>
              <w:t>Removing Punctuation from Words</w:t>
            </w:r>
            <w:r>
              <w:rPr>
                <w:noProof/>
                <w:webHidden/>
              </w:rPr>
              <w:tab/>
            </w:r>
            <w:r>
              <w:rPr>
                <w:noProof/>
                <w:webHidden/>
              </w:rPr>
              <w:fldChar w:fldCharType="begin"/>
            </w:r>
            <w:r>
              <w:rPr>
                <w:noProof/>
                <w:webHidden/>
              </w:rPr>
              <w:instrText xml:space="preserve"> PAGEREF _Toc3231141 \h </w:instrText>
            </w:r>
            <w:r>
              <w:rPr>
                <w:noProof/>
                <w:webHidden/>
              </w:rPr>
            </w:r>
            <w:r>
              <w:rPr>
                <w:noProof/>
                <w:webHidden/>
              </w:rPr>
              <w:fldChar w:fldCharType="separate"/>
            </w:r>
            <w:r>
              <w:rPr>
                <w:noProof/>
                <w:webHidden/>
              </w:rPr>
              <w:t>7</w:t>
            </w:r>
            <w:r>
              <w:rPr>
                <w:noProof/>
                <w:webHidden/>
              </w:rPr>
              <w:fldChar w:fldCharType="end"/>
            </w:r>
          </w:hyperlink>
        </w:p>
        <w:p w:rsidR="00E52937" w:rsidRDefault="00E52937">
          <w:pPr>
            <w:pStyle w:val="TOC1"/>
            <w:rPr>
              <w:rFonts w:asciiTheme="minorHAnsi" w:eastAsiaTheme="minorEastAsia" w:hAnsiTheme="minorHAnsi" w:cstheme="minorBidi"/>
              <w:b w:val="0"/>
              <w:bCs w:val="0"/>
              <w:caps w:val="0"/>
              <w:noProof/>
              <w:u w:val="none"/>
              <w:lang w:eastAsia="en-GB"/>
            </w:rPr>
          </w:pPr>
          <w:hyperlink w:anchor="_Toc3231142" w:history="1">
            <w:r w:rsidRPr="002C5733">
              <w:rPr>
                <w:rStyle w:val="Hyperlink"/>
                <w:noProof/>
              </w:rPr>
              <w:t>7</w:t>
            </w:r>
            <w:r>
              <w:rPr>
                <w:rFonts w:asciiTheme="minorHAnsi" w:eastAsiaTheme="minorEastAsia" w:hAnsiTheme="minorHAnsi" w:cstheme="minorBidi"/>
                <w:b w:val="0"/>
                <w:bCs w:val="0"/>
                <w:caps w:val="0"/>
                <w:noProof/>
                <w:u w:val="none"/>
                <w:lang w:eastAsia="en-GB"/>
              </w:rPr>
              <w:tab/>
            </w:r>
            <w:r w:rsidRPr="002C5733">
              <w:rPr>
                <w:rStyle w:val="Hyperlink"/>
                <w:noProof/>
              </w:rPr>
              <w:t>Exercises to do</w:t>
            </w:r>
            <w:r>
              <w:rPr>
                <w:noProof/>
                <w:webHidden/>
              </w:rPr>
              <w:tab/>
            </w:r>
            <w:r>
              <w:rPr>
                <w:noProof/>
                <w:webHidden/>
              </w:rPr>
              <w:fldChar w:fldCharType="begin"/>
            </w:r>
            <w:r>
              <w:rPr>
                <w:noProof/>
                <w:webHidden/>
              </w:rPr>
              <w:instrText xml:space="preserve"> PAGEREF _Toc3231142 \h </w:instrText>
            </w:r>
            <w:r>
              <w:rPr>
                <w:noProof/>
                <w:webHidden/>
              </w:rPr>
            </w:r>
            <w:r>
              <w:rPr>
                <w:noProof/>
                <w:webHidden/>
              </w:rPr>
              <w:fldChar w:fldCharType="separate"/>
            </w:r>
            <w:r>
              <w:rPr>
                <w:noProof/>
                <w:webHidden/>
              </w:rPr>
              <w:t>7</w:t>
            </w:r>
            <w:r>
              <w:rPr>
                <w:noProof/>
                <w:webHidden/>
              </w:rPr>
              <w:fldChar w:fldCharType="end"/>
            </w:r>
          </w:hyperlink>
        </w:p>
        <w:p w:rsidR="00E52937" w:rsidRDefault="00E52937">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231143" w:history="1">
            <w:r w:rsidRPr="002C5733">
              <w:rPr>
                <w:rStyle w:val="Hyperlink"/>
                <w:noProof/>
              </w:rPr>
              <w:t>7.1</w:t>
            </w:r>
            <w:r>
              <w:rPr>
                <w:rFonts w:asciiTheme="minorHAnsi" w:eastAsiaTheme="minorEastAsia" w:hAnsiTheme="minorHAnsi" w:cstheme="minorBidi"/>
                <w:b w:val="0"/>
                <w:bCs w:val="0"/>
                <w:smallCaps w:val="0"/>
                <w:noProof/>
                <w:lang w:eastAsia="en-GB"/>
              </w:rPr>
              <w:tab/>
            </w:r>
            <w:r w:rsidRPr="002C5733">
              <w:rPr>
                <w:rStyle w:val="Hyperlink"/>
                <w:noProof/>
              </w:rPr>
              <w:t>Updated Word Count</w:t>
            </w:r>
            <w:r>
              <w:rPr>
                <w:noProof/>
                <w:webHidden/>
              </w:rPr>
              <w:tab/>
            </w:r>
            <w:r>
              <w:rPr>
                <w:noProof/>
                <w:webHidden/>
              </w:rPr>
              <w:fldChar w:fldCharType="begin"/>
            </w:r>
            <w:r>
              <w:rPr>
                <w:noProof/>
                <w:webHidden/>
              </w:rPr>
              <w:instrText xml:space="preserve"> PAGEREF _Toc3231143 \h </w:instrText>
            </w:r>
            <w:r>
              <w:rPr>
                <w:noProof/>
                <w:webHidden/>
              </w:rPr>
            </w:r>
            <w:r>
              <w:rPr>
                <w:noProof/>
                <w:webHidden/>
              </w:rPr>
              <w:fldChar w:fldCharType="separate"/>
            </w:r>
            <w:r>
              <w:rPr>
                <w:noProof/>
                <w:webHidden/>
              </w:rPr>
              <w:t>8</w:t>
            </w:r>
            <w:r>
              <w:rPr>
                <w:noProof/>
                <w:webHidden/>
              </w:rPr>
              <w:fldChar w:fldCharType="end"/>
            </w:r>
          </w:hyperlink>
        </w:p>
        <w:p w:rsidR="00E52937" w:rsidRDefault="00E52937">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231144" w:history="1">
            <w:r w:rsidRPr="002C5733">
              <w:rPr>
                <w:rStyle w:val="Hyperlink"/>
                <w:noProof/>
              </w:rPr>
              <w:t>7.2</w:t>
            </w:r>
            <w:r>
              <w:rPr>
                <w:rFonts w:asciiTheme="minorHAnsi" w:eastAsiaTheme="minorEastAsia" w:hAnsiTheme="minorHAnsi" w:cstheme="minorBidi"/>
                <w:b w:val="0"/>
                <w:bCs w:val="0"/>
                <w:smallCaps w:val="0"/>
                <w:noProof/>
                <w:lang w:eastAsia="en-GB"/>
              </w:rPr>
              <w:tab/>
            </w:r>
            <w:r w:rsidRPr="002C5733">
              <w:rPr>
                <w:rStyle w:val="Hyperlink"/>
                <w:noProof/>
              </w:rPr>
              <w:t>Sample Programs</w:t>
            </w:r>
            <w:r>
              <w:rPr>
                <w:noProof/>
                <w:webHidden/>
              </w:rPr>
              <w:tab/>
            </w:r>
            <w:r>
              <w:rPr>
                <w:noProof/>
                <w:webHidden/>
              </w:rPr>
              <w:fldChar w:fldCharType="begin"/>
            </w:r>
            <w:r>
              <w:rPr>
                <w:noProof/>
                <w:webHidden/>
              </w:rPr>
              <w:instrText xml:space="preserve"> PAGEREF _Toc3231144 \h </w:instrText>
            </w:r>
            <w:r>
              <w:rPr>
                <w:noProof/>
                <w:webHidden/>
              </w:rPr>
            </w:r>
            <w:r>
              <w:rPr>
                <w:noProof/>
                <w:webHidden/>
              </w:rPr>
              <w:fldChar w:fldCharType="separate"/>
            </w:r>
            <w:r>
              <w:rPr>
                <w:noProof/>
                <w:webHidden/>
              </w:rPr>
              <w:t>8</w:t>
            </w:r>
            <w:r>
              <w:rPr>
                <w:noProof/>
                <w:webHidden/>
              </w:rPr>
              <w:fldChar w:fldCharType="end"/>
            </w:r>
          </w:hyperlink>
        </w:p>
        <w:p w:rsidR="00E52937" w:rsidRDefault="00E52937">
          <w:pPr>
            <w:pStyle w:val="TOC2"/>
            <w:tabs>
              <w:tab w:val="left" w:pos="495"/>
              <w:tab w:val="right" w:leader="dot" w:pos="9628"/>
            </w:tabs>
            <w:rPr>
              <w:rFonts w:asciiTheme="minorHAnsi" w:eastAsiaTheme="minorEastAsia" w:hAnsiTheme="minorHAnsi" w:cstheme="minorBidi"/>
              <w:b w:val="0"/>
              <w:bCs w:val="0"/>
              <w:smallCaps w:val="0"/>
              <w:noProof/>
              <w:lang w:eastAsia="en-GB"/>
            </w:rPr>
          </w:pPr>
          <w:hyperlink w:anchor="_Toc3231145" w:history="1">
            <w:r w:rsidRPr="002C5733">
              <w:rPr>
                <w:rStyle w:val="Hyperlink"/>
                <w:noProof/>
              </w:rPr>
              <w:t>7.3</w:t>
            </w:r>
            <w:r>
              <w:rPr>
                <w:rFonts w:asciiTheme="minorHAnsi" w:eastAsiaTheme="minorEastAsia" w:hAnsiTheme="minorHAnsi" w:cstheme="minorBidi"/>
                <w:b w:val="0"/>
                <w:bCs w:val="0"/>
                <w:smallCaps w:val="0"/>
                <w:noProof/>
                <w:lang w:eastAsia="en-GB"/>
              </w:rPr>
              <w:tab/>
            </w:r>
            <w:r w:rsidRPr="002C5733">
              <w:rPr>
                <w:rStyle w:val="Hyperlink"/>
                <w:noProof/>
              </w:rPr>
              <w:t>Shell Script</w:t>
            </w:r>
            <w:r>
              <w:rPr>
                <w:noProof/>
                <w:webHidden/>
              </w:rPr>
              <w:tab/>
            </w:r>
            <w:r>
              <w:rPr>
                <w:noProof/>
                <w:webHidden/>
              </w:rPr>
              <w:fldChar w:fldCharType="begin"/>
            </w:r>
            <w:r>
              <w:rPr>
                <w:noProof/>
                <w:webHidden/>
              </w:rPr>
              <w:instrText xml:space="preserve"> PAGEREF _Toc3231145 \h </w:instrText>
            </w:r>
            <w:r>
              <w:rPr>
                <w:noProof/>
                <w:webHidden/>
              </w:rPr>
            </w:r>
            <w:r>
              <w:rPr>
                <w:noProof/>
                <w:webHidden/>
              </w:rPr>
              <w:fldChar w:fldCharType="separate"/>
            </w:r>
            <w:r>
              <w:rPr>
                <w:noProof/>
                <w:webHidden/>
              </w:rPr>
              <w:t>9</w:t>
            </w:r>
            <w:r>
              <w:rPr>
                <w:noProof/>
                <w:webHidden/>
              </w:rPr>
              <w:fldChar w:fldCharType="end"/>
            </w:r>
          </w:hyperlink>
        </w:p>
        <w:p w:rsidR="00E52937" w:rsidRDefault="00E52937">
          <w:pPr>
            <w:pStyle w:val="TOC1"/>
            <w:rPr>
              <w:rFonts w:asciiTheme="minorHAnsi" w:eastAsiaTheme="minorEastAsia" w:hAnsiTheme="minorHAnsi" w:cstheme="minorBidi"/>
              <w:b w:val="0"/>
              <w:bCs w:val="0"/>
              <w:caps w:val="0"/>
              <w:noProof/>
              <w:u w:val="none"/>
              <w:lang w:eastAsia="en-GB"/>
            </w:rPr>
          </w:pPr>
          <w:hyperlink w:anchor="_Toc3231146" w:history="1">
            <w:r w:rsidRPr="002C5733">
              <w:rPr>
                <w:rStyle w:val="Hyperlink"/>
                <w:noProof/>
              </w:rPr>
              <w:t>8</w:t>
            </w:r>
            <w:r>
              <w:rPr>
                <w:rFonts w:asciiTheme="minorHAnsi" w:eastAsiaTheme="minorEastAsia" w:hAnsiTheme="minorHAnsi" w:cstheme="minorBidi"/>
                <w:b w:val="0"/>
                <w:bCs w:val="0"/>
                <w:caps w:val="0"/>
                <w:noProof/>
                <w:u w:val="none"/>
                <w:lang w:eastAsia="en-GB"/>
              </w:rPr>
              <w:tab/>
            </w:r>
            <w:r w:rsidRPr="002C5733">
              <w:rPr>
                <w:rStyle w:val="Hyperlink"/>
                <w:noProof/>
              </w:rPr>
              <w:t>Python Code</w:t>
            </w:r>
            <w:r>
              <w:rPr>
                <w:noProof/>
                <w:webHidden/>
              </w:rPr>
              <w:tab/>
            </w:r>
            <w:r>
              <w:rPr>
                <w:noProof/>
                <w:webHidden/>
              </w:rPr>
              <w:fldChar w:fldCharType="begin"/>
            </w:r>
            <w:r>
              <w:rPr>
                <w:noProof/>
                <w:webHidden/>
              </w:rPr>
              <w:instrText xml:space="preserve"> PAGEREF _Toc3231146 \h </w:instrText>
            </w:r>
            <w:r>
              <w:rPr>
                <w:noProof/>
                <w:webHidden/>
              </w:rPr>
            </w:r>
            <w:r>
              <w:rPr>
                <w:noProof/>
                <w:webHidden/>
              </w:rPr>
              <w:fldChar w:fldCharType="separate"/>
            </w:r>
            <w:r>
              <w:rPr>
                <w:noProof/>
                <w:webHidden/>
              </w:rPr>
              <w:t>10</w:t>
            </w:r>
            <w:r>
              <w:rPr>
                <w:noProof/>
                <w:webHidden/>
              </w:rPr>
              <w:fldChar w:fldCharType="end"/>
            </w:r>
          </w:hyperlink>
        </w:p>
        <w:p w:rsidR="00E52937" w:rsidRDefault="00E52937">
          <w:pPr>
            <w:pStyle w:val="TOC1"/>
            <w:rPr>
              <w:rFonts w:asciiTheme="minorHAnsi" w:eastAsiaTheme="minorEastAsia" w:hAnsiTheme="minorHAnsi" w:cstheme="minorBidi"/>
              <w:b w:val="0"/>
              <w:bCs w:val="0"/>
              <w:caps w:val="0"/>
              <w:noProof/>
              <w:u w:val="none"/>
              <w:lang w:eastAsia="en-GB"/>
            </w:rPr>
          </w:pPr>
          <w:hyperlink w:anchor="_Toc3231147" w:history="1">
            <w:r w:rsidRPr="002C5733">
              <w:rPr>
                <w:rStyle w:val="Hyperlink"/>
                <w:noProof/>
              </w:rPr>
              <w:t>Appendices</w:t>
            </w:r>
            <w:r>
              <w:rPr>
                <w:noProof/>
                <w:webHidden/>
              </w:rPr>
              <w:tab/>
            </w:r>
            <w:r>
              <w:rPr>
                <w:noProof/>
                <w:webHidden/>
              </w:rPr>
              <w:fldChar w:fldCharType="begin"/>
            </w:r>
            <w:r>
              <w:rPr>
                <w:noProof/>
                <w:webHidden/>
              </w:rPr>
              <w:instrText xml:space="preserve"> PAGEREF _Toc3231147 \h </w:instrText>
            </w:r>
            <w:r>
              <w:rPr>
                <w:noProof/>
                <w:webHidden/>
              </w:rPr>
            </w:r>
            <w:r>
              <w:rPr>
                <w:noProof/>
                <w:webHidden/>
              </w:rPr>
              <w:fldChar w:fldCharType="separate"/>
            </w:r>
            <w:r>
              <w:rPr>
                <w:noProof/>
                <w:webHidden/>
              </w:rPr>
              <w:t>12</w:t>
            </w:r>
            <w:r>
              <w:rPr>
                <w:noProof/>
                <w:webHidden/>
              </w:rPr>
              <w:fldChar w:fldCharType="end"/>
            </w:r>
          </w:hyperlink>
        </w:p>
        <w:p w:rsidR="00E52937" w:rsidRDefault="00E52937">
          <w:pPr>
            <w:pStyle w:val="TOC2"/>
            <w:tabs>
              <w:tab w:val="right" w:leader="dot" w:pos="9628"/>
            </w:tabs>
            <w:rPr>
              <w:rFonts w:asciiTheme="minorHAnsi" w:eastAsiaTheme="minorEastAsia" w:hAnsiTheme="minorHAnsi" w:cstheme="minorBidi"/>
              <w:b w:val="0"/>
              <w:bCs w:val="0"/>
              <w:smallCaps w:val="0"/>
              <w:noProof/>
              <w:lang w:eastAsia="en-GB"/>
            </w:rPr>
          </w:pPr>
          <w:hyperlink w:anchor="_Toc3231148" w:history="1">
            <w:r w:rsidRPr="002C5733">
              <w:rPr>
                <w:rStyle w:val="Hyperlink"/>
                <w:noProof/>
              </w:rPr>
              <w:t>Appendix One: WordCount.java – Version One</w:t>
            </w:r>
            <w:r>
              <w:rPr>
                <w:noProof/>
                <w:webHidden/>
              </w:rPr>
              <w:tab/>
            </w:r>
            <w:r>
              <w:rPr>
                <w:noProof/>
                <w:webHidden/>
              </w:rPr>
              <w:fldChar w:fldCharType="begin"/>
            </w:r>
            <w:r>
              <w:rPr>
                <w:noProof/>
                <w:webHidden/>
              </w:rPr>
              <w:instrText xml:space="preserve"> PAGEREF _Toc3231148 \h </w:instrText>
            </w:r>
            <w:r>
              <w:rPr>
                <w:noProof/>
                <w:webHidden/>
              </w:rPr>
            </w:r>
            <w:r>
              <w:rPr>
                <w:noProof/>
                <w:webHidden/>
              </w:rPr>
              <w:fldChar w:fldCharType="separate"/>
            </w:r>
            <w:r>
              <w:rPr>
                <w:noProof/>
                <w:webHidden/>
              </w:rPr>
              <w:t>12</w:t>
            </w:r>
            <w:r>
              <w:rPr>
                <w:noProof/>
                <w:webHidden/>
              </w:rPr>
              <w:fldChar w:fldCharType="end"/>
            </w:r>
          </w:hyperlink>
        </w:p>
        <w:p w:rsidR="00E52937" w:rsidRDefault="00E52937">
          <w:pPr>
            <w:pStyle w:val="TOC2"/>
            <w:tabs>
              <w:tab w:val="right" w:leader="dot" w:pos="9628"/>
            </w:tabs>
            <w:rPr>
              <w:rFonts w:asciiTheme="minorHAnsi" w:eastAsiaTheme="minorEastAsia" w:hAnsiTheme="minorHAnsi" w:cstheme="minorBidi"/>
              <w:b w:val="0"/>
              <w:bCs w:val="0"/>
              <w:smallCaps w:val="0"/>
              <w:noProof/>
              <w:lang w:eastAsia="en-GB"/>
            </w:rPr>
          </w:pPr>
          <w:hyperlink w:anchor="_Toc3231149" w:history="1">
            <w:r w:rsidRPr="002C5733">
              <w:rPr>
                <w:rStyle w:val="Hyperlink"/>
                <w:noProof/>
              </w:rPr>
              <w:t>Appendix Two: WordCount.java – Version Two</w:t>
            </w:r>
            <w:r>
              <w:rPr>
                <w:noProof/>
                <w:webHidden/>
              </w:rPr>
              <w:tab/>
            </w:r>
            <w:r>
              <w:rPr>
                <w:noProof/>
                <w:webHidden/>
              </w:rPr>
              <w:fldChar w:fldCharType="begin"/>
            </w:r>
            <w:r>
              <w:rPr>
                <w:noProof/>
                <w:webHidden/>
              </w:rPr>
              <w:instrText xml:space="preserve"> PAGEREF _Toc3231149 \h </w:instrText>
            </w:r>
            <w:r>
              <w:rPr>
                <w:noProof/>
                <w:webHidden/>
              </w:rPr>
            </w:r>
            <w:r>
              <w:rPr>
                <w:noProof/>
                <w:webHidden/>
              </w:rPr>
              <w:fldChar w:fldCharType="separate"/>
            </w:r>
            <w:r>
              <w:rPr>
                <w:noProof/>
                <w:webHidden/>
              </w:rPr>
              <w:t>14</w:t>
            </w:r>
            <w:r>
              <w:rPr>
                <w:noProof/>
                <w:webHidden/>
              </w:rPr>
              <w:fldChar w:fldCharType="end"/>
            </w:r>
          </w:hyperlink>
        </w:p>
        <w:p w:rsidR="00E52937" w:rsidRDefault="00E52937">
          <w:pPr>
            <w:pStyle w:val="TOC2"/>
            <w:tabs>
              <w:tab w:val="right" w:leader="dot" w:pos="9628"/>
            </w:tabs>
            <w:rPr>
              <w:rFonts w:asciiTheme="minorHAnsi" w:eastAsiaTheme="minorEastAsia" w:hAnsiTheme="minorHAnsi" w:cstheme="minorBidi"/>
              <w:b w:val="0"/>
              <w:bCs w:val="0"/>
              <w:smallCaps w:val="0"/>
              <w:noProof/>
              <w:lang w:eastAsia="en-GB"/>
            </w:rPr>
          </w:pPr>
          <w:hyperlink w:anchor="_Toc3231150" w:history="1">
            <w:r w:rsidRPr="002C5733">
              <w:rPr>
                <w:rStyle w:val="Hyperlink"/>
                <w:noProof/>
              </w:rPr>
              <w:t>Appendix Three: WordCount.java – Version Three</w:t>
            </w:r>
            <w:r>
              <w:rPr>
                <w:noProof/>
                <w:webHidden/>
              </w:rPr>
              <w:tab/>
            </w:r>
            <w:r>
              <w:rPr>
                <w:noProof/>
                <w:webHidden/>
              </w:rPr>
              <w:fldChar w:fldCharType="begin"/>
            </w:r>
            <w:r>
              <w:rPr>
                <w:noProof/>
                <w:webHidden/>
              </w:rPr>
              <w:instrText xml:space="preserve"> PAGEREF _Toc3231150 \h </w:instrText>
            </w:r>
            <w:r>
              <w:rPr>
                <w:noProof/>
                <w:webHidden/>
              </w:rPr>
            </w:r>
            <w:r>
              <w:rPr>
                <w:noProof/>
                <w:webHidden/>
              </w:rPr>
              <w:fldChar w:fldCharType="separate"/>
            </w:r>
            <w:r>
              <w:rPr>
                <w:noProof/>
                <w:webHidden/>
              </w:rPr>
              <w:t>16</w:t>
            </w:r>
            <w:r>
              <w:rPr>
                <w:noProof/>
                <w:webHidden/>
              </w:rPr>
              <w:fldChar w:fldCharType="end"/>
            </w:r>
          </w:hyperlink>
        </w:p>
        <w:p w:rsidR="0062751A" w:rsidRDefault="0062751A">
          <w:r>
            <w:rPr>
              <w:b/>
              <w:bCs/>
              <w:noProof/>
            </w:rPr>
            <w:fldChar w:fldCharType="end"/>
          </w:r>
        </w:p>
      </w:sdtContent>
    </w:sdt>
    <w:p w:rsidR="00A24B57" w:rsidRDefault="00A24B57" w:rsidP="0062751A"/>
    <w:p w:rsidR="00682269" w:rsidRDefault="0062751A" w:rsidP="0062751A">
      <w:r>
        <w:t>The following</w:t>
      </w:r>
      <w:r w:rsidR="005059C3">
        <w:t xml:space="preserve"> workshop</w:t>
      </w:r>
      <w:r>
        <w:t xml:space="preserve"> introduces the Hadoop server. </w:t>
      </w:r>
    </w:p>
    <w:p w:rsidR="0062751A" w:rsidRDefault="0062751A" w:rsidP="0062751A">
      <w:r>
        <w:t>Command for you to try out are in blue text</w:t>
      </w:r>
      <w:r w:rsidR="00682269">
        <w:t>:</w:t>
      </w:r>
    </w:p>
    <w:p w:rsidR="0062751A" w:rsidRPr="0088154C" w:rsidRDefault="0062751A" w:rsidP="0062751A">
      <w:pPr>
        <w:pStyle w:val="code"/>
      </w:pPr>
      <w:r>
        <w:t>runThis command</w:t>
      </w:r>
    </w:p>
    <w:p w:rsidR="0062751A" w:rsidRDefault="0062751A" w:rsidP="001E6649">
      <w:pPr>
        <w:pStyle w:val="Normal-half"/>
      </w:pPr>
      <w:r>
        <w:t>Comments or sample results will be in purple:</w:t>
      </w:r>
    </w:p>
    <w:p w:rsidR="0062751A" w:rsidRPr="0062751A" w:rsidRDefault="0062751A" w:rsidP="0062751A">
      <w:pPr>
        <w:pStyle w:val="Response"/>
      </w:pPr>
      <w:r>
        <w:t>Sample results….</w:t>
      </w:r>
    </w:p>
    <w:p w:rsidR="0062751A" w:rsidRDefault="00DF49ED" w:rsidP="0062751A">
      <w:r>
        <w:t xml:space="preserve">Do note, the Hadoop server is a Linux box and so the commands below are case sensitive. Most Linux and Hadoop commands </w:t>
      </w:r>
      <w:r w:rsidR="00EC6068">
        <w:t>should be typed</w:t>
      </w:r>
      <w:r>
        <w:t xml:space="preserve"> in lower case.</w:t>
      </w:r>
    </w:p>
    <w:p w:rsidR="0062751A" w:rsidRDefault="0062751A" w:rsidP="0062751A"/>
    <w:p w:rsidR="0062751A" w:rsidRDefault="0062751A" w:rsidP="0062751A"/>
    <w:p w:rsidR="0062751A" w:rsidRDefault="0062751A" w:rsidP="0062751A"/>
    <w:p w:rsidR="0062751A" w:rsidRDefault="0062751A" w:rsidP="0062751A">
      <w:pPr>
        <w:sectPr w:rsidR="0062751A" w:rsidSect="00B076FC">
          <w:footerReference w:type="default" r:id="rId8"/>
          <w:pgSz w:w="11906" w:h="16838" w:code="9"/>
          <w:pgMar w:top="1134" w:right="1134" w:bottom="1134" w:left="1134" w:header="340" w:footer="284" w:gutter="0"/>
          <w:pgNumType w:start="1"/>
          <w:cols w:space="708"/>
          <w:docGrid w:linePitch="360"/>
        </w:sectPr>
      </w:pPr>
    </w:p>
    <w:p w:rsidR="00913009" w:rsidRDefault="00806669" w:rsidP="00EA61E7">
      <w:pPr>
        <w:pStyle w:val="Heading1"/>
      </w:pPr>
      <w:bookmarkStart w:id="1" w:name="_Toc2852274"/>
      <w:bookmarkStart w:id="2" w:name="_Toc3231125"/>
      <w:r>
        <w:lastRenderedPageBreak/>
        <w:t>Accessing the Hadoop Server</w:t>
      </w:r>
      <w:bookmarkEnd w:id="1"/>
      <w:bookmarkEnd w:id="2"/>
    </w:p>
    <w:p w:rsidR="00806669" w:rsidRDefault="00806669" w:rsidP="000C6B77">
      <w:pPr>
        <w:rPr>
          <w:rFonts w:cs="Tahoma"/>
        </w:rPr>
      </w:pPr>
      <w:r>
        <w:rPr>
          <w:rFonts w:cs="Tahoma"/>
        </w:rPr>
        <w:t xml:space="preserve">The Hadoop Server can </w:t>
      </w:r>
      <w:r w:rsidR="0088154C">
        <w:rPr>
          <w:rFonts w:cs="Tahoma"/>
        </w:rPr>
        <w:t xml:space="preserve">is </w:t>
      </w:r>
      <w:r>
        <w:rPr>
          <w:rFonts w:cs="Tahoma"/>
        </w:rPr>
        <w:t>accessed via a Virtual Private Network (VPN).</w:t>
      </w:r>
      <w:r w:rsidR="0088154C">
        <w:rPr>
          <w:rFonts w:cs="Tahoma"/>
        </w:rPr>
        <w:t xml:space="preserve"> This is not an issue when accessing the server from a lab in the University, however, if you want to use it from outside the University, such as at home, you will need to setup some additional software first.</w:t>
      </w:r>
    </w:p>
    <w:p w:rsidR="00806669" w:rsidRDefault="00806669" w:rsidP="00806669">
      <w:pPr>
        <w:pStyle w:val="Heading2"/>
      </w:pPr>
      <w:bookmarkStart w:id="3" w:name="_Toc2852275"/>
      <w:bookmarkStart w:id="4" w:name="_Toc3231126"/>
      <w:r>
        <w:t>VPN Software</w:t>
      </w:r>
      <w:bookmarkEnd w:id="3"/>
      <w:bookmarkEnd w:id="4"/>
    </w:p>
    <w:p w:rsidR="00806669" w:rsidRDefault="00EE04C5" w:rsidP="00F3481A">
      <w:pPr>
        <w:pStyle w:val="Normal-half"/>
      </w:pPr>
      <w:r>
        <w:t>On Canvas there is a file called:</w:t>
      </w:r>
    </w:p>
    <w:p w:rsidR="00806669" w:rsidRDefault="001E6649" w:rsidP="00EE04C5">
      <w:pPr>
        <w:pStyle w:val="code"/>
      </w:pPr>
      <w:r w:rsidRPr="00EE04C5">
        <w:t>Installing</w:t>
      </w:r>
      <w:r w:rsidR="00EE04C5" w:rsidRPr="00EE04C5">
        <w:t xml:space="preserve"> </w:t>
      </w:r>
      <w:r w:rsidRPr="00EE04C5">
        <w:t>the</w:t>
      </w:r>
      <w:r w:rsidR="00EE04C5" w:rsidRPr="00EE04C5">
        <w:t xml:space="preserve"> </w:t>
      </w:r>
      <w:r w:rsidRPr="00EE04C5">
        <w:t>VPN</w:t>
      </w:r>
      <w:r w:rsidR="00EE04C5" w:rsidRPr="00EE04C5">
        <w:t xml:space="preserve"> </w:t>
      </w:r>
      <w:r w:rsidRPr="00EE04C5">
        <w:t>Client.pdf</w:t>
      </w:r>
    </w:p>
    <w:p w:rsidR="0088154C" w:rsidRDefault="00EE04C5" w:rsidP="000C6B77">
      <w:pPr>
        <w:rPr>
          <w:rFonts w:cs="Tahoma"/>
        </w:rPr>
      </w:pPr>
      <w:r>
        <w:rPr>
          <w:rFonts w:cs="Tahoma"/>
        </w:rPr>
        <w:t xml:space="preserve">This gives you instructions on how to setup the VPN client. </w:t>
      </w:r>
      <w:r w:rsidR="0088154C">
        <w:rPr>
          <w:rFonts w:cs="Tahoma"/>
        </w:rPr>
        <w:t>You only need to install this for use outside the University.</w:t>
      </w:r>
    </w:p>
    <w:p w:rsidR="0088154C" w:rsidRDefault="0088154C" w:rsidP="0088154C">
      <w:pPr>
        <w:pStyle w:val="Heading2"/>
      </w:pPr>
      <w:bookmarkStart w:id="5" w:name="_Toc2852276"/>
      <w:bookmarkStart w:id="6" w:name="_Toc3231127"/>
      <w:r>
        <w:t>Hadoop Server</w:t>
      </w:r>
      <w:bookmarkEnd w:id="5"/>
      <w:bookmarkEnd w:id="6"/>
    </w:p>
    <w:p w:rsidR="00CA5BC5" w:rsidRDefault="0088154C" w:rsidP="0088154C">
      <w:pPr>
        <w:rPr>
          <w:rFonts w:cs="Tahoma"/>
        </w:rPr>
      </w:pPr>
      <w:r>
        <w:rPr>
          <w:rFonts w:cs="Tahoma"/>
        </w:rPr>
        <w:t xml:space="preserve">The server name is </w:t>
      </w:r>
      <w:r w:rsidRPr="0004005C">
        <w:rPr>
          <w:rFonts w:cs="Tahoma"/>
          <w:color w:val="0000FF"/>
        </w:rPr>
        <w:t>hpd-srv.wlv.ac.uk</w:t>
      </w:r>
      <w:r>
        <w:rPr>
          <w:rFonts w:cs="Tahoma"/>
        </w:rPr>
        <w:t>, which can be access via a SSH client, such as putty,</w:t>
      </w:r>
      <w:r w:rsidR="00CA5BC5">
        <w:rPr>
          <w:rFonts w:cs="Tahoma"/>
        </w:rPr>
        <w:t xml:space="preserve"> whic</w:t>
      </w:r>
      <w:r>
        <w:rPr>
          <w:rFonts w:cs="Tahoma"/>
        </w:rPr>
        <w:t>h is available on Apps Anywhere. I</w:t>
      </w:r>
      <w:r w:rsidR="00CA5BC5">
        <w:rPr>
          <w:rFonts w:cs="Tahoma"/>
        </w:rPr>
        <w:t>f you are using your own computer, any alternative Secure Shell (ssh) program can be used instead.</w:t>
      </w:r>
    </w:p>
    <w:p w:rsidR="003949E3" w:rsidRDefault="003949E3" w:rsidP="0088154C">
      <w:pPr>
        <w:rPr>
          <w:rFonts w:cs="Tahoma"/>
        </w:rPr>
      </w:pPr>
      <w:r>
        <w:rPr>
          <w:rFonts w:cs="Tahoma"/>
        </w:rPr>
        <w:t>Your username will be your University student number. Your password will be your username appended with your initials, in the order of Surname and First name, as recorded on eVision.</w:t>
      </w:r>
      <w:r w:rsidR="0094191D">
        <w:rPr>
          <w:rFonts w:cs="Tahoma"/>
        </w:rPr>
        <w:t xml:space="preserve"> If you have several first (given) names, only the first one will be used – again in the order show on eVision.</w:t>
      </w:r>
    </w:p>
    <w:p w:rsidR="003949E3" w:rsidRDefault="003949E3" w:rsidP="0088154C">
      <w:pPr>
        <w:rPr>
          <w:rFonts w:cs="Tahoma"/>
        </w:rPr>
      </w:pPr>
      <w:r>
        <w:rPr>
          <w:rFonts w:cs="Tahoma"/>
        </w:rPr>
        <w:t xml:space="preserve">For example, if your student number is </w:t>
      </w:r>
      <w:r w:rsidRPr="003949E3">
        <w:rPr>
          <w:rFonts w:ascii="Courier New" w:hAnsi="Courier New" w:cs="Courier New"/>
        </w:rPr>
        <w:t>0123456</w:t>
      </w:r>
      <w:r>
        <w:rPr>
          <w:rFonts w:cs="Tahoma"/>
        </w:rPr>
        <w:t xml:space="preserve"> and your name is </w:t>
      </w:r>
      <w:r w:rsidRPr="003949E3">
        <w:rPr>
          <w:rFonts w:ascii="Courier New" w:hAnsi="Courier New" w:cs="Courier New"/>
        </w:rPr>
        <w:t>John</w:t>
      </w:r>
      <w:r w:rsidR="0094191D">
        <w:rPr>
          <w:rFonts w:ascii="Courier New" w:hAnsi="Courier New" w:cs="Courier New"/>
        </w:rPr>
        <w:t xml:space="preserve"> Malcolm</w:t>
      </w:r>
      <w:r w:rsidRPr="003949E3">
        <w:rPr>
          <w:rFonts w:ascii="Courier New" w:hAnsi="Courier New" w:cs="Courier New"/>
        </w:rPr>
        <w:t xml:space="preserve"> Smith</w:t>
      </w:r>
      <w:r>
        <w:rPr>
          <w:rFonts w:cs="Tahoma"/>
        </w:rPr>
        <w:t xml:space="preserve">, then your password will be </w:t>
      </w:r>
      <w:r w:rsidRPr="003949E3">
        <w:rPr>
          <w:rFonts w:ascii="Courier New" w:hAnsi="Courier New" w:cs="Courier New"/>
        </w:rPr>
        <w:t>0123456SJ</w:t>
      </w:r>
    </w:p>
    <w:p w:rsidR="003949E3" w:rsidRDefault="003949E3" w:rsidP="003949E3">
      <w:pPr>
        <w:pStyle w:val="Normal-half"/>
      </w:pPr>
      <w:r>
        <w:t xml:space="preserve">You are strongly advised to change your password when you first login by using the </w:t>
      </w:r>
      <w:r w:rsidRPr="003949E3">
        <w:rPr>
          <w:rFonts w:ascii="Courier New" w:hAnsi="Courier New" w:cs="Courier New"/>
        </w:rPr>
        <w:t>passwd</w:t>
      </w:r>
      <w:r>
        <w:t xml:space="preserve"> command. Type:</w:t>
      </w:r>
    </w:p>
    <w:p w:rsidR="003949E3" w:rsidRDefault="003949E3" w:rsidP="003949E3">
      <w:pPr>
        <w:pStyle w:val="code"/>
      </w:pPr>
      <w:r>
        <w:t>passwd</w:t>
      </w:r>
    </w:p>
    <w:p w:rsidR="003949E3" w:rsidRPr="003949E3" w:rsidRDefault="003949E3" w:rsidP="0088154C">
      <w:r>
        <w:t>It will prompt for your original password, then your new one, which must be 8 characters or more.</w:t>
      </w:r>
    </w:p>
    <w:p w:rsidR="00F76F16" w:rsidRDefault="0088154C" w:rsidP="0088154C">
      <w:pPr>
        <w:pStyle w:val="Heading1"/>
      </w:pPr>
      <w:bookmarkStart w:id="7" w:name="_Toc2852277"/>
      <w:bookmarkStart w:id="8" w:name="_Toc3231128"/>
      <w:r>
        <w:t>Hadoop Directory</w:t>
      </w:r>
      <w:r w:rsidR="00441984">
        <w:t xml:space="preserve"> Structure</w:t>
      </w:r>
      <w:bookmarkEnd w:id="7"/>
      <w:bookmarkEnd w:id="8"/>
    </w:p>
    <w:p w:rsidR="0088154C" w:rsidRDefault="0088154C" w:rsidP="0088154C">
      <w:r>
        <w:t xml:space="preserve">Hadoop is not a conventional database in that you do not need to be setup with a username and password, such as seen with Oracle. Hadoop has its own file system and you do need to have your own directory to store files. </w:t>
      </w:r>
    </w:p>
    <w:p w:rsidR="0088154C" w:rsidRDefault="0088154C" w:rsidP="0004005C">
      <w:pPr>
        <w:pStyle w:val="Normal-half"/>
      </w:pPr>
      <w:r>
        <w:t>By default your directory will be called:</w:t>
      </w:r>
    </w:p>
    <w:p w:rsidR="0088154C" w:rsidRPr="0088154C" w:rsidRDefault="00441984" w:rsidP="0062751A">
      <w:pPr>
        <w:pStyle w:val="Response"/>
      </w:pPr>
      <w:r>
        <w:t>/user/studentNo</w:t>
      </w:r>
    </w:p>
    <w:p w:rsidR="0088154C" w:rsidRDefault="0088154C" w:rsidP="0062751A">
      <w:pPr>
        <w:pStyle w:val="Normal-half"/>
      </w:pPr>
      <w:r>
        <w:t>So if your student number is 0123456 then your directory will be called:</w:t>
      </w:r>
    </w:p>
    <w:p w:rsidR="0088154C" w:rsidRPr="0062751A" w:rsidRDefault="0088154C" w:rsidP="0062751A">
      <w:pPr>
        <w:pStyle w:val="Response"/>
      </w:pPr>
      <w:r w:rsidRPr="0062751A">
        <w:t>/user/0123456</w:t>
      </w:r>
      <w:r w:rsidR="00441984" w:rsidRPr="0062751A">
        <w:t>/</w:t>
      </w:r>
    </w:p>
    <w:p w:rsidR="0004005C" w:rsidRDefault="0004005C" w:rsidP="0004005C">
      <w:pPr>
        <w:pStyle w:val="Heading2"/>
      </w:pPr>
      <w:bookmarkStart w:id="9" w:name="_Toc2852278"/>
      <w:bookmarkStart w:id="10" w:name="_Toc3231129"/>
      <w:r>
        <w:t>Hadoop Commands</w:t>
      </w:r>
      <w:bookmarkEnd w:id="9"/>
      <w:bookmarkEnd w:id="10"/>
    </w:p>
    <w:p w:rsidR="00441984" w:rsidRDefault="00441984" w:rsidP="00403BAF">
      <w:pPr>
        <w:pStyle w:val="Normal-half"/>
      </w:pPr>
      <w:r>
        <w:t xml:space="preserve">When accessing Hadoop most commands will start with </w:t>
      </w:r>
      <w:r w:rsidRPr="003B7CD6">
        <w:rPr>
          <w:rFonts w:ascii="Courier New" w:hAnsi="Courier New" w:cs="Courier New"/>
        </w:rPr>
        <w:t>hdfs dfs</w:t>
      </w:r>
      <w:r w:rsidR="003B7CD6">
        <w:t xml:space="preserve">. </w:t>
      </w:r>
      <w:r w:rsidR="0004005C">
        <w:t>The most</w:t>
      </w:r>
      <w:r w:rsidR="003B7CD6">
        <w:t xml:space="preserve"> common commands include:</w:t>
      </w:r>
    </w:p>
    <w:tbl>
      <w:tblPr>
        <w:tblW w:w="0" w:type="auto"/>
        <w:tblCellMar>
          <w:left w:w="0" w:type="dxa"/>
          <w:right w:w="0" w:type="dxa"/>
        </w:tblCellMar>
        <w:tblLook w:val="04A0" w:firstRow="1" w:lastRow="0" w:firstColumn="1" w:lastColumn="0" w:noHBand="0" w:noVBand="1"/>
      </w:tblPr>
      <w:tblGrid>
        <w:gridCol w:w="4377"/>
        <w:gridCol w:w="5002"/>
      </w:tblGrid>
      <w:tr w:rsidR="00441984" w:rsidRPr="00441984" w:rsidTr="003B7CD6">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100" w:type="dxa"/>
              <w:bottom w:w="0" w:type="dxa"/>
              <w:right w:w="100" w:type="dxa"/>
            </w:tcMar>
            <w:hideMark/>
          </w:tcPr>
          <w:p w:rsidR="00441984" w:rsidRPr="00441984" w:rsidRDefault="00441984" w:rsidP="00441984">
            <w:pPr>
              <w:pStyle w:val="NormalWeb"/>
              <w:spacing w:before="0" w:beforeAutospacing="0" w:after="0" w:afterAutospacing="0"/>
              <w:jc w:val="both"/>
              <w:rPr>
                <w:rFonts w:ascii="Courier New" w:hAnsi="Courier New" w:cs="Courier New"/>
              </w:rPr>
            </w:pPr>
            <w:r w:rsidRPr="00441984">
              <w:rPr>
                <w:rFonts w:ascii="Courier New" w:hAnsi="Courier New" w:cs="Courier New"/>
                <w:color w:val="0000FF"/>
                <w:kern w:val="24"/>
                <w:lang w:val="en-US"/>
              </w:rPr>
              <w:t>hdfs dfs -mkdir mydir</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100" w:type="dxa"/>
              <w:bottom w:w="0" w:type="dxa"/>
              <w:right w:w="100" w:type="dxa"/>
            </w:tcMar>
            <w:hideMark/>
          </w:tcPr>
          <w:p w:rsidR="00441984" w:rsidRPr="00441984" w:rsidRDefault="00441984" w:rsidP="00441984">
            <w:pPr>
              <w:pStyle w:val="NormalWeb"/>
              <w:spacing w:before="0" w:beforeAutospacing="0" w:after="0" w:afterAutospacing="0"/>
              <w:jc w:val="both"/>
              <w:rPr>
                <w:rFonts w:ascii="Arial" w:hAnsi="Arial" w:cs="Arial"/>
              </w:rPr>
            </w:pPr>
            <w:r w:rsidRPr="00441984">
              <w:rPr>
                <w:rFonts w:ascii="Arial" w:hAnsi="Arial" w:cs="Arial"/>
                <w:color w:val="0000FF"/>
                <w:kern w:val="24"/>
                <w:lang w:val="en-US"/>
              </w:rPr>
              <w:t>Create a directory on HDFS</w:t>
            </w:r>
          </w:p>
        </w:tc>
      </w:tr>
      <w:tr w:rsidR="00441984" w:rsidRPr="00441984" w:rsidTr="003B7CD6">
        <w:tc>
          <w:tcPr>
            <w:tcW w:w="0" w:type="auto"/>
            <w:tcBorders>
              <w:top w:val="single" w:sz="8" w:space="0" w:color="000000"/>
              <w:left w:val="single" w:sz="8" w:space="0" w:color="000000"/>
              <w:bottom w:val="single" w:sz="8" w:space="0" w:color="000000"/>
              <w:right w:val="single" w:sz="8" w:space="0" w:color="000000"/>
            </w:tcBorders>
            <w:shd w:val="clear" w:color="auto" w:fill="CBCBCB"/>
            <w:tcMar>
              <w:top w:w="15" w:type="dxa"/>
              <w:left w:w="100" w:type="dxa"/>
              <w:bottom w:w="0" w:type="dxa"/>
              <w:right w:w="100" w:type="dxa"/>
            </w:tcMar>
            <w:hideMark/>
          </w:tcPr>
          <w:p w:rsidR="00441984" w:rsidRPr="00441984" w:rsidRDefault="00441984" w:rsidP="00441984">
            <w:pPr>
              <w:pStyle w:val="NormalWeb"/>
              <w:spacing w:before="0" w:beforeAutospacing="0" w:after="0" w:afterAutospacing="0"/>
              <w:jc w:val="both"/>
              <w:rPr>
                <w:rFonts w:ascii="Courier New" w:hAnsi="Courier New" w:cs="Courier New"/>
              </w:rPr>
            </w:pPr>
            <w:r w:rsidRPr="00441984">
              <w:rPr>
                <w:rFonts w:ascii="Courier New" w:hAnsi="Courier New" w:cs="Courier New"/>
                <w:color w:val="0000FF"/>
                <w:kern w:val="24"/>
                <w:lang w:val="en-US"/>
              </w:rPr>
              <w:t>hdfs dfs -ls</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15" w:type="dxa"/>
              <w:left w:w="100" w:type="dxa"/>
              <w:bottom w:w="0" w:type="dxa"/>
              <w:right w:w="100" w:type="dxa"/>
            </w:tcMar>
            <w:hideMark/>
          </w:tcPr>
          <w:p w:rsidR="00441984" w:rsidRPr="00441984" w:rsidRDefault="00441984" w:rsidP="00441984">
            <w:pPr>
              <w:pStyle w:val="NormalWeb"/>
              <w:spacing w:before="0" w:beforeAutospacing="0" w:after="0" w:afterAutospacing="0"/>
              <w:jc w:val="both"/>
              <w:rPr>
                <w:rFonts w:ascii="Arial" w:hAnsi="Arial" w:cs="Arial"/>
              </w:rPr>
            </w:pPr>
            <w:r w:rsidRPr="00441984">
              <w:rPr>
                <w:rFonts w:ascii="Arial" w:hAnsi="Arial" w:cs="Arial"/>
                <w:color w:val="0000FF"/>
                <w:kern w:val="24"/>
                <w:lang w:val="en-US"/>
              </w:rPr>
              <w:t>List files and directories on HDFS</w:t>
            </w:r>
          </w:p>
        </w:tc>
      </w:tr>
      <w:tr w:rsidR="00441984" w:rsidRPr="00441984" w:rsidTr="003B7CD6">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100" w:type="dxa"/>
              <w:bottom w:w="0" w:type="dxa"/>
              <w:right w:w="100" w:type="dxa"/>
            </w:tcMar>
            <w:hideMark/>
          </w:tcPr>
          <w:p w:rsidR="00441984" w:rsidRPr="00441984" w:rsidRDefault="00441984" w:rsidP="00441984">
            <w:pPr>
              <w:pStyle w:val="NormalWeb"/>
              <w:spacing w:before="0" w:beforeAutospacing="0" w:after="0" w:afterAutospacing="0"/>
              <w:jc w:val="both"/>
              <w:rPr>
                <w:rFonts w:ascii="Courier New" w:hAnsi="Courier New" w:cs="Courier New"/>
              </w:rPr>
            </w:pPr>
            <w:r w:rsidRPr="00441984">
              <w:rPr>
                <w:rFonts w:ascii="Courier New" w:hAnsi="Courier New" w:cs="Courier New"/>
                <w:color w:val="0000FF"/>
                <w:kern w:val="24"/>
                <w:lang w:val="en-US"/>
              </w:rPr>
              <w:t>hdfs dfs -cat myfile</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100" w:type="dxa"/>
              <w:bottom w:w="0" w:type="dxa"/>
              <w:right w:w="100" w:type="dxa"/>
            </w:tcMar>
            <w:hideMark/>
          </w:tcPr>
          <w:p w:rsidR="00441984" w:rsidRPr="00441984" w:rsidRDefault="00441984" w:rsidP="00441984">
            <w:pPr>
              <w:pStyle w:val="NormalWeb"/>
              <w:spacing w:before="0" w:beforeAutospacing="0" w:after="0" w:afterAutospacing="0"/>
              <w:jc w:val="both"/>
              <w:rPr>
                <w:rFonts w:ascii="Arial" w:hAnsi="Arial" w:cs="Arial"/>
              </w:rPr>
            </w:pPr>
            <w:r w:rsidRPr="00441984">
              <w:rPr>
                <w:rFonts w:ascii="Arial" w:hAnsi="Arial" w:cs="Arial"/>
                <w:color w:val="0000FF"/>
                <w:kern w:val="24"/>
                <w:lang w:val="en-US"/>
              </w:rPr>
              <w:t>View a file’s content</w:t>
            </w:r>
          </w:p>
        </w:tc>
      </w:tr>
      <w:tr w:rsidR="00441984" w:rsidRPr="00441984" w:rsidTr="003B7CD6">
        <w:tc>
          <w:tcPr>
            <w:tcW w:w="0" w:type="auto"/>
            <w:tcBorders>
              <w:top w:val="single" w:sz="8" w:space="0" w:color="000000"/>
              <w:left w:val="single" w:sz="8" w:space="0" w:color="000000"/>
              <w:bottom w:val="single" w:sz="8" w:space="0" w:color="000000"/>
              <w:right w:val="single" w:sz="8" w:space="0" w:color="000000"/>
            </w:tcBorders>
            <w:shd w:val="clear" w:color="auto" w:fill="CBCBCB"/>
            <w:tcMar>
              <w:top w:w="15" w:type="dxa"/>
              <w:left w:w="100" w:type="dxa"/>
              <w:bottom w:w="0" w:type="dxa"/>
              <w:right w:w="100" w:type="dxa"/>
            </w:tcMar>
            <w:hideMark/>
          </w:tcPr>
          <w:p w:rsidR="00441984" w:rsidRPr="00441984" w:rsidRDefault="00441984" w:rsidP="00441984">
            <w:pPr>
              <w:pStyle w:val="NormalWeb"/>
              <w:spacing w:before="0" w:beforeAutospacing="0" w:after="0" w:afterAutospacing="0"/>
              <w:jc w:val="both"/>
              <w:rPr>
                <w:rFonts w:ascii="Courier New" w:hAnsi="Courier New" w:cs="Courier New"/>
              </w:rPr>
            </w:pPr>
            <w:r w:rsidRPr="00441984">
              <w:rPr>
                <w:rFonts w:ascii="Courier New" w:hAnsi="Courier New" w:cs="Courier New"/>
                <w:color w:val="0000FF"/>
                <w:kern w:val="24"/>
                <w:lang w:val="en-US"/>
              </w:rPr>
              <w:lastRenderedPageBreak/>
              <w:t>hdfs dfs -put myfile mydir</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15" w:type="dxa"/>
              <w:left w:w="100" w:type="dxa"/>
              <w:bottom w:w="0" w:type="dxa"/>
              <w:right w:w="100" w:type="dxa"/>
            </w:tcMar>
            <w:hideMark/>
          </w:tcPr>
          <w:p w:rsidR="00441984" w:rsidRPr="00441984" w:rsidRDefault="00441984" w:rsidP="00441984">
            <w:pPr>
              <w:pStyle w:val="NormalWeb"/>
              <w:spacing w:before="0" w:beforeAutospacing="0" w:after="0" w:afterAutospacing="0"/>
              <w:jc w:val="both"/>
              <w:rPr>
                <w:rFonts w:ascii="Arial" w:hAnsi="Arial" w:cs="Arial"/>
              </w:rPr>
            </w:pPr>
            <w:r w:rsidRPr="00441984">
              <w:rPr>
                <w:rFonts w:ascii="Arial" w:hAnsi="Arial" w:cs="Arial"/>
                <w:color w:val="0000FF"/>
                <w:kern w:val="24"/>
                <w:lang w:val="en-US"/>
              </w:rPr>
              <w:t>Store a file on HDFS</w:t>
            </w:r>
          </w:p>
        </w:tc>
      </w:tr>
      <w:tr w:rsidR="00403BAF" w:rsidRPr="00441984" w:rsidTr="003B7CD6">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100" w:type="dxa"/>
              <w:bottom w:w="0" w:type="dxa"/>
              <w:right w:w="100" w:type="dxa"/>
            </w:tcMar>
          </w:tcPr>
          <w:p w:rsidR="00403BAF" w:rsidRPr="00441984" w:rsidRDefault="00403BAF" w:rsidP="00403BAF">
            <w:pPr>
              <w:pStyle w:val="NormalWeb"/>
              <w:spacing w:before="0" w:beforeAutospacing="0" w:after="0" w:afterAutospacing="0"/>
              <w:jc w:val="both"/>
              <w:rPr>
                <w:rFonts w:ascii="Courier New" w:hAnsi="Courier New" w:cs="Courier New"/>
              </w:rPr>
            </w:pPr>
            <w:r w:rsidRPr="00441984">
              <w:rPr>
                <w:rFonts w:ascii="Courier New" w:hAnsi="Courier New" w:cs="Courier New"/>
                <w:color w:val="0000FF"/>
                <w:kern w:val="24"/>
                <w:lang w:val="en-US"/>
              </w:rPr>
              <w:t>hdfs dfs -</w:t>
            </w:r>
            <w:r>
              <w:rPr>
                <w:rFonts w:ascii="Courier New" w:hAnsi="Courier New" w:cs="Courier New"/>
                <w:color w:val="0000FF"/>
                <w:kern w:val="24"/>
                <w:lang w:val="en-US"/>
              </w:rPr>
              <w:t>get myfile filename</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100" w:type="dxa"/>
              <w:bottom w:w="0" w:type="dxa"/>
              <w:right w:w="100" w:type="dxa"/>
            </w:tcMar>
          </w:tcPr>
          <w:p w:rsidR="00403BAF" w:rsidRPr="00441984" w:rsidRDefault="00403BAF" w:rsidP="00403BAF">
            <w:pPr>
              <w:pStyle w:val="NormalWeb"/>
              <w:spacing w:before="0" w:beforeAutospacing="0" w:after="0" w:afterAutospacing="0"/>
              <w:jc w:val="both"/>
              <w:rPr>
                <w:rFonts w:ascii="Arial" w:hAnsi="Arial" w:cs="Arial"/>
                <w:color w:val="0000FF"/>
                <w:kern w:val="24"/>
                <w:lang w:val="en-US"/>
              </w:rPr>
            </w:pPr>
            <w:r>
              <w:rPr>
                <w:rFonts w:ascii="Arial" w:hAnsi="Arial" w:cs="Arial"/>
                <w:color w:val="0000FF"/>
                <w:kern w:val="24"/>
                <w:lang w:val="en-US"/>
              </w:rPr>
              <w:t>Retrieve a file on the HDFS</w:t>
            </w:r>
          </w:p>
        </w:tc>
      </w:tr>
      <w:tr w:rsidR="00403BAF" w:rsidRPr="00441984" w:rsidTr="003B7CD6">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100" w:type="dxa"/>
              <w:bottom w:w="0" w:type="dxa"/>
              <w:right w:w="100" w:type="dxa"/>
            </w:tcMar>
            <w:hideMark/>
          </w:tcPr>
          <w:p w:rsidR="00403BAF" w:rsidRPr="00441984" w:rsidRDefault="00403BAF" w:rsidP="00403BAF">
            <w:pPr>
              <w:pStyle w:val="NormalWeb"/>
              <w:spacing w:before="0" w:beforeAutospacing="0" w:after="0" w:afterAutospacing="0"/>
              <w:jc w:val="both"/>
              <w:rPr>
                <w:rFonts w:ascii="Courier New" w:hAnsi="Courier New" w:cs="Courier New"/>
              </w:rPr>
            </w:pPr>
            <w:r w:rsidRPr="00441984">
              <w:rPr>
                <w:rFonts w:ascii="Courier New" w:hAnsi="Courier New" w:cs="Courier New"/>
                <w:color w:val="0000FF"/>
                <w:kern w:val="24"/>
                <w:lang w:val="en-US"/>
              </w:rPr>
              <w:t>hdfs dfs -rm myfile</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100" w:type="dxa"/>
              <w:bottom w:w="0" w:type="dxa"/>
              <w:right w:w="100" w:type="dxa"/>
            </w:tcMar>
            <w:hideMark/>
          </w:tcPr>
          <w:p w:rsidR="00403BAF" w:rsidRPr="00441984" w:rsidRDefault="00403BAF" w:rsidP="00403BAF">
            <w:pPr>
              <w:pStyle w:val="NormalWeb"/>
              <w:spacing w:before="0" w:beforeAutospacing="0" w:after="0" w:afterAutospacing="0"/>
              <w:jc w:val="both"/>
              <w:rPr>
                <w:rFonts w:ascii="Arial" w:hAnsi="Arial" w:cs="Arial"/>
              </w:rPr>
            </w:pPr>
            <w:r w:rsidRPr="00441984">
              <w:rPr>
                <w:rFonts w:ascii="Arial" w:hAnsi="Arial" w:cs="Arial"/>
                <w:color w:val="0000FF"/>
                <w:kern w:val="24"/>
                <w:lang w:val="en-US"/>
              </w:rPr>
              <w:t>Delete a file on HDFS</w:t>
            </w:r>
          </w:p>
        </w:tc>
      </w:tr>
      <w:tr w:rsidR="00403BAF" w:rsidRPr="00441984" w:rsidTr="003B7CD6">
        <w:tc>
          <w:tcPr>
            <w:tcW w:w="0" w:type="auto"/>
            <w:tcBorders>
              <w:top w:val="single" w:sz="8" w:space="0" w:color="000000"/>
              <w:left w:val="single" w:sz="8" w:space="0" w:color="000000"/>
              <w:bottom w:val="single" w:sz="8" w:space="0" w:color="000000"/>
              <w:right w:val="single" w:sz="8" w:space="0" w:color="000000"/>
            </w:tcBorders>
            <w:shd w:val="clear" w:color="auto" w:fill="CBCBCB"/>
            <w:tcMar>
              <w:top w:w="15" w:type="dxa"/>
              <w:left w:w="100" w:type="dxa"/>
              <w:bottom w:w="0" w:type="dxa"/>
              <w:right w:w="100" w:type="dxa"/>
            </w:tcMar>
            <w:hideMark/>
          </w:tcPr>
          <w:p w:rsidR="00403BAF" w:rsidRPr="00441984" w:rsidRDefault="00403BAF" w:rsidP="00403BAF">
            <w:pPr>
              <w:pStyle w:val="NormalWeb"/>
              <w:spacing w:before="0" w:beforeAutospacing="0" w:after="0" w:afterAutospacing="0"/>
              <w:jc w:val="both"/>
              <w:rPr>
                <w:rFonts w:ascii="Courier New" w:hAnsi="Courier New" w:cs="Courier New"/>
              </w:rPr>
            </w:pPr>
            <w:r w:rsidRPr="00441984">
              <w:rPr>
                <w:rFonts w:ascii="Courier New" w:hAnsi="Courier New" w:cs="Courier New"/>
                <w:color w:val="000000" w:themeColor="dark1"/>
                <w:kern w:val="24"/>
                <w:lang w:val="en-US"/>
              </w:rPr>
              <w:t xml:space="preserve">hdfs dfs -touchz myfile </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15" w:type="dxa"/>
              <w:left w:w="100" w:type="dxa"/>
              <w:bottom w:w="0" w:type="dxa"/>
              <w:right w:w="100" w:type="dxa"/>
            </w:tcMar>
            <w:hideMark/>
          </w:tcPr>
          <w:p w:rsidR="00403BAF" w:rsidRPr="00441984" w:rsidRDefault="00403BAF" w:rsidP="00403BAF">
            <w:pPr>
              <w:pStyle w:val="NormalWeb"/>
              <w:spacing w:before="0" w:beforeAutospacing="0" w:after="0" w:afterAutospacing="0"/>
              <w:jc w:val="both"/>
              <w:rPr>
                <w:rFonts w:ascii="Arial" w:hAnsi="Arial" w:cs="Arial"/>
              </w:rPr>
            </w:pPr>
            <w:r w:rsidRPr="00441984">
              <w:rPr>
                <w:rFonts w:ascii="Arial" w:hAnsi="Arial" w:cs="Arial"/>
                <w:color w:val="000000" w:themeColor="dark1"/>
                <w:kern w:val="24"/>
                <w:lang w:val="en-US"/>
              </w:rPr>
              <w:t>Create an empty file on HDFS</w:t>
            </w:r>
          </w:p>
        </w:tc>
      </w:tr>
      <w:tr w:rsidR="00403BAF" w:rsidRPr="00441984" w:rsidTr="003B7CD6">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100" w:type="dxa"/>
              <w:bottom w:w="0" w:type="dxa"/>
              <w:right w:w="100" w:type="dxa"/>
            </w:tcMar>
            <w:hideMark/>
          </w:tcPr>
          <w:p w:rsidR="00403BAF" w:rsidRPr="00441984" w:rsidRDefault="00403BAF" w:rsidP="00403BAF">
            <w:pPr>
              <w:pStyle w:val="NormalWeb"/>
              <w:spacing w:before="0" w:beforeAutospacing="0" w:after="0" w:afterAutospacing="0"/>
              <w:jc w:val="both"/>
              <w:rPr>
                <w:rFonts w:ascii="Courier New" w:hAnsi="Courier New" w:cs="Courier New"/>
              </w:rPr>
            </w:pPr>
            <w:r w:rsidRPr="00441984">
              <w:rPr>
                <w:rFonts w:ascii="Courier New" w:hAnsi="Courier New" w:cs="Courier New"/>
                <w:color w:val="000000" w:themeColor="dark1"/>
                <w:kern w:val="24"/>
                <w:lang w:val="en-US"/>
              </w:rPr>
              <w:t xml:space="preserve">hdfs dfs -stat myfile </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100" w:type="dxa"/>
              <w:bottom w:w="0" w:type="dxa"/>
              <w:right w:w="100" w:type="dxa"/>
            </w:tcMar>
            <w:hideMark/>
          </w:tcPr>
          <w:p w:rsidR="00403BAF" w:rsidRPr="00441984" w:rsidRDefault="00403BAF" w:rsidP="00403BAF">
            <w:pPr>
              <w:pStyle w:val="NormalWeb"/>
              <w:spacing w:before="0" w:beforeAutospacing="0" w:after="0" w:afterAutospacing="0"/>
              <w:jc w:val="both"/>
              <w:rPr>
                <w:rFonts w:ascii="Arial" w:hAnsi="Arial" w:cs="Arial"/>
              </w:rPr>
            </w:pPr>
            <w:r w:rsidRPr="00441984">
              <w:rPr>
                <w:rFonts w:ascii="Arial" w:hAnsi="Arial" w:cs="Arial"/>
                <w:color w:val="000000" w:themeColor="dark1"/>
                <w:kern w:val="24"/>
                <w:lang w:val="en-US"/>
              </w:rPr>
              <w:t>Check the status of a file (file size, owner, …)</w:t>
            </w:r>
          </w:p>
        </w:tc>
      </w:tr>
      <w:tr w:rsidR="00403BAF" w:rsidRPr="00441984" w:rsidTr="003B7CD6">
        <w:tc>
          <w:tcPr>
            <w:tcW w:w="0" w:type="auto"/>
            <w:tcBorders>
              <w:top w:val="single" w:sz="8" w:space="0" w:color="000000"/>
              <w:left w:val="single" w:sz="8" w:space="0" w:color="000000"/>
              <w:bottom w:val="single" w:sz="8" w:space="0" w:color="000000"/>
              <w:right w:val="single" w:sz="8" w:space="0" w:color="000000"/>
            </w:tcBorders>
            <w:shd w:val="clear" w:color="auto" w:fill="CBCBCB"/>
            <w:tcMar>
              <w:top w:w="15" w:type="dxa"/>
              <w:left w:w="100" w:type="dxa"/>
              <w:bottom w:w="0" w:type="dxa"/>
              <w:right w:w="100" w:type="dxa"/>
            </w:tcMar>
            <w:hideMark/>
          </w:tcPr>
          <w:p w:rsidR="00403BAF" w:rsidRPr="00441984" w:rsidRDefault="00403BAF" w:rsidP="00403BAF">
            <w:pPr>
              <w:pStyle w:val="NormalWeb"/>
              <w:spacing w:before="0" w:beforeAutospacing="0" w:after="0" w:afterAutospacing="0"/>
              <w:jc w:val="both"/>
              <w:rPr>
                <w:rFonts w:ascii="Courier New" w:hAnsi="Courier New" w:cs="Courier New"/>
              </w:rPr>
            </w:pPr>
            <w:r w:rsidRPr="00441984">
              <w:rPr>
                <w:rFonts w:ascii="Courier New" w:hAnsi="Courier New" w:cs="Courier New"/>
                <w:color w:val="000000" w:themeColor="dark1"/>
                <w:kern w:val="24"/>
                <w:lang w:val="en-US"/>
              </w:rPr>
              <w:t>hdfs dfs -test -e myfile</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15" w:type="dxa"/>
              <w:left w:w="100" w:type="dxa"/>
              <w:bottom w:w="0" w:type="dxa"/>
              <w:right w:w="100" w:type="dxa"/>
            </w:tcMar>
            <w:hideMark/>
          </w:tcPr>
          <w:p w:rsidR="00403BAF" w:rsidRPr="00441984" w:rsidRDefault="00403BAF" w:rsidP="00403BAF">
            <w:pPr>
              <w:pStyle w:val="NormalWeb"/>
              <w:spacing w:before="0" w:beforeAutospacing="0" w:after="0" w:afterAutospacing="0"/>
              <w:jc w:val="both"/>
              <w:rPr>
                <w:rFonts w:ascii="Arial" w:hAnsi="Arial" w:cs="Arial"/>
              </w:rPr>
            </w:pPr>
            <w:r w:rsidRPr="00441984">
              <w:rPr>
                <w:rFonts w:ascii="Arial" w:hAnsi="Arial" w:cs="Arial"/>
                <w:color w:val="000000" w:themeColor="dark1"/>
                <w:kern w:val="24"/>
                <w:lang w:val="en-US"/>
              </w:rPr>
              <w:t>Check if file exists on HDFS</w:t>
            </w:r>
          </w:p>
        </w:tc>
      </w:tr>
      <w:tr w:rsidR="00403BAF" w:rsidRPr="00441984" w:rsidTr="003B7CD6">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100" w:type="dxa"/>
              <w:bottom w:w="0" w:type="dxa"/>
              <w:right w:w="100" w:type="dxa"/>
            </w:tcMar>
            <w:hideMark/>
          </w:tcPr>
          <w:p w:rsidR="00403BAF" w:rsidRPr="00441984" w:rsidRDefault="00403BAF" w:rsidP="00403BAF">
            <w:pPr>
              <w:pStyle w:val="NormalWeb"/>
              <w:spacing w:before="0" w:beforeAutospacing="0" w:after="0" w:afterAutospacing="0"/>
              <w:jc w:val="both"/>
              <w:rPr>
                <w:rFonts w:ascii="Courier New" w:hAnsi="Courier New" w:cs="Courier New"/>
              </w:rPr>
            </w:pPr>
            <w:r>
              <w:rPr>
                <w:rFonts w:ascii="Courier New" w:hAnsi="Courier New" w:cs="Courier New"/>
                <w:color w:val="000000" w:themeColor="dark1"/>
                <w:kern w:val="24"/>
                <w:lang w:val="en-US"/>
              </w:rPr>
              <w:t xml:space="preserve">hdfs dfs </w:t>
            </w:r>
            <w:r w:rsidRPr="00441984">
              <w:rPr>
                <w:rFonts w:ascii="Courier New" w:hAnsi="Courier New" w:cs="Courier New"/>
                <w:color w:val="000000" w:themeColor="dark1"/>
                <w:kern w:val="24"/>
                <w:lang w:val="en-US"/>
              </w:rPr>
              <w:t xml:space="preserve">-test -z myfile </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100" w:type="dxa"/>
              <w:bottom w:w="0" w:type="dxa"/>
              <w:right w:w="100" w:type="dxa"/>
            </w:tcMar>
            <w:hideMark/>
          </w:tcPr>
          <w:p w:rsidR="00403BAF" w:rsidRPr="00441984" w:rsidRDefault="00403BAF" w:rsidP="00403BAF">
            <w:pPr>
              <w:pStyle w:val="NormalWeb"/>
              <w:spacing w:before="0" w:beforeAutospacing="0" w:after="0" w:afterAutospacing="0"/>
              <w:jc w:val="both"/>
              <w:rPr>
                <w:rFonts w:ascii="Arial" w:hAnsi="Arial" w:cs="Arial"/>
              </w:rPr>
            </w:pPr>
            <w:r w:rsidRPr="00441984">
              <w:rPr>
                <w:rFonts w:ascii="Arial" w:hAnsi="Arial" w:cs="Arial"/>
                <w:color w:val="000000" w:themeColor="dark1"/>
                <w:kern w:val="24"/>
                <w:lang w:val="en-US"/>
              </w:rPr>
              <w:t>Check if file is empty on HDFS</w:t>
            </w:r>
          </w:p>
        </w:tc>
      </w:tr>
      <w:tr w:rsidR="00403BAF" w:rsidRPr="00441984" w:rsidTr="003B7CD6">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5" w:type="dxa"/>
              <w:left w:w="100" w:type="dxa"/>
              <w:bottom w:w="0" w:type="dxa"/>
              <w:right w:w="100" w:type="dxa"/>
            </w:tcMar>
            <w:hideMark/>
          </w:tcPr>
          <w:p w:rsidR="00403BAF" w:rsidRPr="003B7CD6" w:rsidRDefault="00403BAF" w:rsidP="00403BAF">
            <w:pPr>
              <w:pStyle w:val="NormalWeb"/>
              <w:spacing w:before="0" w:beforeAutospacing="0" w:after="0" w:afterAutospacing="0"/>
              <w:jc w:val="both"/>
              <w:rPr>
                <w:rFonts w:ascii="Courier New" w:hAnsi="Courier New" w:cs="Courier New"/>
                <w:color w:val="000000" w:themeColor="dark1"/>
                <w:kern w:val="24"/>
                <w:lang w:val="en-US"/>
              </w:rPr>
            </w:pPr>
            <w:r w:rsidRPr="00441984">
              <w:rPr>
                <w:rFonts w:ascii="Courier New" w:hAnsi="Courier New" w:cs="Courier New"/>
                <w:color w:val="000000" w:themeColor="dark1"/>
                <w:kern w:val="24"/>
                <w:lang w:val="en-US"/>
              </w:rPr>
              <w:t xml:space="preserve">hdfs dfs -du </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5" w:type="dxa"/>
              <w:left w:w="100" w:type="dxa"/>
              <w:bottom w:w="0" w:type="dxa"/>
              <w:right w:w="100" w:type="dxa"/>
            </w:tcMar>
            <w:hideMark/>
          </w:tcPr>
          <w:p w:rsidR="00403BAF" w:rsidRPr="003B7CD6" w:rsidRDefault="00403BAF" w:rsidP="00403BAF">
            <w:pPr>
              <w:pStyle w:val="NormalWeb"/>
              <w:spacing w:before="0" w:beforeAutospacing="0" w:after="0" w:afterAutospacing="0"/>
              <w:jc w:val="both"/>
              <w:rPr>
                <w:rFonts w:ascii="Arial" w:hAnsi="Arial" w:cs="Arial"/>
                <w:color w:val="000000" w:themeColor="dark1"/>
                <w:kern w:val="24"/>
                <w:lang w:val="en-US"/>
              </w:rPr>
            </w:pPr>
            <w:r w:rsidRPr="00441984">
              <w:rPr>
                <w:rFonts w:ascii="Arial" w:hAnsi="Arial" w:cs="Arial"/>
                <w:color w:val="000000" w:themeColor="dark1"/>
                <w:kern w:val="24"/>
                <w:lang w:val="en-US"/>
              </w:rPr>
              <w:t>Check disk space usage on HDFS</w:t>
            </w:r>
          </w:p>
        </w:tc>
      </w:tr>
    </w:tbl>
    <w:p w:rsidR="0088154C" w:rsidRDefault="0004005C" w:rsidP="00F3481A">
      <w:pPr>
        <w:pStyle w:val="Normal-half"/>
        <w:spacing w:before="120"/>
      </w:pPr>
      <w:r>
        <w:t>For example, t</w:t>
      </w:r>
      <w:r w:rsidR="0088154C">
        <w:t xml:space="preserve">o view what files you have run the </w:t>
      </w:r>
      <w:r w:rsidR="0088154C" w:rsidRPr="00441984">
        <w:rPr>
          <w:rFonts w:ascii="Courier New" w:hAnsi="Courier New" w:cs="Courier New"/>
        </w:rPr>
        <w:t>–ls</w:t>
      </w:r>
      <w:r w:rsidR="0088154C">
        <w:t xml:space="preserve"> command:</w:t>
      </w:r>
    </w:p>
    <w:p w:rsidR="0088154C" w:rsidRPr="0088154C" w:rsidRDefault="0088154C" w:rsidP="00F3481A">
      <w:pPr>
        <w:spacing w:after="120"/>
        <w:rPr>
          <w:color w:val="0000FF"/>
        </w:rPr>
      </w:pPr>
      <w:r w:rsidRPr="0088154C">
        <w:rPr>
          <w:color w:val="0000FF"/>
        </w:rPr>
        <w:t>hdfs dfs –ls /user/</w:t>
      </w:r>
      <w:r w:rsidRPr="0088154C">
        <w:rPr>
          <w:b/>
          <w:color w:val="0000FF"/>
        </w:rPr>
        <w:t>studentNo</w:t>
      </w:r>
    </w:p>
    <w:p w:rsidR="0088154C" w:rsidRDefault="0088154C" w:rsidP="0088154C">
      <w:r>
        <w:t>substituting studentNo with your own number.</w:t>
      </w:r>
    </w:p>
    <w:p w:rsidR="0088154C" w:rsidRDefault="0088154C" w:rsidP="0088154C">
      <w:r>
        <w:t xml:space="preserve">Initially </w:t>
      </w:r>
      <w:r w:rsidR="00EC6068">
        <w:t>your</w:t>
      </w:r>
      <w:r>
        <w:t xml:space="preserve"> </w:t>
      </w:r>
      <w:r w:rsidR="00EC6068">
        <w:t>home</w:t>
      </w:r>
      <w:r>
        <w:t xml:space="preserve"> directory will be empty. You can store any files in your own directory, but will not have access to anyone else’s.</w:t>
      </w:r>
      <w:r w:rsidR="00441984">
        <w:t xml:space="preserve"> You can create subdirectories here too, so typically you will need to create an input folder to store the files Hadoop will work with. </w:t>
      </w:r>
    </w:p>
    <w:p w:rsidR="00441984" w:rsidRDefault="00441984" w:rsidP="00EC6068">
      <w:pPr>
        <w:pStyle w:val="Normal-half"/>
      </w:pPr>
      <w:r>
        <w:t xml:space="preserve">To create a folder </w:t>
      </w:r>
      <w:r w:rsidR="0004005C">
        <w:t xml:space="preserve">called </w:t>
      </w:r>
      <w:r w:rsidR="0004005C" w:rsidRPr="0004005C">
        <w:rPr>
          <w:rFonts w:ascii="Courier New" w:hAnsi="Courier New" w:cs="Courier New"/>
          <w:color w:val="0000FF"/>
        </w:rPr>
        <w:t>input</w:t>
      </w:r>
      <w:r w:rsidR="0004005C" w:rsidRPr="0004005C">
        <w:rPr>
          <w:color w:val="0000FF"/>
        </w:rPr>
        <w:t xml:space="preserve"> </w:t>
      </w:r>
      <w:r>
        <w:t xml:space="preserve">use the </w:t>
      </w:r>
      <w:r w:rsidRPr="00441984">
        <w:rPr>
          <w:rFonts w:ascii="Courier New" w:hAnsi="Courier New" w:cs="Courier New"/>
        </w:rPr>
        <w:t>–mkdir</w:t>
      </w:r>
      <w:r>
        <w:t xml:space="preserve"> command:</w:t>
      </w:r>
    </w:p>
    <w:p w:rsidR="0004005C" w:rsidRPr="0088154C" w:rsidRDefault="0004005C" w:rsidP="0004005C">
      <w:pPr>
        <w:rPr>
          <w:color w:val="0000FF"/>
        </w:rPr>
      </w:pPr>
      <w:r w:rsidRPr="0088154C">
        <w:rPr>
          <w:color w:val="0000FF"/>
        </w:rPr>
        <w:t>hdfs dfs –</w:t>
      </w:r>
      <w:r>
        <w:rPr>
          <w:color w:val="0000FF"/>
        </w:rPr>
        <w:t>mkdir input</w:t>
      </w:r>
    </w:p>
    <w:p w:rsidR="0088154C" w:rsidRDefault="0004005C" w:rsidP="00EC6068">
      <w:pPr>
        <w:pStyle w:val="Normal-half"/>
      </w:pPr>
      <w:r>
        <w:t>Run the list directory command to see the new folder:</w:t>
      </w:r>
    </w:p>
    <w:p w:rsidR="0004005C" w:rsidRPr="0088154C" w:rsidRDefault="0004005C" w:rsidP="0004005C">
      <w:pPr>
        <w:rPr>
          <w:color w:val="0000FF"/>
        </w:rPr>
      </w:pPr>
      <w:r w:rsidRPr="0088154C">
        <w:rPr>
          <w:color w:val="0000FF"/>
        </w:rPr>
        <w:t>hdfs dfs –ls /user/</w:t>
      </w:r>
      <w:r w:rsidRPr="0088154C">
        <w:rPr>
          <w:b/>
          <w:color w:val="0000FF"/>
        </w:rPr>
        <w:t>studentNo</w:t>
      </w:r>
    </w:p>
    <w:p w:rsidR="0004005C" w:rsidRDefault="0004005C" w:rsidP="0088154C">
      <w:r>
        <w:t>and you should now see your input directory</w:t>
      </w:r>
    </w:p>
    <w:p w:rsidR="00961D3E" w:rsidRDefault="00961D3E" w:rsidP="00961D3E">
      <w:pPr>
        <w:pStyle w:val="Heading1"/>
      </w:pPr>
      <w:bookmarkStart w:id="11" w:name="_Toc3231130"/>
      <w:r>
        <w:t>Example Programs</w:t>
      </w:r>
      <w:bookmarkEnd w:id="11"/>
    </w:p>
    <w:p w:rsidR="00961D3E" w:rsidRDefault="00961D3E" w:rsidP="00961D3E">
      <w:r>
        <w:t>Hadoop comes with some example programs.</w:t>
      </w:r>
    </w:p>
    <w:p w:rsidR="00961D3E" w:rsidRDefault="00961D3E" w:rsidP="00961D3E">
      <w:pPr>
        <w:rPr>
          <w:lang w:eastAsia="en-GB"/>
        </w:rPr>
      </w:pPr>
      <w:r>
        <w:rPr>
          <w:lang w:eastAsia="en-GB"/>
        </w:rPr>
        <w:t>To see what examples are available:</w:t>
      </w:r>
    </w:p>
    <w:p w:rsidR="00961D3E" w:rsidRDefault="00961D3E" w:rsidP="00961D3E">
      <w:pPr>
        <w:pStyle w:val="code"/>
      </w:pPr>
      <w:r w:rsidRPr="00961D3E">
        <w:t>yarn jar $YARN_EXAMPLES/hadoop-mapreduce-examples.jar</w:t>
      </w:r>
    </w:p>
    <w:p w:rsidR="00F87372" w:rsidRDefault="00F87372" w:rsidP="00F87372">
      <w:pPr>
        <w:rPr>
          <w:lang w:eastAsia="en-GB"/>
        </w:rPr>
      </w:pPr>
      <w:r>
        <w:rPr>
          <w:lang w:eastAsia="en-GB"/>
        </w:rPr>
        <w:t>Note, most of the examples require files to be copied to or from the HDFS to work correctly.</w:t>
      </w:r>
    </w:p>
    <w:p w:rsidR="00961D3E" w:rsidRDefault="00961D3E" w:rsidP="00961D3E">
      <w:pPr>
        <w:pStyle w:val="Heading2"/>
      </w:pPr>
      <w:bookmarkStart w:id="12" w:name="_Toc3231131"/>
      <w:r>
        <w:t>Pi program</w:t>
      </w:r>
      <w:bookmarkEnd w:id="12"/>
    </w:p>
    <w:p w:rsidR="00961D3E" w:rsidRDefault="0062751A" w:rsidP="00961D3E">
      <w:r>
        <w:t>Pi is one of the sample programs, which calculates the value of pi using a quasi-Monte Carlo method and MapReduce:</w:t>
      </w:r>
    </w:p>
    <w:p w:rsidR="0062751A" w:rsidRDefault="0062751A" w:rsidP="0062751A">
      <w:pPr>
        <w:pStyle w:val="code"/>
      </w:pPr>
      <w:r w:rsidRPr="0062751A">
        <w:t>yarn jar $YARN_EXAMPLES/hadoop-mapreduce-examples.jar pi 16 1000</w:t>
      </w:r>
    </w:p>
    <w:p w:rsidR="0062751A" w:rsidRDefault="0062751A" w:rsidP="00961D3E">
      <w:r>
        <w:t>Which should give the following output:</w:t>
      </w:r>
    </w:p>
    <w:p w:rsidR="0062751A" w:rsidRPr="0062751A" w:rsidRDefault="0062751A" w:rsidP="0062751A">
      <w:pPr>
        <w:pStyle w:val="Response"/>
      </w:pPr>
      <w:r w:rsidRPr="0062751A">
        <w:t>Estimated value of Pi is 3.142500</w:t>
      </w:r>
    </w:p>
    <w:p w:rsidR="0088154C" w:rsidRDefault="0066058E" w:rsidP="0066058E">
      <w:pPr>
        <w:pStyle w:val="Heading1"/>
      </w:pPr>
      <w:bookmarkStart w:id="13" w:name="_Toc2852279"/>
      <w:bookmarkStart w:id="14" w:name="_Toc3231132"/>
      <w:r>
        <w:t>Word</w:t>
      </w:r>
      <w:r w:rsidR="00184924">
        <w:t xml:space="preserve"> C</w:t>
      </w:r>
      <w:r>
        <w:t>ount</w:t>
      </w:r>
      <w:bookmarkEnd w:id="13"/>
      <w:r w:rsidR="00D0181A">
        <w:t xml:space="preserve"> Version 1</w:t>
      </w:r>
      <w:bookmarkEnd w:id="14"/>
    </w:p>
    <w:p w:rsidR="00526557" w:rsidRDefault="0066058E" w:rsidP="0063439E">
      <w:r>
        <w:t>The first program to try is the wor</w:t>
      </w:r>
      <w:r w:rsidR="00A72F8D">
        <w:t xml:space="preserve">d count. </w:t>
      </w:r>
      <w:r w:rsidR="00526557">
        <w:t>A discussion of the Word Count file can be found in Lecture 8.</w:t>
      </w:r>
    </w:p>
    <w:p w:rsidR="00526557" w:rsidRDefault="00526557" w:rsidP="00526557">
      <w:pPr>
        <w:pStyle w:val="Heading2"/>
      </w:pPr>
      <w:bookmarkStart w:id="15" w:name="_Toc2852280"/>
      <w:bookmarkStart w:id="16" w:name="_Toc3231133"/>
      <w:r>
        <w:lastRenderedPageBreak/>
        <w:t>Word Count.java</w:t>
      </w:r>
      <w:bookmarkEnd w:id="15"/>
      <w:bookmarkEnd w:id="16"/>
    </w:p>
    <w:p w:rsidR="00184924" w:rsidRDefault="00A72F8D" w:rsidP="00184924">
      <w:r>
        <w:t xml:space="preserve">There is a copy of the </w:t>
      </w:r>
      <w:r w:rsidRPr="00A72F8D">
        <w:rPr>
          <w:rFonts w:ascii="Courier New" w:hAnsi="Courier New" w:cs="Courier New"/>
        </w:rPr>
        <w:t>WordCount.java</w:t>
      </w:r>
      <w:r>
        <w:t xml:space="preserve"> on Canvas, or can be copied directly </w:t>
      </w:r>
      <w:r w:rsidR="00565047">
        <w:t>on</w:t>
      </w:r>
      <w:r>
        <w:t xml:space="preserve"> the </w:t>
      </w:r>
      <w:r w:rsidRPr="00565047">
        <w:rPr>
          <w:rFonts w:ascii="Courier New" w:hAnsi="Courier New" w:cs="Courier New"/>
        </w:rPr>
        <w:t>hdp-srv</w:t>
      </w:r>
      <w:r>
        <w:t xml:space="preserve"> server</w:t>
      </w:r>
      <w:r w:rsidR="00565047">
        <w:t xml:space="preserve">.  </w:t>
      </w:r>
      <w:r w:rsidR="00184924">
        <w:t>We will be creating different versions of this file, so keep them in separate directories.</w:t>
      </w:r>
    </w:p>
    <w:p w:rsidR="00184924" w:rsidRDefault="00184924" w:rsidP="00A72F8D">
      <w:pPr>
        <w:pStyle w:val="Normal-half"/>
      </w:pPr>
      <w:r>
        <w:t>Create a directory called wordcount-v1:</w:t>
      </w:r>
    </w:p>
    <w:p w:rsidR="00184924" w:rsidRDefault="00184924" w:rsidP="00184924">
      <w:pPr>
        <w:pStyle w:val="code"/>
      </w:pPr>
      <w:r>
        <w:t>mkdir wordcount-v1</w:t>
      </w:r>
    </w:p>
    <w:p w:rsidR="00184924" w:rsidRDefault="00184924" w:rsidP="00A72F8D">
      <w:pPr>
        <w:pStyle w:val="Normal-half"/>
      </w:pPr>
      <w:r>
        <w:t>Change to this directory:</w:t>
      </w:r>
    </w:p>
    <w:p w:rsidR="00184924" w:rsidRDefault="00184924" w:rsidP="00184924">
      <w:pPr>
        <w:pStyle w:val="code"/>
      </w:pPr>
      <w:r>
        <w:t>cd wordcount-v1</w:t>
      </w:r>
    </w:p>
    <w:p w:rsidR="0066058E" w:rsidRDefault="00184924" w:rsidP="00A72F8D">
      <w:pPr>
        <w:pStyle w:val="Normal-half"/>
      </w:pPr>
      <w:r>
        <w:t xml:space="preserve">Copy the WordCount.java </w:t>
      </w:r>
      <w:r w:rsidR="00565047">
        <w:t>file</w:t>
      </w:r>
      <w:r w:rsidR="00A72F8D">
        <w:t>:</w:t>
      </w:r>
    </w:p>
    <w:p w:rsidR="00A72F8D" w:rsidRDefault="00A72F8D" w:rsidP="0066058E">
      <w:pPr>
        <w:rPr>
          <w:color w:val="0000FF"/>
        </w:rPr>
      </w:pPr>
      <w:r w:rsidRPr="00A72F8D">
        <w:rPr>
          <w:color w:val="0000FF"/>
        </w:rPr>
        <w:t>cp /home/6cs030/</w:t>
      </w:r>
      <w:r w:rsidR="00A54388">
        <w:rPr>
          <w:color w:val="0000FF"/>
        </w:rPr>
        <w:t>WordCount-V1/</w:t>
      </w:r>
      <w:r w:rsidRPr="00A72F8D">
        <w:rPr>
          <w:color w:val="0000FF"/>
        </w:rPr>
        <w:t>WordCount.java .</w:t>
      </w:r>
    </w:p>
    <w:p w:rsidR="002C4AF0" w:rsidRPr="00A72F8D" w:rsidRDefault="002C4AF0" w:rsidP="002C4AF0">
      <w:r>
        <w:t>The code is also available in Appendix One.</w:t>
      </w:r>
    </w:p>
    <w:p w:rsidR="00526557" w:rsidRDefault="00526557" w:rsidP="00526557">
      <w:pPr>
        <w:pStyle w:val="Heading2"/>
      </w:pPr>
      <w:bookmarkStart w:id="17" w:name="_Toc2852281"/>
      <w:bookmarkStart w:id="18" w:name="_Toc3231134"/>
      <w:r>
        <w:t>Running the Word Count Program</w:t>
      </w:r>
      <w:bookmarkEnd w:id="17"/>
      <w:bookmarkEnd w:id="18"/>
    </w:p>
    <w:p w:rsidR="00A72F8D" w:rsidRDefault="00565047" w:rsidP="0063439E">
      <w:pPr>
        <w:keepNext/>
      </w:pPr>
      <w:r>
        <w:t>There are several steps you need to undertake:</w:t>
      </w:r>
    </w:p>
    <w:p w:rsidR="00565047" w:rsidRDefault="00565047" w:rsidP="00EC6068">
      <w:pPr>
        <w:pStyle w:val="ListParagraph"/>
        <w:keepNext/>
        <w:numPr>
          <w:ilvl w:val="0"/>
          <w:numId w:val="46"/>
        </w:numPr>
        <w:spacing w:after="120"/>
        <w:ind w:left="714" w:hanging="357"/>
        <w:contextualSpacing w:val="0"/>
      </w:pPr>
      <w:r>
        <w:t>Compile the file:</w:t>
      </w:r>
    </w:p>
    <w:p w:rsidR="00565047" w:rsidRPr="00565047" w:rsidRDefault="00565047" w:rsidP="00565047">
      <w:pPr>
        <w:pStyle w:val="ListParagraph"/>
        <w:spacing w:after="120"/>
        <w:contextualSpacing w:val="0"/>
        <w:rPr>
          <w:color w:val="0000FF"/>
        </w:rPr>
      </w:pPr>
      <w:r w:rsidRPr="00565047">
        <w:rPr>
          <w:color w:val="0000FF"/>
          <w:lang w:val="en-US"/>
        </w:rPr>
        <w:t>javac -classpath $(hadoop classpath) WordCount.java</w:t>
      </w:r>
    </w:p>
    <w:p w:rsidR="00565047" w:rsidRDefault="00565047" w:rsidP="00565047">
      <w:pPr>
        <w:pStyle w:val="ListParagraph"/>
        <w:numPr>
          <w:ilvl w:val="0"/>
          <w:numId w:val="46"/>
        </w:numPr>
        <w:spacing w:after="120"/>
        <w:contextualSpacing w:val="0"/>
      </w:pPr>
      <w:r>
        <w:t>Produce the Jar file:</w:t>
      </w:r>
    </w:p>
    <w:p w:rsidR="00565047" w:rsidRPr="00565047" w:rsidRDefault="00565047" w:rsidP="00565047">
      <w:pPr>
        <w:pStyle w:val="ListParagraph"/>
        <w:spacing w:after="120"/>
        <w:contextualSpacing w:val="0"/>
        <w:rPr>
          <w:color w:val="0000FF"/>
        </w:rPr>
      </w:pPr>
      <w:r w:rsidRPr="00565047">
        <w:rPr>
          <w:color w:val="0000FF"/>
          <w:lang w:val="en-US"/>
        </w:rPr>
        <w:t>jar cf wordcount.jar Word*.class</w:t>
      </w:r>
    </w:p>
    <w:p w:rsidR="00184924" w:rsidRDefault="00184924" w:rsidP="00184924">
      <w:pPr>
        <w:pStyle w:val="ListParagraph"/>
        <w:numPr>
          <w:ilvl w:val="0"/>
          <w:numId w:val="46"/>
        </w:numPr>
        <w:spacing w:after="120"/>
        <w:contextualSpacing w:val="0"/>
      </w:pPr>
      <w:r>
        <w:t>Create the input directory on the hdfs:</w:t>
      </w:r>
    </w:p>
    <w:p w:rsidR="00184924" w:rsidRPr="00565047" w:rsidRDefault="00184924" w:rsidP="00184924">
      <w:pPr>
        <w:pStyle w:val="ListParagraph"/>
        <w:spacing w:after="120"/>
        <w:contextualSpacing w:val="0"/>
        <w:rPr>
          <w:color w:val="0000FF"/>
        </w:rPr>
      </w:pPr>
      <w:r>
        <w:rPr>
          <w:color w:val="0000FF"/>
        </w:rPr>
        <w:t>hdfs dfs -</w:t>
      </w:r>
      <w:r w:rsidRPr="00565047">
        <w:rPr>
          <w:color w:val="0000FF"/>
        </w:rPr>
        <w:t>mkdir input_word</w:t>
      </w:r>
    </w:p>
    <w:p w:rsidR="00565047" w:rsidRDefault="00565047" w:rsidP="00565047">
      <w:pPr>
        <w:pStyle w:val="ListParagraph"/>
        <w:numPr>
          <w:ilvl w:val="0"/>
          <w:numId w:val="46"/>
        </w:numPr>
        <w:spacing w:after="120"/>
        <w:contextualSpacing w:val="0"/>
      </w:pPr>
      <w:r>
        <w:t>Create the input files:</w:t>
      </w:r>
    </w:p>
    <w:p w:rsidR="00565047" w:rsidRPr="00565047" w:rsidRDefault="00565047" w:rsidP="00565047">
      <w:pPr>
        <w:pStyle w:val="ListParagraph"/>
        <w:spacing w:after="0"/>
        <w:contextualSpacing w:val="0"/>
        <w:rPr>
          <w:color w:val="0000FF"/>
        </w:rPr>
      </w:pPr>
      <w:r w:rsidRPr="00565047">
        <w:rPr>
          <w:color w:val="0000FF"/>
          <w:lang w:val="en-US"/>
        </w:rPr>
        <w:t>echo A long time ago in a galaxy far far away &gt; testfile1</w:t>
      </w:r>
    </w:p>
    <w:p w:rsidR="00565047" w:rsidRPr="00565047" w:rsidRDefault="00565047" w:rsidP="00565047">
      <w:pPr>
        <w:pStyle w:val="ListParagraph"/>
        <w:spacing w:after="120"/>
        <w:contextualSpacing w:val="0"/>
        <w:rPr>
          <w:color w:val="0000FF"/>
          <w:lang w:val="en-US"/>
        </w:rPr>
      </w:pPr>
      <w:r w:rsidRPr="00565047">
        <w:rPr>
          <w:color w:val="0000FF"/>
          <w:lang w:val="en-US"/>
        </w:rPr>
        <w:t>echo Another episode of Star Wars &gt; testfile2</w:t>
      </w:r>
    </w:p>
    <w:p w:rsidR="00565047" w:rsidRDefault="00565047" w:rsidP="00565047">
      <w:pPr>
        <w:pStyle w:val="ListParagraph"/>
        <w:numPr>
          <w:ilvl w:val="0"/>
          <w:numId w:val="46"/>
        </w:numPr>
        <w:spacing w:after="120"/>
        <w:contextualSpacing w:val="0"/>
      </w:pPr>
      <w:r>
        <w:t>Save the files to the input directory:</w:t>
      </w:r>
    </w:p>
    <w:p w:rsidR="00565047" w:rsidRPr="00565047" w:rsidRDefault="00F85F73" w:rsidP="00565047">
      <w:pPr>
        <w:pStyle w:val="ListParagraph"/>
        <w:spacing w:after="120"/>
        <w:contextualSpacing w:val="0"/>
        <w:rPr>
          <w:color w:val="0000FF"/>
        </w:rPr>
      </w:pPr>
      <w:r>
        <w:rPr>
          <w:color w:val="0000FF"/>
        </w:rPr>
        <w:t>hdfs dfs -</w:t>
      </w:r>
      <w:r w:rsidR="00565047" w:rsidRPr="00565047">
        <w:rPr>
          <w:color w:val="0000FF"/>
        </w:rPr>
        <w:t>put testfile? input_word</w:t>
      </w:r>
    </w:p>
    <w:p w:rsidR="00565047" w:rsidRDefault="00565047" w:rsidP="00565047">
      <w:pPr>
        <w:pStyle w:val="ListParagraph"/>
        <w:numPr>
          <w:ilvl w:val="0"/>
          <w:numId w:val="46"/>
        </w:numPr>
        <w:spacing w:after="120"/>
        <w:contextualSpacing w:val="0"/>
      </w:pPr>
      <w:r>
        <w:t xml:space="preserve">It is important that the output directory does not already exist. If you </w:t>
      </w:r>
      <w:r w:rsidR="00184924">
        <w:t>have run the program before</w:t>
      </w:r>
      <w:r>
        <w:t xml:space="preserve"> you need to delete the previous output directory:</w:t>
      </w:r>
    </w:p>
    <w:p w:rsidR="00565047" w:rsidRPr="00565047" w:rsidRDefault="00F85F73" w:rsidP="00565047">
      <w:pPr>
        <w:pStyle w:val="ListParagraph"/>
        <w:spacing w:after="120"/>
        <w:contextualSpacing w:val="0"/>
        <w:rPr>
          <w:color w:val="0000FF"/>
        </w:rPr>
      </w:pPr>
      <w:r>
        <w:rPr>
          <w:color w:val="0000FF"/>
        </w:rPr>
        <w:t>hdfs dfs -rm -</w:t>
      </w:r>
      <w:r w:rsidR="00565047" w:rsidRPr="00565047">
        <w:rPr>
          <w:color w:val="0000FF"/>
        </w:rPr>
        <w:t>R output_word</w:t>
      </w:r>
    </w:p>
    <w:p w:rsidR="00565047" w:rsidRDefault="00565047" w:rsidP="00526557">
      <w:pPr>
        <w:pStyle w:val="ListParagraph"/>
        <w:keepNext/>
        <w:numPr>
          <w:ilvl w:val="0"/>
          <w:numId w:val="46"/>
        </w:numPr>
        <w:spacing w:after="120"/>
        <w:ind w:left="714" w:hanging="357"/>
        <w:contextualSpacing w:val="0"/>
      </w:pPr>
      <w:r>
        <w:t>Run the Map Reduce program:</w:t>
      </w:r>
    </w:p>
    <w:p w:rsidR="00565047" w:rsidRPr="00565047" w:rsidRDefault="00565047" w:rsidP="00565047">
      <w:pPr>
        <w:pStyle w:val="ListParagraph"/>
        <w:spacing w:after="120"/>
        <w:contextualSpacing w:val="0"/>
        <w:rPr>
          <w:color w:val="0000FF"/>
          <w:lang w:val="en-US"/>
        </w:rPr>
      </w:pPr>
      <w:r w:rsidRPr="00565047">
        <w:rPr>
          <w:color w:val="0000FF"/>
          <w:lang w:val="en-US"/>
        </w:rPr>
        <w:t>hadoop jar wordcount.jar WordCount input_word output_word</w:t>
      </w:r>
    </w:p>
    <w:p w:rsidR="00565047" w:rsidRDefault="00565047" w:rsidP="00565047">
      <w:pPr>
        <w:pStyle w:val="ListParagraph"/>
        <w:numPr>
          <w:ilvl w:val="0"/>
          <w:numId w:val="46"/>
        </w:numPr>
        <w:spacing w:after="120"/>
        <w:contextualSpacing w:val="0"/>
      </w:pPr>
      <w:r>
        <w:t>Check what files are in the output directory:</w:t>
      </w:r>
    </w:p>
    <w:p w:rsidR="00565047" w:rsidRPr="00565047" w:rsidRDefault="00565047" w:rsidP="00565047">
      <w:pPr>
        <w:pStyle w:val="ListParagraph"/>
        <w:spacing w:after="120"/>
        <w:contextualSpacing w:val="0"/>
        <w:rPr>
          <w:color w:val="0000FF"/>
        </w:rPr>
      </w:pPr>
      <w:r w:rsidRPr="00565047">
        <w:rPr>
          <w:color w:val="0000FF"/>
        </w:rPr>
        <w:t>hdfs dfs -ls output_word</w:t>
      </w:r>
    </w:p>
    <w:p w:rsidR="00565047" w:rsidRDefault="00565047" w:rsidP="00565047">
      <w:pPr>
        <w:pStyle w:val="ListParagraph"/>
        <w:keepNext/>
        <w:numPr>
          <w:ilvl w:val="0"/>
          <w:numId w:val="46"/>
        </w:numPr>
        <w:spacing w:after="120"/>
        <w:ind w:left="714" w:hanging="357"/>
        <w:contextualSpacing w:val="0"/>
      </w:pPr>
      <w:r>
        <w:t>See what is in the output file:</w:t>
      </w:r>
    </w:p>
    <w:p w:rsidR="00565047" w:rsidRPr="00565047" w:rsidRDefault="00565047" w:rsidP="00565047">
      <w:pPr>
        <w:pStyle w:val="ListParagraph"/>
        <w:spacing w:after="120"/>
        <w:contextualSpacing w:val="0"/>
        <w:rPr>
          <w:color w:val="0000FF"/>
        </w:rPr>
      </w:pPr>
      <w:r w:rsidRPr="00565047">
        <w:rPr>
          <w:color w:val="0000FF"/>
        </w:rPr>
        <w:t>hdfs dfs -cat  output_word/part-r-00000</w:t>
      </w:r>
    </w:p>
    <w:p w:rsidR="00565047" w:rsidRDefault="00565047" w:rsidP="00580DDF">
      <w:pPr>
        <w:pStyle w:val="ListParagraph"/>
        <w:keepNext/>
        <w:numPr>
          <w:ilvl w:val="0"/>
          <w:numId w:val="46"/>
        </w:numPr>
        <w:spacing w:after="120"/>
        <w:ind w:left="714" w:hanging="357"/>
        <w:contextualSpacing w:val="0"/>
      </w:pPr>
      <w:r>
        <w:t xml:space="preserve">If you want to use the output file </w:t>
      </w:r>
      <w:r w:rsidR="003E0CF3">
        <w:t xml:space="preserve">outside the hdfs </w:t>
      </w:r>
      <w:r>
        <w:t>you have to retrieve it:</w:t>
      </w:r>
    </w:p>
    <w:p w:rsidR="00565047" w:rsidRPr="00565047" w:rsidRDefault="00565047" w:rsidP="00526557">
      <w:pPr>
        <w:pStyle w:val="ListParagraph"/>
        <w:contextualSpacing w:val="0"/>
        <w:rPr>
          <w:color w:val="0000FF"/>
        </w:rPr>
      </w:pPr>
      <w:r w:rsidRPr="00565047">
        <w:rPr>
          <w:color w:val="0000FF"/>
        </w:rPr>
        <w:t>hdfs dfs -</w:t>
      </w:r>
      <w:r>
        <w:rPr>
          <w:color w:val="0000FF"/>
        </w:rPr>
        <w:t>get</w:t>
      </w:r>
      <w:r w:rsidRPr="00565047">
        <w:rPr>
          <w:color w:val="0000FF"/>
        </w:rPr>
        <w:t xml:space="preserve">  output_word/part-r-00000</w:t>
      </w:r>
      <w:r>
        <w:rPr>
          <w:color w:val="0000FF"/>
        </w:rPr>
        <w:t xml:space="preserve"> word-results.txt</w:t>
      </w:r>
    </w:p>
    <w:p w:rsidR="00526557" w:rsidRDefault="00526557" w:rsidP="0066058E">
      <w:r>
        <w:lastRenderedPageBreak/>
        <w:t xml:space="preserve">These steps are generally what you need to run each time </w:t>
      </w:r>
      <w:r w:rsidR="00184924">
        <w:t>you have a new Java file to compile and run. You only need to carry out some of the steps if you have made changes to the Java file (Steps 1 and 2), or want to change the input directory (Step 3) or the files stored in it (Steps 4-5)</w:t>
      </w:r>
      <w:r>
        <w:t>.</w:t>
      </w:r>
    </w:p>
    <w:p w:rsidR="00526557" w:rsidRDefault="00526557" w:rsidP="00526557">
      <w:pPr>
        <w:pStyle w:val="Heading2"/>
      </w:pPr>
      <w:bookmarkStart w:id="19" w:name="_Toc2852282"/>
      <w:bookmarkStart w:id="20" w:name="_Toc3231135"/>
      <w:r>
        <w:t>Rerunning the Word Count</w:t>
      </w:r>
      <w:bookmarkEnd w:id="19"/>
      <w:bookmarkEnd w:id="20"/>
    </w:p>
    <w:p w:rsidR="00A72F8D" w:rsidRDefault="00526557" w:rsidP="0066058E">
      <w:r>
        <w:t>If you want to run the same java file with some new data, provided no changes have been made to the java file then you do not need to carry out Steps 1 and 2 again.</w:t>
      </w:r>
    </w:p>
    <w:p w:rsidR="00526557" w:rsidRDefault="00526557" w:rsidP="00E31273">
      <w:pPr>
        <w:pStyle w:val="Normal-half"/>
      </w:pPr>
      <w:r>
        <w:t>If you simply want to run the Word Count program again you can just run steps 6 and 7:</w:t>
      </w:r>
    </w:p>
    <w:p w:rsidR="00526557" w:rsidRPr="00565047" w:rsidRDefault="00F85F73" w:rsidP="00526557">
      <w:pPr>
        <w:pStyle w:val="ListParagraph"/>
        <w:spacing w:after="120"/>
        <w:contextualSpacing w:val="0"/>
        <w:rPr>
          <w:color w:val="0000FF"/>
        </w:rPr>
      </w:pPr>
      <w:r>
        <w:rPr>
          <w:color w:val="0000FF"/>
        </w:rPr>
        <w:t>hdfs dfs -rm -</w:t>
      </w:r>
      <w:r w:rsidR="00526557" w:rsidRPr="00565047">
        <w:rPr>
          <w:color w:val="0000FF"/>
        </w:rPr>
        <w:t>R output_word</w:t>
      </w:r>
    </w:p>
    <w:p w:rsidR="00526557" w:rsidRPr="00565047" w:rsidRDefault="00526557" w:rsidP="00526557">
      <w:pPr>
        <w:pStyle w:val="ListParagraph"/>
        <w:contextualSpacing w:val="0"/>
        <w:rPr>
          <w:color w:val="0000FF"/>
          <w:lang w:val="en-US"/>
        </w:rPr>
      </w:pPr>
      <w:r w:rsidRPr="00565047">
        <w:rPr>
          <w:color w:val="0000FF"/>
          <w:lang w:val="en-US"/>
        </w:rPr>
        <w:t>hadoop jar wordcount.jar WordCount input_word output_word</w:t>
      </w:r>
    </w:p>
    <w:p w:rsidR="00145FBB" w:rsidRDefault="00145FBB" w:rsidP="00E31273">
      <w:pPr>
        <w:pStyle w:val="Normal-half"/>
      </w:pPr>
      <w:r>
        <w:t>Then view the output file:</w:t>
      </w:r>
    </w:p>
    <w:p w:rsidR="00E31273" w:rsidRPr="00565047" w:rsidRDefault="00E31273" w:rsidP="003952E1">
      <w:pPr>
        <w:pStyle w:val="code"/>
      </w:pPr>
      <w:r w:rsidRPr="00565047">
        <w:t>hdfs dfs -cat  output_word/part-r-00000</w:t>
      </w:r>
    </w:p>
    <w:p w:rsidR="00526557" w:rsidRDefault="00145FBB" w:rsidP="0066058E">
      <w:r>
        <w:t>Do note, i</w:t>
      </w:r>
      <w:r w:rsidR="00526557">
        <w:t>f the output directory already exists</w:t>
      </w:r>
      <w:r>
        <w:t xml:space="preserve"> before you run the Hadoop command</w:t>
      </w:r>
      <w:r w:rsidR="00526557">
        <w:t xml:space="preserve"> you will get an error!</w:t>
      </w:r>
    </w:p>
    <w:p w:rsidR="00526557" w:rsidRDefault="00E31273" w:rsidP="00E31273">
      <w:pPr>
        <w:pStyle w:val="Heading2"/>
      </w:pPr>
      <w:bookmarkStart w:id="21" w:name="_Toc2852283"/>
      <w:bookmarkStart w:id="22" w:name="_Toc3231136"/>
      <w:r>
        <w:t>Using a larger dataset</w:t>
      </w:r>
      <w:bookmarkEnd w:id="21"/>
      <w:bookmarkEnd w:id="22"/>
    </w:p>
    <w:p w:rsidR="00E31273" w:rsidRDefault="00E31273" w:rsidP="00E31273">
      <w:r>
        <w:t xml:space="preserve">The above program only uses a very small dataset. </w:t>
      </w:r>
      <w:r w:rsidR="00184924">
        <w:t xml:space="preserve">In the WordCount program </w:t>
      </w:r>
      <w:r>
        <w:t xml:space="preserve">Hadoop will read any file that is stored in the input directory. This time we will use the </w:t>
      </w:r>
      <w:r w:rsidRPr="00274EDB">
        <w:rPr>
          <w:i/>
        </w:rPr>
        <w:t>Complete Works of Shakespeare</w:t>
      </w:r>
      <w:r>
        <w:t>, a text version has been downloaded from here:</w:t>
      </w:r>
    </w:p>
    <w:p w:rsidR="00E31273" w:rsidRDefault="007777F8" w:rsidP="00E31273">
      <w:hyperlink r:id="rId9" w:history="1">
        <w:r w:rsidR="00E31273" w:rsidRPr="00883D99">
          <w:rPr>
            <w:rStyle w:val="Hyperlink"/>
          </w:rPr>
          <w:t>https://ocw.mit.edu/ans7870/6/6.006/s08/lecturenotes/files/t8.shakespeare.txt</w:t>
        </w:r>
      </w:hyperlink>
    </w:p>
    <w:p w:rsidR="00E31273" w:rsidRDefault="00E31273" w:rsidP="00E31273">
      <w:r>
        <w:t xml:space="preserve">This is stored on the hpd-srv in </w:t>
      </w:r>
      <w:r w:rsidR="00274EDB">
        <w:t xml:space="preserve">a directory called </w:t>
      </w:r>
      <w:r w:rsidR="00274EDB" w:rsidRPr="00274EDB">
        <w:rPr>
          <w:rFonts w:ascii="Courier New" w:hAnsi="Courier New" w:cs="Courier New"/>
        </w:rPr>
        <w:t>/home/</w:t>
      </w:r>
      <w:r w:rsidRPr="00274EDB">
        <w:rPr>
          <w:rFonts w:ascii="Courier New" w:hAnsi="Courier New" w:cs="Courier New"/>
        </w:rPr>
        <w:t>6cs030</w:t>
      </w:r>
      <w:r>
        <w:t>, so first copy it to your own account:</w:t>
      </w:r>
    </w:p>
    <w:p w:rsidR="00E31273" w:rsidRPr="00E31273" w:rsidRDefault="00E31273" w:rsidP="00E31273">
      <w:pPr>
        <w:rPr>
          <w:color w:val="0000FF"/>
        </w:rPr>
      </w:pPr>
      <w:r w:rsidRPr="00E31273">
        <w:rPr>
          <w:color w:val="0000FF"/>
        </w:rPr>
        <w:t>cp /home/6cs030/</w:t>
      </w:r>
      <w:r w:rsidR="003D531A">
        <w:rPr>
          <w:color w:val="0000FF"/>
        </w:rPr>
        <w:t>data/</w:t>
      </w:r>
      <w:r w:rsidRPr="00E31273">
        <w:rPr>
          <w:color w:val="0000FF"/>
        </w:rPr>
        <w:t>shakespeare.txt .</w:t>
      </w:r>
    </w:p>
    <w:p w:rsidR="00E31273" w:rsidRDefault="00E31273" w:rsidP="00E31273">
      <w:r>
        <w:t>Assuming you have not made any changes to the java and jar files, carry out the following steps:</w:t>
      </w:r>
    </w:p>
    <w:p w:rsidR="00E31273" w:rsidRDefault="00E31273" w:rsidP="00E31273">
      <w:pPr>
        <w:pStyle w:val="ListParagraph"/>
        <w:numPr>
          <w:ilvl w:val="0"/>
          <w:numId w:val="47"/>
        </w:numPr>
        <w:spacing w:after="120"/>
        <w:contextualSpacing w:val="0"/>
      </w:pPr>
      <w:r>
        <w:t>Remove the previous testfiles:</w:t>
      </w:r>
    </w:p>
    <w:p w:rsidR="00E31273" w:rsidRDefault="00F85F73" w:rsidP="00E31273">
      <w:pPr>
        <w:pStyle w:val="ListParagraph"/>
        <w:spacing w:after="120"/>
        <w:contextualSpacing w:val="0"/>
      </w:pPr>
      <w:r>
        <w:rPr>
          <w:color w:val="0000FF"/>
        </w:rPr>
        <w:t>hdfs dfs -</w:t>
      </w:r>
      <w:r w:rsidR="00E31273">
        <w:rPr>
          <w:color w:val="0000FF"/>
        </w:rPr>
        <w:t>rm</w:t>
      </w:r>
      <w:r w:rsidR="00E31273" w:rsidRPr="00565047">
        <w:rPr>
          <w:color w:val="0000FF"/>
        </w:rPr>
        <w:t xml:space="preserve"> input_word</w:t>
      </w:r>
      <w:r w:rsidR="00E31273">
        <w:rPr>
          <w:color w:val="0000FF"/>
        </w:rPr>
        <w:t>/</w:t>
      </w:r>
      <w:r w:rsidR="00E31273" w:rsidRPr="00565047">
        <w:rPr>
          <w:color w:val="0000FF"/>
        </w:rPr>
        <w:t>testfile?</w:t>
      </w:r>
    </w:p>
    <w:p w:rsidR="00E31273" w:rsidRDefault="00E31273" w:rsidP="00E31273">
      <w:pPr>
        <w:pStyle w:val="ListParagraph"/>
        <w:numPr>
          <w:ilvl w:val="0"/>
          <w:numId w:val="47"/>
        </w:numPr>
        <w:spacing w:after="120"/>
        <w:contextualSpacing w:val="0"/>
      </w:pPr>
      <w:r>
        <w:t>Save the new file to the input directory:</w:t>
      </w:r>
    </w:p>
    <w:p w:rsidR="00E31273" w:rsidRPr="00565047" w:rsidRDefault="00F85F73" w:rsidP="00E31273">
      <w:pPr>
        <w:pStyle w:val="ListParagraph"/>
        <w:spacing w:after="120"/>
        <w:contextualSpacing w:val="0"/>
        <w:rPr>
          <w:color w:val="0000FF"/>
        </w:rPr>
      </w:pPr>
      <w:r>
        <w:rPr>
          <w:color w:val="0000FF"/>
        </w:rPr>
        <w:t>hdfs dfs -</w:t>
      </w:r>
      <w:r w:rsidR="00E31273" w:rsidRPr="00565047">
        <w:rPr>
          <w:color w:val="0000FF"/>
        </w:rPr>
        <w:t xml:space="preserve">put </w:t>
      </w:r>
      <w:r w:rsidR="00E31273">
        <w:rPr>
          <w:color w:val="0000FF"/>
        </w:rPr>
        <w:t>shakespeare.txt</w:t>
      </w:r>
      <w:r w:rsidR="00E31273" w:rsidRPr="00565047">
        <w:rPr>
          <w:color w:val="0000FF"/>
        </w:rPr>
        <w:t xml:space="preserve"> input_word</w:t>
      </w:r>
    </w:p>
    <w:p w:rsidR="00E31273" w:rsidRDefault="00274EDB" w:rsidP="00E31273">
      <w:pPr>
        <w:pStyle w:val="ListParagraph"/>
        <w:numPr>
          <w:ilvl w:val="0"/>
          <w:numId w:val="47"/>
        </w:numPr>
        <w:spacing w:after="120"/>
        <w:contextualSpacing w:val="0"/>
      </w:pPr>
      <w:r>
        <w:t>By now you will have created an output directory in the previous run of the program, so you need to delete this</w:t>
      </w:r>
      <w:r w:rsidR="00E31273">
        <w:t>:</w:t>
      </w:r>
    </w:p>
    <w:p w:rsidR="00E31273" w:rsidRPr="00565047" w:rsidRDefault="00F85F73" w:rsidP="00E31273">
      <w:pPr>
        <w:pStyle w:val="ListParagraph"/>
        <w:spacing w:after="120"/>
        <w:contextualSpacing w:val="0"/>
        <w:rPr>
          <w:color w:val="0000FF"/>
        </w:rPr>
      </w:pPr>
      <w:r>
        <w:rPr>
          <w:color w:val="0000FF"/>
        </w:rPr>
        <w:t>hdfs dfs -rm -</w:t>
      </w:r>
      <w:r w:rsidR="00E31273" w:rsidRPr="00565047">
        <w:rPr>
          <w:color w:val="0000FF"/>
        </w:rPr>
        <w:t>R output_word</w:t>
      </w:r>
    </w:p>
    <w:p w:rsidR="00E31273" w:rsidRDefault="00E31273" w:rsidP="00E31273">
      <w:pPr>
        <w:pStyle w:val="ListParagraph"/>
        <w:keepNext/>
        <w:numPr>
          <w:ilvl w:val="0"/>
          <w:numId w:val="47"/>
        </w:numPr>
        <w:spacing w:after="120"/>
        <w:ind w:left="714" w:hanging="357"/>
        <w:contextualSpacing w:val="0"/>
      </w:pPr>
      <w:r>
        <w:t>Run the Map Reduce program:</w:t>
      </w:r>
    </w:p>
    <w:p w:rsidR="00E31273" w:rsidRPr="00565047" w:rsidRDefault="00E31273" w:rsidP="00E31273">
      <w:pPr>
        <w:pStyle w:val="ListParagraph"/>
        <w:spacing w:after="120"/>
        <w:contextualSpacing w:val="0"/>
        <w:rPr>
          <w:color w:val="0000FF"/>
          <w:lang w:val="en-US"/>
        </w:rPr>
      </w:pPr>
      <w:r w:rsidRPr="00565047">
        <w:rPr>
          <w:color w:val="0000FF"/>
          <w:lang w:val="en-US"/>
        </w:rPr>
        <w:t>hadoop jar wordcount.jar WordCount input_word output_word</w:t>
      </w:r>
    </w:p>
    <w:p w:rsidR="00E31273" w:rsidRDefault="00E31273" w:rsidP="00E31273">
      <w:pPr>
        <w:pStyle w:val="ListParagraph"/>
        <w:numPr>
          <w:ilvl w:val="0"/>
          <w:numId w:val="47"/>
        </w:numPr>
        <w:spacing w:after="120"/>
        <w:contextualSpacing w:val="0"/>
      </w:pPr>
      <w:r>
        <w:t>Check what files are in the output directory:</w:t>
      </w:r>
    </w:p>
    <w:p w:rsidR="00E31273" w:rsidRPr="00565047" w:rsidRDefault="00E31273" w:rsidP="00E31273">
      <w:pPr>
        <w:pStyle w:val="ListParagraph"/>
        <w:spacing w:after="120"/>
        <w:contextualSpacing w:val="0"/>
        <w:rPr>
          <w:color w:val="0000FF"/>
        </w:rPr>
      </w:pPr>
      <w:r w:rsidRPr="00565047">
        <w:rPr>
          <w:color w:val="0000FF"/>
        </w:rPr>
        <w:t>hdfs dfs -ls output_word</w:t>
      </w:r>
    </w:p>
    <w:p w:rsidR="00E31273" w:rsidRDefault="00E31273" w:rsidP="00E31273">
      <w:pPr>
        <w:pStyle w:val="ListParagraph"/>
        <w:keepNext/>
        <w:numPr>
          <w:ilvl w:val="0"/>
          <w:numId w:val="47"/>
        </w:numPr>
        <w:spacing w:after="120"/>
        <w:ind w:left="714" w:hanging="357"/>
        <w:contextualSpacing w:val="0"/>
      </w:pPr>
      <w:r>
        <w:t>See what is in the output file:</w:t>
      </w:r>
    </w:p>
    <w:p w:rsidR="00E31273" w:rsidRPr="00565047" w:rsidRDefault="00E31273" w:rsidP="00E31273">
      <w:pPr>
        <w:pStyle w:val="ListParagraph"/>
        <w:spacing w:after="120"/>
        <w:contextualSpacing w:val="0"/>
        <w:rPr>
          <w:color w:val="0000FF"/>
        </w:rPr>
      </w:pPr>
      <w:r w:rsidRPr="00565047">
        <w:rPr>
          <w:color w:val="0000FF"/>
        </w:rPr>
        <w:t>hdfs dfs -cat  output_word/part-r-00000</w:t>
      </w:r>
    </w:p>
    <w:p w:rsidR="00946182" w:rsidRDefault="00946182" w:rsidP="003949E3">
      <w:pPr>
        <w:pStyle w:val="Normal-half"/>
        <w:numPr>
          <w:ilvl w:val="0"/>
          <w:numId w:val="47"/>
        </w:numPr>
      </w:pPr>
      <w:r>
        <w:lastRenderedPageBreak/>
        <w:t>This time there will be a bigger results set, so to view it properly, copy the file locally:</w:t>
      </w:r>
    </w:p>
    <w:p w:rsidR="00946182" w:rsidRPr="00565047" w:rsidRDefault="00946182" w:rsidP="00946182">
      <w:pPr>
        <w:pStyle w:val="ListParagraph"/>
        <w:spacing w:after="120"/>
        <w:contextualSpacing w:val="0"/>
        <w:rPr>
          <w:color w:val="0000FF"/>
        </w:rPr>
      </w:pPr>
      <w:r w:rsidRPr="00565047">
        <w:rPr>
          <w:color w:val="0000FF"/>
        </w:rPr>
        <w:t>hdfs dfs -</w:t>
      </w:r>
      <w:r>
        <w:rPr>
          <w:color w:val="0000FF"/>
        </w:rPr>
        <w:t>get</w:t>
      </w:r>
      <w:r w:rsidRPr="00565047">
        <w:rPr>
          <w:color w:val="0000FF"/>
        </w:rPr>
        <w:t xml:space="preserve">  output_word/part-r-00000</w:t>
      </w:r>
      <w:r>
        <w:rPr>
          <w:color w:val="0000FF"/>
        </w:rPr>
        <w:t xml:space="preserve"> shakespeare-results.txt</w:t>
      </w:r>
    </w:p>
    <w:p w:rsidR="00946182" w:rsidRDefault="00274EDB" w:rsidP="00946182">
      <w:pPr>
        <w:pStyle w:val="ListParagraph"/>
        <w:numPr>
          <w:ilvl w:val="0"/>
          <w:numId w:val="47"/>
        </w:numPr>
      </w:pPr>
      <w:r>
        <w:t xml:space="preserve">Use the Linux command </w:t>
      </w:r>
      <w:r w:rsidRPr="00274EDB">
        <w:rPr>
          <w:rFonts w:ascii="Courier New" w:hAnsi="Courier New" w:cs="Courier New"/>
        </w:rPr>
        <w:t>more</w:t>
      </w:r>
      <w:r>
        <w:t xml:space="preserve"> t</w:t>
      </w:r>
      <w:r w:rsidR="00946182">
        <w:t>o view the</w:t>
      </w:r>
      <w:r w:rsidR="00DF49ED">
        <w:t xml:space="preserve"> results</w:t>
      </w:r>
      <w:r w:rsidR="00946182">
        <w:t xml:space="preserve"> file </w:t>
      </w:r>
      <w:r>
        <w:t>in the Operating System</w:t>
      </w:r>
      <w:r w:rsidR="00946182">
        <w:t>:</w:t>
      </w:r>
    </w:p>
    <w:p w:rsidR="00946182" w:rsidRPr="00946182" w:rsidRDefault="00946182" w:rsidP="00946182">
      <w:pPr>
        <w:pStyle w:val="ListParagraph"/>
        <w:rPr>
          <w:color w:val="0000FF"/>
        </w:rPr>
      </w:pPr>
      <w:r w:rsidRPr="00946182">
        <w:rPr>
          <w:color w:val="0000FF"/>
        </w:rPr>
        <w:t>more  shakespeare-results.txt</w:t>
      </w:r>
    </w:p>
    <w:p w:rsidR="00F3481A" w:rsidRPr="00F3481A" w:rsidRDefault="00F3481A" w:rsidP="00515BDF">
      <w:pPr>
        <w:pStyle w:val="Heading1"/>
        <w:rPr>
          <w:lang w:eastAsia="en-GB"/>
        </w:rPr>
      </w:pPr>
      <w:bookmarkStart w:id="23" w:name="_Toc3231137"/>
      <w:r>
        <w:rPr>
          <w:lang w:eastAsia="en-GB"/>
        </w:rPr>
        <w:t>Word</w:t>
      </w:r>
      <w:r w:rsidR="009D62BB">
        <w:rPr>
          <w:lang w:eastAsia="en-GB"/>
        </w:rPr>
        <w:t xml:space="preserve"> </w:t>
      </w:r>
      <w:r>
        <w:rPr>
          <w:lang w:eastAsia="en-GB"/>
        </w:rPr>
        <w:t>Count Version 2</w:t>
      </w:r>
      <w:bookmarkEnd w:id="23"/>
    </w:p>
    <w:p w:rsidR="00F3481A" w:rsidRDefault="00F3481A" w:rsidP="00F3481A">
      <w:pPr>
        <w:pStyle w:val="Normal-half"/>
      </w:pPr>
      <w:r>
        <w:t xml:space="preserve">The results file is quite large, so </w:t>
      </w:r>
      <w:r w:rsidR="00A54388">
        <w:t>you can use</w:t>
      </w:r>
      <w:r>
        <w:t xml:space="preserve"> the Linux command </w:t>
      </w:r>
      <w:r w:rsidRPr="00DF49ED">
        <w:rPr>
          <w:rFonts w:ascii="Courier New" w:hAnsi="Courier New" w:cs="Courier New"/>
        </w:rPr>
        <w:t>grep</w:t>
      </w:r>
      <w:r>
        <w:t xml:space="preserve"> to search for a particular word:</w:t>
      </w:r>
    </w:p>
    <w:p w:rsidR="00F3481A" w:rsidRDefault="00F3481A" w:rsidP="00F3481A">
      <w:pPr>
        <w:pStyle w:val="code"/>
      </w:pPr>
      <w:r>
        <w:t xml:space="preserve">grep anon </w:t>
      </w:r>
      <w:r w:rsidRPr="00946182">
        <w:t>shakespeare-results.txt</w:t>
      </w:r>
    </w:p>
    <w:p w:rsidR="00F3481A" w:rsidRDefault="00F3481A" w:rsidP="005D6F1B">
      <w:pPr>
        <w:pStyle w:val="Normal-half"/>
      </w:pPr>
      <w:r>
        <w:t>and also</w:t>
      </w:r>
    </w:p>
    <w:p w:rsidR="00F3481A" w:rsidRDefault="00F3481A" w:rsidP="00F3481A">
      <w:pPr>
        <w:pStyle w:val="code"/>
      </w:pPr>
      <w:r>
        <w:t xml:space="preserve">grep Anon </w:t>
      </w:r>
      <w:r w:rsidRPr="00946182">
        <w:t>shakespeare-results.txt</w:t>
      </w:r>
    </w:p>
    <w:p w:rsidR="00946182" w:rsidRDefault="00F3481A" w:rsidP="00E31273">
      <w:r>
        <w:t>The above two commands show that the word count</w:t>
      </w:r>
      <w:r w:rsidR="00DF49ED">
        <w:t xml:space="preserve"> is case sensitive.</w:t>
      </w:r>
      <w:r>
        <w:t xml:space="preserve"> </w:t>
      </w:r>
      <w:r w:rsidRPr="00F3481A">
        <w:rPr>
          <w:rFonts w:ascii="Courier New" w:hAnsi="Courier New" w:cs="Courier New"/>
        </w:rPr>
        <w:t>Anon</w:t>
      </w:r>
      <w:r>
        <w:t xml:space="preserve"> and </w:t>
      </w:r>
      <w:r w:rsidRPr="00F3481A">
        <w:rPr>
          <w:rFonts w:ascii="Courier New" w:hAnsi="Courier New" w:cs="Courier New"/>
        </w:rPr>
        <w:t>anon</w:t>
      </w:r>
      <w:r>
        <w:t xml:space="preserve"> are counted separately, though they are the same word. Unless there is a good reason for treating them differently the program should </w:t>
      </w:r>
      <w:r w:rsidR="00274EDB">
        <w:t>count them as</w:t>
      </w:r>
      <w:r>
        <w:t xml:space="preserve"> the same</w:t>
      </w:r>
      <w:r w:rsidR="00274EDB">
        <w:t xml:space="preserve"> word</w:t>
      </w:r>
      <w:r>
        <w:t>.</w:t>
      </w:r>
    </w:p>
    <w:p w:rsidR="00515BDF" w:rsidRDefault="00515BDF" w:rsidP="00515BDF">
      <w:pPr>
        <w:pStyle w:val="Heading2"/>
      </w:pPr>
      <w:bookmarkStart w:id="24" w:name="_Toc3231138"/>
      <w:r>
        <w:t>Making Word Count Case Insensitive</w:t>
      </w:r>
      <w:bookmarkEnd w:id="24"/>
    </w:p>
    <w:p w:rsidR="00515BDF" w:rsidRDefault="00515BDF" w:rsidP="00E31273">
      <w:r>
        <w:t xml:space="preserve">Some extra code is needed to make the word count not case sensitive. </w:t>
      </w:r>
    </w:p>
    <w:p w:rsidR="00515BDF" w:rsidRDefault="00274EDB" w:rsidP="00A54388">
      <w:pPr>
        <w:pStyle w:val="Normal-half"/>
      </w:pPr>
      <w:r>
        <w:t>Return to your home directory and c</w:t>
      </w:r>
      <w:r w:rsidR="00515BDF">
        <w:t>reate a new directory to keep the versions separate</w:t>
      </w:r>
      <w:r w:rsidR="00227FE2">
        <w:t>, for example:</w:t>
      </w:r>
    </w:p>
    <w:p w:rsidR="00274EDB" w:rsidRDefault="00274EDB" w:rsidP="00274EDB">
      <w:pPr>
        <w:pStyle w:val="code"/>
        <w:spacing w:after="120"/>
      </w:pPr>
      <w:r>
        <w:t>cd</w:t>
      </w:r>
    </w:p>
    <w:p w:rsidR="00515BDF" w:rsidRDefault="00227FE2" w:rsidP="00227FE2">
      <w:pPr>
        <w:pStyle w:val="code"/>
      </w:pPr>
      <w:r>
        <w:t>m</w:t>
      </w:r>
      <w:r w:rsidR="00515BDF">
        <w:t xml:space="preserve">kdir </w:t>
      </w:r>
      <w:r>
        <w:t>wordcount-v2</w:t>
      </w:r>
    </w:p>
    <w:p w:rsidR="00227FE2" w:rsidRPr="00227FE2" w:rsidRDefault="00227FE2" w:rsidP="00A54388">
      <w:pPr>
        <w:pStyle w:val="Normal-half"/>
      </w:pPr>
      <w:r>
        <w:t>Change to this new directory:</w:t>
      </w:r>
    </w:p>
    <w:p w:rsidR="00227FE2" w:rsidRDefault="00227FE2" w:rsidP="00227FE2">
      <w:pPr>
        <w:pStyle w:val="code"/>
      </w:pPr>
      <w:r>
        <w:t>cd wordcount-v2</w:t>
      </w:r>
    </w:p>
    <w:p w:rsidR="00227FE2" w:rsidRDefault="00227FE2" w:rsidP="00A54388">
      <w:pPr>
        <w:pStyle w:val="Normal-half"/>
      </w:pPr>
      <w:r>
        <w:t>Then copy the new version here:</w:t>
      </w:r>
    </w:p>
    <w:p w:rsidR="00A54388" w:rsidRDefault="00A54388" w:rsidP="00A54388">
      <w:pPr>
        <w:rPr>
          <w:color w:val="0000FF"/>
        </w:rPr>
      </w:pPr>
      <w:r w:rsidRPr="00A72F8D">
        <w:rPr>
          <w:color w:val="0000FF"/>
        </w:rPr>
        <w:t>cp /home/6cs030/</w:t>
      </w:r>
      <w:r>
        <w:rPr>
          <w:color w:val="0000FF"/>
        </w:rPr>
        <w:t>WordCount-V2/</w:t>
      </w:r>
      <w:r w:rsidRPr="00A72F8D">
        <w:rPr>
          <w:color w:val="0000FF"/>
        </w:rPr>
        <w:t>WordCount.java .</w:t>
      </w:r>
    </w:p>
    <w:p w:rsidR="00A54388" w:rsidRDefault="00A54388" w:rsidP="00227FE2">
      <w:pPr>
        <w:rPr>
          <w:lang w:eastAsia="en-GB"/>
        </w:rPr>
      </w:pPr>
      <w:r>
        <w:rPr>
          <w:lang w:eastAsia="en-GB"/>
        </w:rPr>
        <w:t xml:space="preserve">Compile the file and create a Jar file as seen in steps 1 and 2 of Section 4.2 </w:t>
      </w:r>
    </w:p>
    <w:p w:rsidR="00A54388" w:rsidRDefault="00A54388" w:rsidP="00A54388">
      <w:pPr>
        <w:pStyle w:val="Normal-half"/>
      </w:pPr>
      <w:r>
        <w:t>Remove the output directory:</w:t>
      </w:r>
    </w:p>
    <w:p w:rsidR="00A54388" w:rsidRPr="00A54388" w:rsidRDefault="00F85F73" w:rsidP="00A54388">
      <w:pPr>
        <w:pStyle w:val="code"/>
      </w:pPr>
      <w:r>
        <w:t>hdfs dfs -rm -</w:t>
      </w:r>
      <w:r w:rsidR="00A54388" w:rsidRPr="00A54388">
        <w:t>R output_word</w:t>
      </w:r>
    </w:p>
    <w:p w:rsidR="00A54388" w:rsidRPr="00227FE2" w:rsidRDefault="00A54388" w:rsidP="00A54388">
      <w:pPr>
        <w:pStyle w:val="Normal-half"/>
      </w:pPr>
      <w:r>
        <w:t>Assuming that the shakespeare.txt file is still stored in the hdfs run the program:</w:t>
      </w:r>
    </w:p>
    <w:p w:rsidR="00A54388" w:rsidRPr="00A54388" w:rsidRDefault="00A54388" w:rsidP="00A54388">
      <w:pPr>
        <w:pStyle w:val="code"/>
        <w:rPr>
          <w:lang w:val="en-US"/>
        </w:rPr>
      </w:pPr>
      <w:r w:rsidRPr="00A54388">
        <w:rPr>
          <w:lang w:val="en-US"/>
        </w:rPr>
        <w:t>hadoop jar wordcount.jar WordCount input_word output_word</w:t>
      </w:r>
    </w:p>
    <w:p w:rsidR="002A407D" w:rsidRDefault="00A54388" w:rsidP="00A54388">
      <w:pPr>
        <w:pStyle w:val="Normal-half"/>
      </w:pPr>
      <w:r>
        <w:t>If everything has worked correctly, retrieve the results file from the hdfs:</w:t>
      </w:r>
    </w:p>
    <w:p w:rsidR="00A54388" w:rsidRPr="00A54388" w:rsidRDefault="00A54388" w:rsidP="00A54388">
      <w:pPr>
        <w:pStyle w:val="code"/>
      </w:pPr>
      <w:r w:rsidRPr="00A54388">
        <w:t>hdfs dfs -get  output_word/part-r-00000 shakespeare-results.txt</w:t>
      </w:r>
    </w:p>
    <w:p w:rsidR="00A54388" w:rsidRDefault="00A54388" w:rsidP="00A54388">
      <w:pPr>
        <w:pStyle w:val="Normal-half"/>
      </w:pPr>
      <w:r>
        <w:t xml:space="preserve">Try using </w:t>
      </w:r>
      <w:r w:rsidRPr="00A54388">
        <w:rPr>
          <w:rFonts w:ascii="Courier New" w:hAnsi="Courier New" w:cs="Courier New"/>
        </w:rPr>
        <w:t>grep</w:t>
      </w:r>
      <w:r>
        <w:t xml:space="preserve"> to search for anon again:</w:t>
      </w:r>
    </w:p>
    <w:p w:rsidR="00A54388" w:rsidRDefault="00A54388" w:rsidP="00A54388">
      <w:pPr>
        <w:pStyle w:val="code"/>
        <w:spacing w:after="120"/>
      </w:pPr>
      <w:r>
        <w:t xml:space="preserve">grep anon </w:t>
      </w:r>
      <w:r w:rsidRPr="00946182">
        <w:t>shakespeare-results.txt</w:t>
      </w:r>
    </w:p>
    <w:p w:rsidR="00A54388" w:rsidRDefault="00A54388" w:rsidP="00A54388">
      <w:pPr>
        <w:pStyle w:val="code"/>
      </w:pPr>
      <w:r>
        <w:t xml:space="preserve">grep Anon </w:t>
      </w:r>
      <w:r w:rsidRPr="00946182">
        <w:t>shakespeare-results.txt</w:t>
      </w:r>
    </w:p>
    <w:p w:rsidR="00A54388" w:rsidRDefault="00A54388" w:rsidP="00E31273">
      <w:r>
        <w:t>This time you should get no results for the second command</w:t>
      </w:r>
      <w:r w:rsidR="00274EDB">
        <w:t>. I</w:t>
      </w:r>
      <w:r w:rsidR="00F85F73">
        <w:t>f you add</w:t>
      </w:r>
      <w:r>
        <w:t xml:space="preserve"> up the </w:t>
      </w:r>
      <w:r w:rsidR="00F85F73">
        <w:t>word counts</w:t>
      </w:r>
      <w:r w:rsidR="00274EDB">
        <w:t>, the totals</w:t>
      </w:r>
      <w:r>
        <w:t xml:space="preserve"> should still match the previous version, but this time the results are not case sensitive.</w:t>
      </w:r>
    </w:p>
    <w:p w:rsidR="00A54388" w:rsidRDefault="00F85F73" w:rsidP="00F85F73">
      <w:pPr>
        <w:pStyle w:val="Heading2"/>
      </w:pPr>
      <w:bookmarkStart w:id="25" w:name="_Toc3231139"/>
      <w:r>
        <w:lastRenderedPageBreak/>
        <w:t>What Changed</w:t>
      </w:r>
      <w:r w:rsidR="00274EDB">
        <w:t>?</w:t>
      </w:r>
      <w:bookmarkEnd w:id="25"/>
    </w:p>
    <w:p w:rsidR="00F85F73" w:rsidRDefault="00F85F73" w:rsidP="00E31273">
      <w:r>
        <w:t xml:space="preserve">If you examine the code in Appendix Two you will notice the addition of a </w:t>
      </w:r>
      <w:r w:rsidRPr="00F85F73">
        <w:rPr>
          <w:rFonts w:ascii="Courier New" w:hAnsi="Courier New" w:cs="Courier New"/>
        </w:rPr>
        <w:t>setup</w:t>
      </w:r>
      <w:r>
        <w:t xml:space="preserve"> method in the Mapper class:</w:t>
      </w:r>
    </w:p>
    <w:p w:rsidR="00F85F73" w:rsidRDefault="00F85F73" w:rsidP="00F85F73">
      <w:pPr>
        <w:pStyle w:val="CodeEg"/>
      </w:pPr>
      <w:r>
        <w:t xml:space="preserve">    protected void setup(Mapper.Context context)</w:t>
      </w:r>
    </w:p>
    <w:p w:rsidR="00F85F73" w:rsidRDefault="00F85F73" w:rsidP="00F85F73">
      <w:pPr>
        <w:pStyle w:val="CodeEg"/>
      </w:pPr>
      <w:r>
        <w:t xml:space="preserve">        throws IOException, InterruptedException {</w:t>
      </w:r>
    </w:p>
    <w:p w:rsidR="00F85F73" w:rsidRDefault="00F85F73" w:rsidP="00F85F73">
      <w:pPr>
        <w:pStyle w:val="CodeEg"/>
      </w:pPr>
      <w:r>
        <w:t xml:space="preserve">        Configuration config = context.getConfiguration();</w:t>
      </w:r>
    </w:p>
    <w:p w:rsidR="00F85F73" w:rsidRDefault="00F85F73" w:rsidP="00F85F73">
      <w:pPr>
        <w:pStyle w:val="CodeEg"/>
      </w:pPr>
      <w:r>
        <w:t xml:space="preserve">        this.caseSensitive = config.getBoolean("wordcount.case.sensitive", false);</w:t>
      </w:r>
    </w:p>
    <w:p w:rsidR="00F85F73" w:rsidRDefault="00F85F73" w:rsidP="00F85F73">
      <w:pPr>
        <w:pStyle w:val="CodeEg2"/>
        <w:spacing w:after="240"/>
      </w:pPr>
      <w:r>
        <w:t xml:space="preserve">        } // setup method</w:t>
      </w:r>
    </w:p>
    <w:p w:rsidR="00FC7592" w:rsidRDefault="00FC7592" w:rsidP="00FC7592">
      <w:pPr>
        <w:pStyle w:val="Normal-half"/>
      </w:pPr>
      <w:r>
        <w:t>And an additional variable:</w:t>
      </w:r>
    </w:p>
    <w:p w:rsidR="00FC7592" w:rsidRPr="00FC7592" w:rsidRDefault="00FC7592" w:rsidP="00FC7592">
      <w:pPr>
        <w:pStyle w:val="CodeEg2"/>
      </w:pPr>
      <w:r w:rsidRPr="00FC7592">
        <w:t xml:space="preserve">    private boolean caseSensitive = false;</w:t>
      </w:r>
    </w:p>
    <w:p w:rsidR="00FC7592" w:rsidRDefault="00FC7592" w:rsidP="00E31273">
      <w:r>
        <w:t xml:space="preserve">The </w:t>
      </w:r>
      <w:r w:rsidRPr="00F85F73">
        <w:rPr>
          <w:rFonts w:ascii="Courier New" w:hAnsi="Courier New" w:cs="Courier New"/>
        </w:rPr>
        <w:t>setup</w:t>
      </w:r>
      <w:r w:rsidR="00F85F73">
        <w:t xml:space="preserve"> method is called automatically</w:t>
      </w:r>
      <w:r>
        <w:t xml:space="preserve"> when a job is submitted. It instantiates a Configuration object and then sets the class </w:t>
      </w:r>
      <w:r>
        <w:rPr>
          <w:rStyle w:val="HTMLSample"/>
        </w:rPr>
        <w:t>caseSensitive</w:t>
      </w:r>
      <w:r>
        <w:t xml:space="preserve"> variable to the value of the </w:t>
      </w:r>
      <w:r>
        <w:rPr>
          <w:rStyle w:val="HTMLSample"/>
        </w:rPr>
        <w:t>wordcount.case.sensitive</w:t>
      </w:r>
      <w:r>
        <w:t xml:space="preserve"> system variable set from the command line. The above code will set this to false by default.</w:t>
      </w:r>
    </w:p>
    <w:p w:rsidR="00F85F73" w:rsidRDefault="00FC7592" w:rsidP="00FC7592">
      <w:pPr>
        <w:pStyle w:val="Normal-half"/>
        <w:keepLines/>
      </w:pPr>
      <w:r>
        <w:t xml:space="preserve">A further change is to test if the </w:t>
      </w:r>
      <w:r>
        <w:rPr>
          <w:rStyle w:val="HTMLSample"/>
        </w:rPr>
        <w:t>caseSensitive</w:t>
      </w:r>
      <w:r>
        <w:t xml:space="preserve"> variable is true or not, if false it will convert all words to lower case:</w:t>
      </w:r>
    </w:p>
    <w:p w:rsidR="00FC7592" w:rsidRPr="00274EDB" w:rsidRDefault="00FC7592" w:rsidP="00FC7592">
      <w:pPr>
        <w:pStyle w:val="CodeEg"/>
        <w:keepNext/>
        <w:keepLines/>
      </w:pPr>
      <w:r w:rsidRPr="00274EDB">
        <w:t xml:space="preserve">      String line = value.toString();</w:t>
      </w:r>
    </w:p>
    <w:p w:rsidR="00FC7592" w:rsidRPr="00274EDB" w:rsidRDefault="00FC7592" w:rsidP="00FC7592">
      <w:pPr>
        <w:pStyle w:val="CodeEg"/>
        <w:keepNext/>
        <w:keepLines/>
      </w:pPr>
      <w:r w:rsidRPr="00274EDB">
        <w:t xml:space="preserve">      // check if job is case sensitive or not</w:t>
      </w:r>
    </w:p>
    <w:p w:rsidR="00FC7592" w:rsidRPr="00274EDB" w:rsidRDefault="00274EDB" w:rsidP="00FC7592">
      <w:pPr>
        <w:pStyle w:val="CodeEg"/>
        <w:keepNext/>
        <w:keepLines/>
      </w:pPr>
      <w:r>
        <w:t xml:space="preserve">      if (!caseSensitive) </w:t>
      </w:r>
    </w:p>
    <w:p w:rsidR="00FC7592" w:rsidRPr="00274EDB" w:rsidRDefault="00FC7592" w:rsidP="00274EDB">
      <w:pPr>
        <w:pStyle w:val="CodeEg2"/>
      </w:pPr>
      <w:r w:rsidRPr="00274EDB">
        <w:t xml:space="preserve">        line= line.toLowerCase();</w:t>
      </w:r>
    </w:p>
    <w:p w:rsidR="00FC7592" w:rsidRDefault="00FC7592" w:rsidP="00E31273">
      <w:r>
        <w:t>After that the mapper class carries on as before.</w:t>
      </w:r>
      <w:r w:rsidR="000E6CA4">
        <w:t xml:space="preserve"> No changes were needed for the reducer class.</w:t>
      </w:r>
    </w:p>
    <w:p w:rsidR="00FC7592" w:rsidRDefault="00CE7533" w:rsidP="00CE7533">
      <w:pPr>
        <w:pStyle w:val="Heading1"/>
      </w:pPr>
      <w:bookmarkStart w:id="26" w:name="_Toc3231140"/>
      <w:r>
        <w:t>Word Count Version 3</w:t>
      </w:r>
      <w:bookmarkEnd w:id="26"/>
    </w:p>
    <w:p w:rsidR="00A54388" w:rsidRDefault="00CE7533" w:rsidP="00CE7533">
      <w:pPr>
        <w:pStyle w:val="Normal-half"/>
      </w:pPr>
      <w:r>
        <w:t xml:space="preserve">The Word Count program is still not perfect. For example, when searching for </w:t>
      </w:r>
      <w:r w:rsidRPr="00772469">
        <w:rPr>
          <w:rFonts w:ascii="Courier New" w:hAnsi="Courier New" w:cs="Courier New"/>
        </w:rPr>
        <w:t>anon</w:t>
      </w:r>
      <w:r>
        <w:t xml:space="preserve">, </w:t>
      </w:r>
      <w:r w:rsidR="00A46BAD">
        <w:t>a sample of the output shows it</w:t>
      </w:r>
      <w:r>
        <w:t xml:space="preserve"> still has duplicate versions of the word:</w:t>
      </w:r>
    </w:p>
    <w:p w:rsidR="00CE7533" w:rsidRDefault="00CE7533" w:rsidP="00CE7533">
      <w:pPr>
        <w:pStyle w:val="Response"/>
        <w:spacing w:after="0"/>
      </w:pPr>
      <w:r>
        <w:t>'anon   1</w:t>
      </w:r>
    </w:p>
    <w:p w:rsidR="00CE7533" w:rsidRDefault="00CE7533" w:rsidP="00CE7533">
      <w:pPr>
        <w:pStyle w:val="Response"/>
        <w:spacing w:after="0"/>
      </w:pPr>
      <w:r>
        <w:t>'anon!' 1</w:t>
      </w:r>
    </w:p>
    <w:p w:rsidR="00CE7533" w:rsidRDefault="00CE7533" w:rsidP="00CE7533">
      <w:pPr>
        <w:pStyle w:val="Response"/>
        <w:spacing w:after="0"/>
      </w:pPr>
      <w:r>
        <w:t>'anon,  1</w:t>
      </w:r>
    </w:p>
    <w:p w:rsidR="00CE7533" w:rsidRDefault="00CE7533" w:rsidP="00CE7533">
      <w:pPr>
        <w:pStyle w:val="Response"/>
        <w:spacing w:after="0"/>
      </w:pPr>
      <w:r>
        <w:t>anon!   3</w:t>
      </w:r>
    </w:p>
    <w:p w:rsidR="00CE7533" w:rsidRDefault="00CE7533" w:rsidP="00CE7533">
      <w:pPr>
        <w:pStyle w:val="Response"/>
        <w:spacing w:after="0"/>
      </w:pPr>
      <w:r>
        <w:t>anon,   30</w:t>
      </w:r>
    </w:p>
    <w:p w:rsidR="00CE7533" w:rsidRDefault="00CE7533" w:rsidP="00CE7533">
      <w:pPr>
        <w:pStyle w:val="Response"/>
        <w:spacing w:after="0"/>
      </w:pPr>
      <w:r>
        <w:t>anon.   43</w:t>
      </w:r>
    </w:p>
    <w:p w:rsidR="00CE7533" w:rsidRDefault="00CE7533" w:rsidP="00CE7533">
      <w:pPr>
        <w:pStyle w:val="Response"/>
        <w:spacing w:after="0"/>
      </w:pPr>
      <w:r>
        <w:t>anon.-  1</w:t>
      </w:r>
    </w:p>
    <w:p w:rsidR="00CE7533" w:rsidRDefault="00CE7533" w:rsidP="00CE7533">
      <w:pPr>
        <w:pStyle w:val="Response"/>
        <w:spacing w:after="0"/>
      </w:pPr>
      <w:r>
        <w:t>anon;   5</w:t>
      </w:r>
    </w:p>
    <w:p w:rsidR="00CE7533" w:rsidRDefault="00CE7533" w:rsidP="00CE7533">
      <w:pPr>
        <w:pStyle w:val="Response"/>
      </w:pPr>
      <w:r>
        <w:t>anon?   1</w:t>
      </w:r>
    </w:p>
    <w:p w:rsidR="00CE7533" w:rsidRDefault="00CE7533" w:rsidP="00CE7533">
      <w:r>
        <w:t xml:space="preserve">This is because punctuation marks such as commas, questions marks, etc. have made the word appear to have different values. If the aim is to just count words, then really we want to treat all of the above as being instances of the word </w:t>
      </w:r>
      <w:r w:rsidRPr="00CE7533">
        <w:rPr>
          <w:rFonts w:ascii="Courier New" w:hAnsi="Courier New" w:cs="Courier New"/>
        </w:rPr>
        <w:t>anon</w:t>
      </w:r>
      <w:r>
        <w:t>.</w:t>
      </w:r>
    </w:p>
    <w:p w:rsidR="00CE7533" w:rsidRDefault="00CE7533" w:rsidP="00CE7533">
      <w:r>
        <w:t>The Word Count program is not very sophisticated in checking for any punctuation, null words, or anything else that might crop up.</w:t>
      </w:r>
    </w:p>
    <w:p w:rsidR="00CE7533" w:rsidRDefault="00FE254B" w:rsidP="00FE254B">
      <w:pPr>
        <w:rPr>
          <w:lang w:val="en"/>
        </w:rPr>
      </w:pPr>
      <w:r>
        <w:t xml:space="preserve">The above examples use a </w:t>
      </w:r>
      <w:r w:rsidRPr="00FE254B">
        <w:rPr>
          <w:rStyle w:val="HTMLTypewriter"/>
          <w:color w:val="353833"/>
          <w:sz w:val="22"/>
          <w:szCs w:val="22"/>
          <w:lang w:val="en"/>
        </w:rPr>
        <w:t>StringTokenizer</w:t>
      </w:r>
      <w:r w:rsidR="009116BA">
        <w:rPr>
          <w:lang w:val="en"/>
        </w:rPr>
        <w:t xml:space="preserve">, </w:t>
      </w:r>
      <w:r>
        <w:rPr>
          <w:lang w:val="en"/>
        </w:rPr>
        <w:t xml:space="preserve">which according to the Java </w:t>
      </w:r>
      <w:r w:rsidR="009116BA">
        <w:rPr>
          <w:lang w:val="en"/>
        </w:rPr>
        <w:t xml:space="preserve">manual </w:t>
      </w:r>
      <w:r w:rsidR="009116BA">
        <w:rPr>
          <w:rStyle w:val="FootnoteReference"/>
          <w:lang w:val="en"/>
        </w:rPr>
        <w:footnoteReference w:id="1"/>
      </w:r>
      <w:r w:rsidR="00A46BAD">
        <w:rPr>
          <w:lang w:val="en"/>
        </w:rPr>
        <w:t>”</w:t>
      </w:r>
      <w:r w:rsidR="009116BA" w:rsidRPr="00A46BAD">
        <w:rPr>
          <w:i/>
          <w:lang w:val="en"/>
        </w:rPr>
        <w:t xml:space="preserve">is now a </w:t>
      </w:r>
      <w:r w:rsidRPr="00A46BAD">
        <w:rPr>
          <w:i/>
          <w:lang w:val="en"/>
        </w:rPr>
        <w:t xml:space="preserve">legacy class that is retained for compatibility reasons </w:t>
      </w:r>
      <w:r w:rsidR="009116BA" w:rsidRPr="00A46BAD">
        <w:rPr>
          <w:i/>
          <w:lang w:val="en"/>
        </w:rPr>
        <w:t xml:space="preserve">and </w:t>
      </w:r>
      <w:r w:rsidRPr="00A46BAD">
        <w:rPr>
          <w:i/>
          <w:lang w:val="en"/>
        </w:rPr>
        <w:t>its use is discouraged in new code</w:t>
      </w:r>
      <w:r w:rsidR="00A46BAD">
        <w:rPr>
          <w:i/>
          <w:lang w:val="en"/>
        </w:rPr>
        <w:t>”</w:t>
      </w:r>
      <w:r>
        <w:rPr>
          <w:lang w:val="en"/>
        </w:rPr>
        <w:t xml:space="preserve">. </w:t>
      </w:r>
      <w:r>
        <w:rPr>
          <w:lang w:val="en"/>
        </w:rPr>
        <w:lastRenderedPageBreak/>
        <w:t>I</w:t>
      </w:r>
      <w:r w:rsidR="009116BA">
        <w:rPr>
          <w:lang w:val="en"/>
        </w:rPr>
        <w:t xml:space="preserve">nstead the manual recommends the </w:t>
      </w:r>
      <w:r>
        <w:rPr>
          <w:lang w:val="en"/>
        </w:rPr>
        <w:t xml:space="preserve">use the </w:t>
      </w:r>
      <w:r w:rsidRPr="009116BA">
        <w:rPr>
          <w:rStyle w:val="HTMLTypewriter"/>
          <w:color w:val="353833"/>
          <w:sz w:val="22"/>
          <w:szCs w:val="22"/>
          <w:lang w:val="en"/>
        </w:rPr>
        <w:t>split</w:t>
      </w:r>
      <w:r w:rsidRPr="009116BA">
        <w:rPr>
          <w:sz w:val="16"/>
          <w:lang w:val="en"/>
        </w:rPr>
        <w:t xml:space="preserve"> </w:t>
      </w:r>
      <w:r>
        <w:rPr>
          <w:lang w:val="en"/>
        </w:rPr>
        <w:t xml:space="preserve">method of </w:t>
      </w:r>
      <w:r w:rsidRPr="009116BA">
        <w:rPr>
          <w:rStyle w:val="HTMLTypewriter"/>
          <w:color w:val="353833"/>
          <w:sz w:val="22"/>
          <w:szCs w:val="22"/>
          <w:lang w:val="en"/>
        </w:rPr>
        <w:t>String</w:t>
      </w:r>
      <w:r w:rsidRPr="009116BA">
        <w:rPr>
          <w:sz w:val="16"/>
          <w:lang w:val="en"/>
        </w:rPr>
        <w:t xml:space="preserve"> </w:t>
      </w:r>
      <w:r>
        <w:rPr>
          <w:lang w:val="en"/>
        </w:rPr>
        <w:t xml:space="preserve">or the </w:t>
      </w:r>
      <w:r w:rsidRPr="009116BA">
        <w:rPr>
          <w:rFonts w:ascii="Courier New" w:hAnsi="Courier New" w:cs="Courier New"/>
          <w:lang w:val="en"/>
        </w:rPr>
        <w:t>java.util.regex</w:t>
      </w:r>
      <w:r>
        <w:rPr>
          <w:lang w:val="en"/>
        </w:rPr>
        <w:t xml:space="preserve"> package instead.</w:t>
      </w:r>
    </w:p>
    <w:p w:rsidR="00471FE0" w:rsidRDefault="00471FE0" w:rsidP="00471FE0">
      <w:pPr>
        <w:pStyle w:val="Heading2"/>
        <w:rPr>
          <w:lang w:val="en"/>
        </w:rPr>
      </w:pPr>
      <w:bookmarkStart w:id="27" w:name="_Toc3231141"/>
      <w:r>
        <w:rPr>
          <w:lang w:val="en"/>
        </w:rPr>
        <w:t>Removing Punctuation from Words</w:t>
      </w:r>
      <w:bookmarkEnd w:id="27"/>
    </w:p>
    <w:p w:rsidR="00FE254B" w:rsidRDefault="009116BA" w:rsidP="00FE254B">
      <w:pPr>
        <w:rPr>
          <w:lang w:val="en"/>
        </w:rPr>
      </w:pPr>
      <w:r>
        <w:rPr>
          <w:lang w:val="en"/>
        </w:rPr>
        <w:t xml:space="preserve">This final version of Word Count will use </w:t>
      </w:r>
      <w:r w:rsidR="00D5663F">
        <w:rPr>
          <w:lang w:val="en"/>
        </w:rPr>
        <w:t xml:space="preserve">the </w:t>
      </w:r>
      <w:r w:rsidR="00D5663F" w:rsidRPr="00D5663F">
        <w:rPr>
          <w:rFonts w:ascii="Courier New" w:hAnsi="Courier New" w:cs="Courier New"/>
          <w:lang w:val="en"/>
        </w:rPr>
        <w:t>Pattern</w:t>
      </w:r>
      <w:r w:rsidR="00D5663F">
        <w:rPr>
          <w:lang w:val="en"/>
        </w:rPr>
        <w:t xml:space="preserve"> class from </w:t>
      </w:r>
      <w:r w:rsidR="00D5663F" w:rsidRPr="009116BA">
        <w:rPr>
          <w:rFonts w:ascii="Courier New" w:hAnsi="Courier New" w:cs="Courier New"/>
          <w:lang w:val="en"/>
        </w:rPr>
        <w:t>java.util.regex</w:t>
      </w:r>
    </w:p>
    <w:p w:rsidR="00471FE0" w:rsidRDefault="00471FE0" w:rsidP="00471FE0">
      <w:pPr>
        <w:pStyle w:val="Normal-half"/>
      </w:pPr>
      <w:r>
        <w:t>Return to your home directory:</w:t>
      </w:r>
    </w:p>
    <w:p w:rsidR="00471FE0" w:rsidRDefault="00471FE0" w:rsidP="00471FE0">
      <w:pPr>
        <w:pStyle w:val="code"/>
      </w:pPr>
      <w:r>
        <w:t xml:space="preserve">cd </w:t>
      </w:r>
    </w:p>
    <w:p w:rsidR="00471FE0" w:rsidRDefault="00471FE0" w:rsidP="00471FE0">
      <w:pPr>
        <w:pStyle w:val="Normal-half"/>
      </w:pPr>
      <w:r>
        <w:t>Create another new directory to keep this version separate:</w:t>
      </w:r>
    </w:p>
    <w:p w:rsidR="00471FE0" w:rsidRDefault="00471FE0" w:rsidP="00471FE0">
      <w:pPr>
        <w:pStyle w:val="code"/>
      </w:pPr>
      <w:r>
        <w:t>mkdir  wordcount-v3</w:t>
      </w:r>
    </w:p>
    <w:p w:rsidR="00471FE0" w:rsidRPr="00227FE2" w:rsidRDefault="00471FE0" w:rsidP="00471FE0">
      <w:pPr>
        <w:pStyle w:val="Normal-half"/>
      </w:pPr>
      <w:r>
        <w:t>Change to this new directory:</w:t>
      </w:r>
    </w:p>
    <w:p w:rsidR="00471FE0" w:rsidRDefault="00471FE0" w:rsidP="00471FE0">
      <w:pPr>
        <w:pStyle w:val="code"/>
      </w:pPr>
      <w:r>
        <w:t>cd wordcount-v3</w:t>
      </w:r>
    </w:p>
    <w:p w:rsidR="00471FE0" w:rsidRDefault="00471FE0" w:rsidP="00471FE0">
      <w:pPr>
        <w:pStyle w:val="Normal-half"/>
      </w:pPr>
      <w:r>
        <w:t>Then copy the new version here:</w:t>
      </w:r>
    </w:p>
    <w:p w:rsidR="00471FE0" w:rsidRDefault="00471FE0" w:rsidP="00471FE0">
      <w:pPr>
        <w:rPr>
          <w:color w:val="0000FF"/>
        </w:rPr>
      </w:pPr>
      <w:r w:rsidRPr="00A72F8D">
        <w:rPr>
          <w:color w:val="0000FF"/>
        </w:rPr>
        <w:t>cp /home/6cs030/</w:t>
      </w:r>
      <w:r>
        <w:rPr>
          <w:color w:val="0000FF"/>
        </w:rPr>
        <w:t>WordCount-V3/</w:t>
      </w:r>
      <w:r w:rsidRPr="00A72F8D">
        <w:rPr>
          <w:color w:val="0000FF"/>
        </w:rPr>
        <w:t>WordCount.java .</w:t>
      </w:r>
    </w:p>
    <w:p w:rsidR="00471FE0" w:rsidRDefault="00471FE0" w:rsidP="00471FE0">
      <w:pPr>
        <w:rPr>
          <w:lang w:eastAsia="en-GB"/>
        </w:rPr>
      </w:pPr>
      <w:r>
        <w:rPr>
          <w:lang w:eastAsia="en-GB"/>
        </w:rPr>
        <w:t xml:space="preserve">Compile the file and create a Jar file as seen in steps 1 and 2 of Section 4.2 </w:t>
      </w:r>
    </w:p>
    <w:p w:rsidR="00471FE0" w:rsidRDefault="00471FE0" w:rsidP="00471FE0">
      <w:pPr>
        <w:pStyle w:val="Normal-half"/>
      </w:pPr>
      <w:r>
        <w:t>Remove the output directory:</w:t>
      </w:r>
    </w:p>
    <w:p w:rsidR="00471FE0" w:rsidRPr="00A54388" w:rsidRDefault="00471FE0" w:rsidP="00471FE0">
      <w:pPr>
        <w:pStyle w:val="code"/>
      </w:pPr>
      <w:r>
        <w:t>hdfs dfs -rm -</w:t>
      </w:r>
      <w:r w:rsidRPr="00A54388">
        <w:t>R output_word</w:t>
      </w:r>
    </w:p>
    <w:p w:rsidR="00471FE0" w:rsidRPr="00227FE2" w:rsidRDefault="00471FE0" w:rsidP="00471FE0">
      <w:pPr>
        <w:pStyle w:val="Normal-half"/>
      </w:pPr>
      <w:r>
        <w:t>Assuming that the shakespeare.txt file is still stored in the hdfs run the program:</w:t>
      </w:r>
    </w:p>
    <w:p w:rsidR="00471FE0" w:rsidRPr="00A54388" w:rsidRDefault="00471FE0" w:rsidP="00471FE0">
      <w:pPr>
        <w:pStyle w:val="code"/>
        <w:rPr>
          <w:lang w:val="en-US"/>
        </w:rPr>
      </w:pPr>
      <w:r w:rsidRPr="00A54388">
        <w:rPr>
          <w:lang w:val="en-US"/>
        </w:rPr>
        <w:t>hadoop jar wordcount.jar WordCount input_word output_word</w:t>
      </w:r>
    </w:p>
    <w:p w:rsidR="00471FE0" w:rsidRDefault="00471FE0" w:rsidP="00471FE0">
      <w:pPr>
        <w:pStyle w:val="Normal-half"/>
      </w:pPr>
      <w:r>
        <w:t>If everything has worked correctly, retrieve the results file from the hdfs:</w:t>
      </w:r>
    </w:p>
    <w:p w:rsidR="00471FE0" w:rsidRPr="00A54388" w:rsidRDefault="00471FE0" w:rsidP="00471FE0">
      <w:pPr>
        <w:pStyle w:val="code"/>
      </w:pPr>
      <w:r w:rsidRPr="00A54388">
        <w:t>hdfs dfs -get  output_word/part-r-00000 shakespeare-results.txt</w:t>
      </w:r>
    </w:p>
    <w:p w:rsidR="00471FE0" w:rsidRDefault="00471FE0" w:rsidP="00471FE0">
      <w:pPr>
        <w:pStyle w:val="Normal-half"/>
      </w:pPr>
      <w:r>
        <w:t xml:space="preserve">Try using </w:t>
      </w:r>
      <w:r w:rsidRPr="00A54388">
        <w:rPr>
          <w:rFonts w:ascii="Courier New" w:hAnsi="Courier New" w:cs="Courier New"/>
        </w:rPr>
        <w:t>grep</w:t>
      </w:r>
      <w:r>
        <w:t xml:space="preserve"> to search for anon again:</w:t>
      </w:r>
    </w:p>
    <w:p w:rsidR="00471FE0" w:rsidRDefault="00471FE0" w:rsidP="00471FE0">
      <w:pPr>
        <w:pStyle w:val="code"/>
        <w:spacing w:after="120"/>
      </w:pPr>
      <w:r>
        <w:t xml:space="preserve">grep anon </w:t>
      </w:r>
      <w:r w:rsidRPr="00946182">
        <w:t>shakespeare-results.txt</w:t>
      </w:r>
    </w:p>
    <w:p w:rsidR="00471FE0" w:rsidRDefault="00471FE0" w:rsidP="00471FE0">
      <w:pPr>
        <w:pStyle w:val="Normal-half"/>
      </w:pPr>
      <w:r>
        <w:t xml:space="preserve">This time anon will </w:t>
      </w:r>
      <w:r w:rsidR="00745D52">
        <w:t>only appear once</w:t>
      </w:r>
      <w:r>
        <w:t>:</w:t>
      </w:r>
    </w:p>
    <w:p w:rsidR="00745D52" w:rsidRDefault="00745D52" w:rsidP="00745D52">
      <w:pPr>
        <w:pStyle w:val="Response"/>
        <w:spacing w:after="0"/>
      </w:pPr>
      <w:r>
        <w:t>anon    128</w:t>
      </w:r>
    </w:p>
    <w:p w:rsidR="00745D52" w:rsidRDefault="00745D52" w:rsidP="00745D52">
      <w:pPr>
        <w:pStyle w:val="Response"/>
        <w:spacing w:after="0"/>
      </w:pPr>
      <w:r>
        <w:t>anonymous       1</w:t>
      </w:r>
    </w:p>
    <w:p w:rsidR="00745D52" w:rsidRDefault="00745D52" w:rsidP="00745D52">
      <w:pPr>
        <w:pStyle w:val="Response"/>
        <w:spacing w:after="0"/>
      </w:pPr>
      <w:r>
        <w:t>canon   6</w:t>
      </w:r>
    </w:p>
    <w:p w:rsidR="00745D52" w:rsidRDefault="00745D52" w:rsidP="00745D52">
      <w:pPr>
        <w:pStyle w:val="Response"/>
        <w:spacing w:after="0"/>
      </w:pPr>
      <w:r>
        <w:t>canoniz 2</w:t>
      </w:r>
    </w:p>
    <w:p w:rsidR="00745D52" w:rsidRDefault="00745D52" w:rsidP="00745D52">
      <w:pPr>
        <w:pStyle w:val="Response"/>
        <w:spacing w:after="0"/>
      </w:pPr>
      <w:r>
        <w:t>canonize        1</w:t>
      </w:r>
    </w:p>
    <w:p w:rsidR="00745D52" w:rsidRDefault="00745D52" w:rsidP="00745D52">
      <w:pPr>
        <w:pStyle w:val="Response"/>
        <w:spacing w:after="0"/>
      </w:pPr>
      <w:r>
        <w:t>canonized       2</w:t>
      </w:r>
    </w:p>
    <w:p w:rsidR="00471FE0" w:rsidRDefault="00745D52" w:rsidP="00745D52">
      <w:pPr>
        <w:pStyle w:val="Response"/>
      </w:pPr>
      <w:r>
        <w:t>canons  1</w:t>
      </w:r>
    </w:p>
    <w:p w:rsidR="00745D52" w:rsidRDefault="00745D52" w:rsidP="00745D52">
      <w:pPr>
        <w:pStyle w:val="Normal-half"/>
      </w:pPr>
      <w:r>
        <w:t>The results are still case insensitive too, this should produce no results:</w:t>
      </w:r>
    </w:p>
    <w:p w:rsidR="00471FE0" w:rsidRDefault="00471FE0" w:rsidP="00471FE0">
      <w:pPr>
        <w:pStyle w:val="code"/>
      </w:pPr>
      <w:r>
        <w:t xml:space="preserve">grep Anon </w:t>
      </w:r>
      <w:r w:rsidRPr="00946182">
        <w:t>shakespeare-results.txt</w:t>
      </w:r>
    </w:p>
    <w:p w:rsidR="004C2740" w:rsidRDefault="004C2740" w:rsidP="004C2740">
      <w:pPr>
        <w:pStyle w:val="Heading1"/>
      </w:pPr>
      <w:bookmarkStart w:id="28" w:name="_Toc3231142"/>
      <w:r>
        <w:t>Exercise</w:t>
      </w:r>
      <w:r w:rsidR="002510FF">
        <w:t>s</w:t>
      </w:r>
      <w:r>
        <w:t xml:space="preserve"> to do</w:t>
      </w:r>
      <w:bookmarkEnd w:id="28"/>
    </w:p>
    <w:p w:rsidR="004C2740" w:rsidRDefault="004C2740" w:rsidP="004C2740">
      <w:pPr>
        <w:pStyle w:val="Normal-half"/>
      </w:pPr>
      <w:r>
        <w:t xml:space="preserve">The results are still not perfect. If you use </w:t>
      </w:r>
      <w:r w:rsidRPr="0005422E">
        <w:rPr>
          <w:rFonts w:ascii="Courier New" w:hAnsi="Courier New" w:cs="Courier New"/>
        </w:rPr>
        <w:t>more</w:t>
      </w:r>
      <w:r>
        <w:t xml:space="preserve"> to list the whole file:</w:t>
      </w:r>
    </w:p>
    <w:p w:rsidR="004C2740" w:rsidRDefault="004C2740" w:rsidP="004C2740">
      <w:pPr>
        <w:pStyle w:val="code"/>
      </w:pPr>
      <w:r>
        <w:t xml:space="preserve">more </w:t>
      </w:r>
      <w:r w:rsidRPr="00946182">
        <w:t>shakespeare-results.txt</w:t>
      </w:r>
    </w:p>
    <w:p w:rsidR="004C2740" w:rsidRDefault="004C2740" w:rsidP="00BB4393">
      <w:pPr>
        <w:pStyle w:val="Normal-half"/>
      </w:pPr>
      <w:r>
        <w:lastRenderedPageBreak/>
        <w:t>You will see output such as this:</w:t>
      </w:r>
    </w:p>
    <w:p w:rsidR="004C2740" w:rsidRDefault="004C2740" w:rsidP="004C2740">
      <w:pPr>
        <w:pStyle w:val="Response"/>
        <w:spacing w:after="0"/>
      </w:pPr>
      <w:r>
        <w:t xml:space="preserve">        161</w:t>
      </w:r>
    </w:p>
    <w:p w:rsidR="004C2740" w:rsidRDefault="004C2740" w:rsidP="004C2740">
      <w:pPr>
        <w:pStyle w:val="Response"/>
        <w:spacing w:after="0"/>
      </w:pPr>
      <w:r>
        <w:t xml:space="preserve">                                                          '    1</w:t>
      </w:r>
    </w:p>
    <w:p w:rsidR="004C2740" w:rsidRDefault="004C2740" w:rsidP="004C2740">
      <w:pPr>
        <w:pStyle w:val="Response"/>
        <w:spacing w:after="0"/>
      </w:pPr>
      <w:r>
        <w:t xml:space="preserve">                                                          [    3</w:t>
      </w:r>
    </w:p>
    <w:p w:rsidR="004C2740" w:rsidRDefault="004C2740" w:rsidP="004C2740">
      <w:pPr>
        <w:pStyle w:val="Response"/>
        <w:spacing w:after="0"/>
      </w:pPr>
      <w:r>
        <w:t xml:space="preserve">                                                         [     13</w:t>
      </w:r>
    </w:p>
    <w:p w:rsidR="004C2740" w:rsidRDefault="004C2740" w:rsidP="004C2740">
      <w:pPr>
        <w:pStyle w:val="Response"/>
        <w:spacing w:after="0"/>
      </w:pPr>
      <w:r>
        <w:t xml:space="preserve">                                                        '      1</w:t>
      </w:r>
    </w:p>
    <w:p w:rsidR="004C2740" w:rsidRDefault="004C2740" w:rsidP="004C2740">
      <w:pPr>
        <w:pStyle w:val="Response"/>
        <w:spacing w:after="0"/>
      </w:pPr>
      <w:r>
        <w:t xml:space="preserve">                                                        [      5</w:t>
      </w:r>
    </w:p>
    <w:p w:rsidR="004C2740" w:rsidRDefault="004C2740" w:rsidP="004C2740">
      <w:pPr>
        <w:pStyle w:val="Response"/>
      </w:pPr>
      <w:r>
        <w:t xml:space="preserve">                                                       [       10</w:t>
      </w:r>
    </w:p>
    <w:p w:rsidR="004C2740" w:rsidRDefault="004C2740" w:rsidP="004C2740">
      <w:r>
        <w:t>This is because the code is still relatively unsophisticated in that it is not removing the punctuation or spaces from the output.</w:t>
      </w:r>
    </w:p>
    <w:p w:rsidR="00274E20" w:rsidRDefault="00274E20" w:rsidP="00274E20">
      <w:pPr>
        <w:pStyle w:val="Heading2"/>
      </w:pPr>
      <w:bookmarkStart w:id="29" w:name="_Toc3231143"/>
      <w:r>
        <w:t>Updated Word Count</w:t>
      </w:r>
      <w:bookmarkEnd w:id="29"/>
    </w:p>
    <w:p w:rsidR="004C2740" w:rsidRDefault="004C2740" w:rsidP="004C2740">
      <w:pPr>
        <w:pStyle w:val="ListParagraph"/>
        <w:numPr>
          <w:ilvl w:val="0"/>
          <w:numId w:val="48"/>
        </w:numPr>
      </w:pPr>
      <w:r>
        <w:t>An exercise for you to try is to amend Version 3 of the code to remove some (or all!) of the punctuation.</w:t>
      </w:r>
    </w:p>
    <w:p w:rsidR="00AE03D6" w:rsidRPr="004C2740" w:rsidRDefault="00393C25" w:rsidP="00393C25">
      <w:pPr>
        <w:pStyle w:val="Normal-half"/>
      </w:pPr>
      <w:r>
        <w:t>Hiint: t</w:t>
      </w:r>
      <w:r w:rsidR="00AE03D6">
        <w:t xml:space="preserve">he following code checks if the current word is empty and skips to the next word:  </w:t>
      </w:r>
    </w:p>
    <w:p w:rsidR="00AE03D6" w:rsidRDefault="00AE03D6" w:rsidP="00AE03D6">
      <w:pPr>
        <w:pStyle w:val="Response"/>
        <w:spacing w:after="0"/>
      </w:pPr>
      <w:r>
        <w:t xml:space="preserve">     if (word.isEmpty()) </w:t>
      </w:r>
    </w:p>
    <w:p w:rsidR="00AE03D6" w:rsidRDefault="00AE03D6" w:rsidP="00A46BAD">
      <w:pPr>
        <w:pStyle w:val="Response"/>
      </w:pPr>
      <w:r>
        <w:t xml:space="preserve">            continue;</w:t>
      </w:r>
    </w:p>
    <w:p w:rsidR="00AE03D6" w:rsidRDefault="00AE03D6" w:rsidP="00AE03D6">
      <w:r>
        <w:t xml:space="preserve">Similar code could be written to check if the current word contains any punctuation characters. The String class’s method </w:t>
      </w:r>
      <w:r w:rsidRPr="00AE03D6">
        <w:rPr>
          <w:rFonts w:ascii="Courier New" w:hAnsi="Courier New" w:cs="Courier New"/>
        </w:rPr>
        <w:t>contain</w:t>
      </w:r>
      <w:r>
        <w:t xml:space="preserve"> could be used for this.</w:t>
      </w:r>
    </w:p>
    <w:p w:rsidR="00274E20" w:rsidRDefault="00274E20" w:rsidP="00274E20">
      <w:pPr>
        <w:pStyle w:val="Heading2"/>
      </w:pPr>
      <w:bookmarkStart w:id="30" w:name="_Toc3231144"/>
      <w:r>
        <w:t>Sample Programs</w:t>
      </w:r>
      <w:bookmarkEnd w:id="30"/>
    </w:p>
    <w:p w:rsidR="00274E20" w:rsidRDefault="00274E20" w:rsidP="00274E20">
      <w:r>
        <w:t>Section 3 Introduced the sample programs that come with Hadoop. As a reminder to see the full list type:</w:t>
      </w:r>
    </w:p>
    <w:p w:rsidR="00274E20" w:rsidRDefault="00274E20" w:rsidP="00274E20">
      <w:pPr>
        <w:pStyle w:val="code"/>
      </w:pPr>
      <w:r w:rsidRPr="00961D3E">
        <w:t>yarn jar $YARN_EXAMPLES/hadoop-mapreduce-examples.jar</w:t>
      </w:r>
    </w:p>
    <w:p w:rsidR="00393C25" w:rsidRDefault="00393C25" w:rsidP="00393C25">
      <w:r>
        <w:t>Which produces a list including:</w:t>
      </w:r>
    </w:p>
    <w:p w:rsidR="00274E20" w:rsidRPr="00393C25" w:rsidRDefault="00393C25" w:rsidP="00393C25">
      <w:pPr>
        <w:pStyle w:val="ListParagraph"/>
        <w:numPr>
          <w:ilvl w:val="0"/>
          <w:numId w:val="50"/>
        </w:numPr>
      </w:pPr>
      <w:r w:rsidRPr="00393C25">
        <w:rPr>
          <w:b/>
        </w:rPr>
        <w:t>a</w:t>
      </w:r>
      <w:r w:rsidR="00274E20" w:rsidRPr="00393C25">
        <w:rPr>
          <w:b/>
        </w:rPr>
        <w:t>ggregatewordcount</w:t>
      </w:r>
      <w:r w:rsidR="00274E20" w:rsidRPr="00393C25">
        <w:t>: An Aggregate based map/reduce program that counts the words in the input files.</w:t>
      </w:r>
    </w:p>
    <w:p w:rsidR="00274E20" w:rsidRPr="00393C25" w:rsidRDefault="00274E20" w:rsidP="00393C25">
      <w:pPr>
        <w:pStyle w:val="ListParagraph"/>
        <w:numPr>
          <w:ilvl w:val="0"/>
          <w:numId w:val="50"/>
        </w:numPr>
      </w:pPr>
      <w:r w:rsidRPr="00393C25">
        <w:rPr>
          <w:b/>
        </w:rPr>
        <w:t>aggregatewordhist</w:t>
      </w:r>
      <w:r w:rsidRPr="00393C25">
        <w:t>: An Aggregate based map/reduce program that computes the histogram of the words in the input files.</w:t>
      </w:r>
    </w:p>
    <w:p w:rsidR="00274E20" w:rsidRPr="00393C25" w:rsidRDefault="00274E20" w:rsidP="00393C25">
      <w:pPr>
        <w:pStyle w:val="ListParagraph"/>
        <w:numPr>
          <w:ilvl w:val="0"/>
          <w:numId w:val="50"/>
        </w:numPr>
      </w:pPr>
      <w:r w:rsidRPr="00393C25">
        <w:rPr>
          <w:b/>
        </w:rPr>
        <w:t>bbp</w:t>
      </w:r>
      <w:r w:rsidRPr="00393C25">
        <w:t>: A map/reduce program that uses Bailey-Borwein-Plouffe to compute exact digits of Pi.</w:t>
      </w:r>
    </w:p>
    <w:p w:rsidR="00274E20" w:rsidRPr="00393C25" w:rsidRDefault="00274E20" w:rsidP="00393C25">
      <w:pPr>
        <w:pStyle w:val="ListParagraph"/>
        <w:numPr>
          <w:ilvl w:val="0"/>
          <w:numId w:val="50"/>
        </w:numPr>
      </w:pPr>
      <w:r w:rsidRPr="00393C25">
        <w:rPr>
          <w:b/>
        </w:rPr>
        <w:t>dbcount</w:t>
      </w:r>
      <w:r w:rsidRPr="00393C25">
        <w:t>: An example job that count the pageview counts from a database.</w:t>
      </w:r>
    </w:p>
    <w:p w:rsidR="00274E20" w:rsidRPr="00393C25" w:rsidRDefault="00274E20" w:rsidP="00393C25">
      <w:pPr>
        <w:pStyle w:val="ListParagraph"/>
        <w:numPr>
          <w:ilvl w:val="0"/>
          <w:numId w:val="50"/>
        </w:numPr>
      </w:pPr>
      <w:r w:rsidRPr="00393C25">
        <w:rPr>
          <w:b/>
        </w:rPr>
        <w:t>distbbp</w:t>
      </w:r>
      <w:r w:rsidRPr="00393C25">
        <w:t>: A map/reduce program that uses a BBP-type formula to compute exact bits of Pi.</w:t>
      </w:r>
    </w:p>
    <w:p w:rsidR="00274E20" w:rsidRPr="00393C25" w:rsidRDefault="00274E20" w:rsidP="00393C25">
      <w:pPr>
        <w:pStyle w:val="ListParagraph"/>
        <w:numPr>
          <w:ilvl w:val="0"/>
          <w:numId w:val="50"/>
        </w:numPr>
      </w:pPr>
      <w:r w:rsidRPr="00393C25">
        <w:rPr>
          <w:b/>
        </w:rPr>
        <w:t>grep</w:t>
      </w:r>
      <w:r w:rsidRPr="00393C25">
        <w:t>: A map/reduce program that counts the matches of a regex in the input.</w:t>
      </w:r>
    </w:p>
    <w:p w:rsidR="00274E20" w:rsidRPr="00393C25" w:rsidRDefault="00274E20" w:rsidP="00393C25">
      <w:pPr>
        <w:pStyle w:val="ListParagraph"/>
        <w:numPr>
          <w:ilvl w:val="0"/>
          <w:numId w:val="50"/>
        </w:numPr>
      </w:pPr>
      <w:r w:rsidRPr="00393C25">
        <w:rPr>
          <w:b/>
        </w:rPr>
        <w:t>join</w:t>
      </w:r>
      <w:r w:rsidRPr="00393C25">
        <w:t>: A job that effects a join over sorted, equally partitioned datasets</w:t>
      </w:r>
    </w:p>
    <w:p w:rsidR="00274E20" w:rsidRPr="00393C25" w:rsidRDefault="00274E20" w:rsidP="00393C25">
      <w:pPr>
        <w:pStyle w:val="ListParagraph"/>
        <w:numPr>
          <w:ilvl w:val="0"/>
          <w:numId w:val="50"/>
        </w:numPr>
      </w:pPr>
      <w:r w:rsidRPr="00393C25">
        <w:rPr>
          <w:b/>
        </w:rPr>
        <w:t>multifilewc</w:t>
      </w:r>
      <w:r w:rsidRPr="00393C25">
        <w:t>: A job that counts words from several files.</w:t>
      </w:r>
    </w:p>
    <w:p w:rsidR="00274E20" w:rsidRPr="00393C25" w:rsidRDefault="00274E20" w:rsidP="00393C25">
      <w:pPr>
        <w:pStyle w:val="ListParagraph"/>
        <w:numPr>
          <w:ilvl w:val="0"/>
          <w:numId w:val="50"/>
        </w:numPr>
      </w:pPr>
      <w:r w:rsidRPr="00393C25">
        <w:rPr>
          <w:b/>
        </w:rPr>
        <w:t>pentomino</w:t>
      </w:r>
      <w:r w:rsidRPr="00393C25">
        <w:t>: A map/reduce tile laying program to find solutions to pentomino problems.</w:t>
      </w:r>
    </w:p>
    <w:p w:rsidR="00274E20" w:rsidRPr="00393C25" w:rsidRDefault="00274E20" w:rsidP="00393C25">
      <w:pPr>
        <w:pStyle w:val="ListParagraph"/>
        <w:numPr>
          <w:ilvl w:val="0"/>
          <w:numId w:val="50"/>
        </w:numPr>
      </w:pPr>
      <w:r w:rsidRPr="00393C25">
        <w:rPr>
          <w:b/>
        </w:rPr>
        <w:t>pi</w:t>
      </w:r>
      <w:r w:rsidRPr="00393C25">
        <w:t>: A map/reduce program that estimates Pi using a quasi-Monte Carlo method.</w:t>
      </w:r>
    </w:p>
    <w:p w:rsidR="00274E20" w:rsidRPr="00393C25" w:rsidRDefault="00274E20" w:rsidP="00393C25">
      <w:pPr>
        <w:pStyle w:val="ListParagraph"/>
        <w:numPr>
          <w:ilvl w:val="0"/>
          <w:numId w:val="50"/>
        </w:numPr>
      </w:pPr>
      <w:r w:rsidRPr="00393C25">
        <w:rPr>
          <w:b/>
        </w:rPr>
        <w:t>randomtextwriter</w:t>
      </w:r>
      <w:r w:rsidRPr="00393C25">
        <w:t>: A map/reduce program that writes 10GB of random textual data per node.</w:t>
      </w:r>
    </w:p>
    <w:p w:rsidR="00274E20" w:rsidRPr="00393C25" w:rsidRDefault="00274E20" w:rsidP="00393C25">
      <w:pPr>
        <w:pStyle w:val="ListParagraph"/>
        <w:numPr>
          <w:ilvl w:val="0"/>
          <w:numId w:val="50"/>
        </w:numPr>
      </w:pPr>
      <w:r w:rsidRPr="00393C25">
        <w:rPr>
          <w:b/>
        </w:rPr>
        <w:t>randomwriter</w:t>
      </w:r>
      <w:r w:rsidRPr="00393C25">
        <w:t>: A map/reduce program that writes 10GB of random data per node.</w:t>
      </w:r>
    </w:p>
    <w:p w:rsidR="00274E20" w:rsidRPr="00393C25" w:rsidRDefault="00274E20" w:rsidP="00393C25">
      <w:pPr>
        <w:pStyle w:val="ListParagraph"/>
        <w:numPr>
          <w:ilvl w:val="0"/>
          <w:numId w:val="50"/>
        </w:numPr>
      </w:pPr>
      <w:r w:rsidRPr="00393C25">
        <w:rPr>
          <w:b/>
        </w:rPr>
        <w:t>secondarysort</w:t>
      </w:r>
      <w:r w:rsidRPr="00393C25">
        <w:t>: An example defining a secondary sort to the reduce.</w:t>
      </w:r>
    </w:p>
    <w:p w:rsidR="00274E20" w:rsidRPr="00393C25" w:rsidRDefault="00274E20" w:rsidP="00393C25">
      <w:pPr>
        <w:pStyle w:val="ListParagraph"/>
        <w:numPr>
          <w:ilvl w:val="0"/>
          <w:numId w:val="50"/>
        </w:numPr>
      </w:pPr>
      <w:r w:rsidRPr="00393C25">
        <w:rPr>
          <w:b/>
        </w:rPr>
        <w:t>sort</w:t>
      </w:r>
      <w:r w:rsidRPr="00393C25">
        <w:t>: A map/reduce program that sorts the data written by the random writer.</w:t>
      </w:r>
    </w:p>
    <w:p w:rsidR="00274E20" w:rsidRPr="00393C25" w:rsidRDefault="00274E20" w:rsidP="00393C25">
      <w:pPr>
        <w:pStyle w:val="ListParagraph"/>
        <w:numPr>
          <w:ilvl w:val="0"/>
          <w:numId w:val="50"/>
        </w:numPr>
      </w:pPr>
      <w:r w:rsidRPr="00393C25">
        <w:rPr>
          <w:b/>
        </w:rPr>
        <w:t>sudoku</w:t>
      </w:r>
      <w:r w:rsidRPr="00393C25">
        <w:t>: A sudoku solver.</w:t>
      </w:r>
    </w:p>
    <w:p w:rsidR="00274E20" w:rsidRPr="00393C25" w:rsidRDefault="00274E20" w:rsidP="00393C25">
      <w:pPr>
        <w:pStyle w:val="ListParagraph"/>
        <w:numPr>
          <w:ilvl w:val="0"/>
          <w:numId w:val="50"/>
        </w:numPr>
      </w:pPr>
      <w:r w:rsidRPr="00393C25">
        <w:rPr>
          <w:b/>
        </w:rPr>
        <w:t>teragen</w:t>
      </w:r>
      <w:r w:rsidRPr="00393C25">
        <w:t>: Generate data for the terasort</w:t>
      </w:r>
    </w:p>
    <w:p w:rsidR="00274E20" w:rsidRPr="00393C25" w:rsidRDefault="00274E20" w:rsidP="00393C25">
      <w:pPr>
        <w:pStyle w:val="ListParagraph"/>
        <w:numPr>
          <w:ilvl w:val="0"/>
          <w:numId w:val="50"/>
        </w:numPr>
      </w:pPr>
      <w:r w:rsidRPr="00393C25">
        <w:rPr>
          <w:b/>
        </w:rPr>
        <w:t>terasort</w:t>
      </w:r>
      <w:r w:rsidRPr="00393C25">
        <w:t>: Run the terasort</w:t>
      </w:r>
    </w:p>
    <w:p w:rsidR="00274E20" w:rsidRPr="00393C25" w:rsidRDefault="00274E20" w:rsidP="00393C25">
      <w:pPr>
        <w:pStyle w:val="ListParagraph"/>
        <w:numPr>
          <w:ilvl w:val="0"/>
          <w:numId w:val="50"/>
        </w:numPr>
      </w:pPr>
      <w:r w:rsidRPr="00393C25">
        <w:rPr>
          <w:b/>
        </w:rPr>
        <w:t>teravalidate</w:t>
      </w:r>
      <w:r w:rsidRPr="00393C25">
        <w:t>: Checking results of terasort</w:t>
      </w:r>
    </w:p>
    <w:p w:rsidR="00274E20" w:rsidRPr="00393C25" w:rsidRDefault="00274E20" w:rsidP="00393C25">
      <w:pPr>
        <w:pStyle w:val="ListParagraph"/>
        <w:numPr>
          <w:ilvl w:val="0"/>
          <w:numId w:val="50"/>
        </w:numPr>
      </w:pPr>
      <w:r w:rsidRPr="00393C25">
        <w:rPr>
          <w:b/>
        </w:rPr>
        <w:lastRenderedPageBreak/>
        <w:t>wordcount</w:t>
      </w:r>
      <w:r w:rsidRPr="00393C25">
        <w:t>: A map/reduce program that counts the words in the input files.</w:t>
      </w:r>
    </w:p>
    <w:p w:rsidR="00274E20" w:rsidRPr="00393C25" w:rsidRDefault="00274E20" w:rsidP="00393C25">
      <w:pPr>
        <w:pStyle w:val="ListParagraph"/>
        <w:numPr>
          <w:ilvl w:val="0"/>
          <w:numId w:val="50"/>
        </w:numPr>
      </w:pPr>
      <w:r w:rsidRPr="00393C25">
        <w:rPr>
          <w:b/>
        </w:rPr>
        <w:t>wordmean</w:t>
      </w:r>
      <w:r w:rsidRPr="00393C25">
        <w:t>: A map/reduce program that counts the average length of the words in the input files.</w:t>
      </w:r>
    </w:p>
    <w:p w:rsidR="00274E20" w:rsidRPr="00393C25" w:rsidRDefault="00274E20" w:rsidP="00393C25">
      <w:pPr>
        <w:pStyle w:val="ListParagraph"/>
        <w:numPr>
          <w:ilvl w:val="0"/>
          <w:numId w:val="50"/>
        </w:numPr>
      </w:pPr>
      <w:r w:rsidRPr="00393C25">
        <w:rPr>
          <w:b/>
        </w:rPr>
        <w:t>wordmedian</w:t>
      </w:r>
      <w:r w:rsidRPr="00393C25">
        <w:t>: A map/reduce program that counts the median length of the words in the input files.</w:t>
      </w:r>
    </w:p>
    <w:p w:rsidR="00274E20" w:rsidRPr="00393C25" w:rsidRDefault="00274E20" w:rsidP="00393C25">
      <w:pPr>
        <w:pStyle w:val="ListParagraph"/>
        <w:numPr>
          <w:ilvl w:val="0"/>
          <w:numId w:val="50"/>
        </w:numPr>
      </w:pPr>
      <w:r w:rsidRPr="00393C25">
        <w:rPr>
          <w:b/>
        </w:rPr>
        <w:t>wordstandarddeviation</w:t>
      </w:r>
      <w:r w:rsidRPr="00393C25">
        <w:t>: A map/reduce program that counts the standard deviation of the length of the words in the input files.</w:t>
      </w:r>
    </w:p>
    <w:p w:rsidR="00274E20" w:rsidRDefault="00393C25" w:rsidP="00393C25">
      <w:pPr>
        <w:pStyle w:val="Normal-half"/>
      </w:pPr>
      <w:r>
        <w:t>To find out what options are required, add one of the above to the command, for example, if you are a Sudoku fan:</w:t>
      </w:r>
    </w:p>
    <w:p w:rsidR="00393C25" w:rsidRDefault="00393C25" w:rsidP="00393C25">
      <w:pPr>
        <w:pStyle w:val="code"/>
      </w:pPr>
      <w:r w:rsidRPr="00393C25">
        <w:t xml:space="preserve">yarn jar $YARN_EXAMPLES/hadoop-mapreduce-examples.jar </w:t>
      </w:r>
      <w:r>
        <w:t>Sudoku</w:t>
      </w:r>
    </w:p>
    <w:p w:rsidR="00393C25" w:rsidRDefault="00393C25" w:rsidP="00393C25">
      <w:pPr>
        <w:rPr>
          <w:color w:val="7030A0"/>
          <w:lang w:eastAsia="en-GB"/>
        </w:rPr>
      </w:pPr>
      <w:r>
        <w:rPr>
          <w:lang w:eastAsia="en-GB"/>
        </w:rPr>
        <w:t xml:space="preserve">Which tells you to: </w:t>
      </w:r>
      <w:r w:rsidRPr="00393C25">
        <w:rPr>
          <w:color w:val="7030A0"/>
          <w:lang w:eastAsia="en-GB"/>
        </w:rPr>
        <w:t>Include a puzzle on the command line.</w:t>
      </w:r>
    </w:p>
    <w:p w:rsidR="00393C25" w:rsidRDefault="00393C25" w:rsidP="00393C25">
      <w:pPr>
        <w:pStyle w:val="Normal-half"/>
      </w:pPr>
      <w:r>
        <w:t>A sample puzzle could be:</w:t>
      </w:r>
    </w:p>
    <w:p w:rsidR="00393C25" w:rsidRPr="00393C25" w:rsidRDefault="00393C25" w:rsidP="00393C25">
      <w:pPr>
        <w:rPr>
          <w:rFonts w:ascii="Courier New" w:hAnsi="Courier New" w:cs="Courier New"/>
        </w:rPr>
      </w:pPr>
      <w:r w:rsidRPr="00393C25">
        <w:rPr>
          <w:rStyle w:val="HTMLCode"/>
          <w:bCs/>
          <w:color w:val="000000"/>
          <w:sz w:val="24"/>
          <w:szCs w:val="24"/>
          <w:bdr w:val="none" w:sz="0" w:space="0" w:color="auto" w:frame="1"/>
        </w:rPr>
        <w:t>8 5 ? 3 9 ? ? ? ?</w:t>
      </w:r>
      <w:r w:rsidRPr="00393C25">
        <w:rPr>
          <w:rFonts w:ascii="Courier New" w:hAnsi="Courier New" w:cs="Courier New"/>
        </w:rPr>
        <w:br/>
      </w:r>
      <w:r w:rsidRPr="00393C25">
        <w:rPr>
          <w:rStyle w:val="HTMLCode"/>
          <w:color w:val="000000"/>
          <w:sz w:val="24"/>
          <w:szCs w:val="24"/>
        </w:rPr>
        <w:t>? ? 2 ? ? ? ? ? ?</w:t>
      </w:r>
      <w:r w:rsidRPr="00393C25">
        <w:rPr>
          <w:rFonts w:ascii="Courier New" w:hAnsi="Courier New" w:cs="Courier New"/>
        </w:rPr>
        <w:br/>
      </w:r>
      <w:r w:rsidRPr="00393C25">
        <w:rPr>
          <w:rStyle w:val="HTMLCode"/>
          <w:color w:val="000000"/>
          <w:sz w:val="24"/>
          <w:szCs w:val="24"/>
        </w:rPr>
        <w:t>? ? 6 ? 1 ? ? ? 2</w:t>
      </w:r>
      <w:r w:rsidRPr="00393C25">
        <w:rPr>
          <w:rFonts w:ascii="Courier New" w:hAnsi="Courier New" w:cs="Courier New"/>
        </w:rPr>
        <w:br/>
      </w:r>
      <w:r w:rsidRPr="00393C25">
        <w:rPr>
          <w:rStyle w:val="HTMLCode"/>
          <w:color w:val="000000"/>
          <w:sz w:val="24"/>
          <w:szCs w:val="24"/>
        </w:rPr>
        <w:t>? ? 4 ? ? 3 ? 5 9</w:t>
      </w:r>
      <w:r w:rsidRPr="00393C25">
        <w:rPr>
          <w:rFonts w:ascii="Courier New" w:hAnsi="Courier New" w:cs="Courier New"/>
        </w:rPr>
        <w:br/>
      </w:r>
      <w:r w:rsidRPr="00393C25">
        <w:rPr>
          <w:rStyle w:val="HTMLCode"/>
          <w:color w:val="000000"/>
          <w:sz w:val="24"/>
          <w:szCs w:val="24"/>
        </w:rPr>
        <w:t>? ? 8 9 ? 1 4 ? ?</w:t>
      </w:r>
      <w:r w:rsidRPr="00393C25">
        <w:rPr>
          <w:rFonts w:ascii="Courier New" w:hAnsi="Courier New" w:cs="Courier New"/>
        </w:rPr>
        <w:br/>
      </w:r>
      <w:r w:rsidRPr="00393C25">
        <w:rPr>
          <w:rStyle w:val="HTMLCode"/>
          <w:color w:val="000000"/>
          <w:sz w:val="24"/>
          <w:szCs w:val="24"/>
        </w:rPr>
        <w:t>3 2 ? 4 ? ? 8 ? ?</w:t>
      </w:r>
      <w:r w:rsidRPr="00393C25">
        <w:rPr>
          <w:rFonts w:ascii="Courier New" w:hAnsi="Courier New" w:cs="Courier New"/>
        </w:rPr>
        <w:br/>
      </w:r>
      <w:r w:rsidRPr="00393C25">
        <w:rPr>
          <w:rStyle w:val="HTMLCode"/>
          <w:color w:val="000000"/>
          <w:sz w:val="24"/>
          <w:szCs w:val="24"/>
        </w:rPr>
        <w:t>9 ? ? ? 8 ? 5 ? ?</w:t>
      </w:r>
      <w:r w:rsidRPr="00393C25">
        <w:rPr>
          <w:rFonts w:ascii="Courier New" w:hAnsi="Courier New" w:cs="Courier New"/>
        </w:rPr>
        <w:br/>
      </w:r>
      <w:r w:rsidRPr="00393C25">
        <w:rPr>
          <w:rStyle w:val="HTMLCode"/>
          <w:color w:val="000000"/>
          <w:sz w:val="24"/>
          <w:szCs w:val="24"/>
        </w:rPr>
        <w:t>? ? ? ? ? ? 2 ? ?</w:t>
      </w:r>
      <w:r w:rsidRPr="00393C25">
        <w:rPr>
          <w:rFonts w:ascii="Courier New" w:hAnsi="Courier New" w:cs="Courier New"/>
        </w:rPr>
        <w:br/>
      </w:r>
      <w:r w:rsidRPr="00393C25">
        <w:rPr>
          <w:rStyle w:val="HTMLCode"/>
          <w:color w:val="000000"/>
          <w:sz w:val="24"/>
          <w:szCs w:val="24"/>
        </w:rPr>
        <w:t>? ? ? ? 4 5 ? 7 8</w:t>
      </w:r>
    </w:p>
    <w:p w:rsidR="00393C25" w:rsidRDefault="00393C25" w:rsidP="00393C25">
      <w:pPr>
        <w:rPr>
          <w:lang w:eastAsia="en-GB"/>
        </w:rPr>
      </w:pPr>
      <w:r>
        <w:rPr>
          <w:lang w:eastAsia="en-GB"/>
        </w:rPr>
        <w:t>Which Sudoku fans will know is a typical 9x9 matrix containing either a number between 1 and 9, or a question mark for the missing numbers.</w:t>
      </w:r>
    </w:p>
    <w:p w:rsidR="00393C25" w:rsidRDefault="00393C25" w:rsidP="00393C25">
      <w:pPr>
        <w:pStyle w:val="Normal-half"/>
      </w:pPr>
      <w:r>
        <w:t>A copy of the above puzzle can be found on the server:</w:t>
      </w:r>
    </w:p>
    <w:p w:rsidR="00393C25" w:rsidRDefault="00393C25" w:rsidP="00393C25">
      <w:pPr>
        <w:pStyle w:val="code"/>
      </w:pPr>
      <w:r>
        <w:t>cp /home/6cs030/misc/puzzle.txt .</w:t>
      </w:r>
    </w:p>
    <w:p w:rsidR="00393C25" w:rsidRDefault="00393C25" w:rsidP="00393C25">
      <w:pPr>
        <w:rPr>
          <w:lang w:eastAsia="en-GB"/>
        </w:rPr>
      </w:pPr>
      <w:r>
        <w:rPr>
          <w:lang w:eastAsia="en-GB"/>
        </w:rPr>
        <w:t>To run Sudoku with this puzzle:</w:t>
      </w:r>
    </w:p>
    <w:p w:rsidR="00393C25" w:rsidRDefault="00393C25" w:rsidP="00393C25">
      <w:pPr>
        <w:pStyle w:val="code"/>
      </w:pPr>
      <w:r w:rsidRPr="00393C25">
        <w:t xml:space="preserve">yarn jar $YARN_EXAMPLES/hadoop-mapreduce-examples.jar </w:t>
      </w:r>
      <w:r>
        <w:t>Sudoku puzzle.txt</w:t>
      </w:r>
    </w:p>
    <w:p w:rsidR="00153A19" w:rsidRDefault="00153A19" w:rsidP="00393C25">
      <w:pPr>
        <w:rPr>
          <w:lang w:eastAsia="en-GB"/>
        </w:rPr>
      </w:pPr>
      <w:r>
        <w:rPr>
          <w:lang w:eastAsia="en-GB"/>
        </w:rPr>
        <w:t>Did it produce the right answer? A number should not appear more than once in any single row, column or 3x3 matrix.</w:t>
      </w:r>
    </w:p>
    <w:p w:rsidR="00393C25" w:rsidRPr="00393C25" w:rsidRDefault="00393C25" w:rsidP="00393C25">
      <w:pPr>
        <w:rPr>
          <w:lang w:eastAsia="en-GB"/>
        </w:rPr>
      </w:pPr>
      <w:r>
        <w:rPr>
          <w:lang w:eastAsia="en-GB"/>
        </w:rPr>
        <w:t>To do:</w:t>
      </w:r>
    </w:p>
    <w:p w:rsidR="00393C25" w:rsidRDefault="00393C25" w:rsidP="00393C25">
      <w:pPr>
        <w:pStyle w:val="ListParagraph"/>
        <w:numPr>
          <w:ilvl w:val="0"/>
          <w:numId w:val="48"/>
        </w:numPr>
        <w:spacing w:after="120"/>
        <w:ind w:left="714" w:hanging="357"/>
        <w:contextualSpacing w:val="0"/>
        <w:rPr>
          <w:lang w:eastAsia="en-GB"/>
        </w:rPr>
      </w:pPr>
      <w:r>
        <w:rPr>
          <w:lang w:eastAsia="en-GB"/>
        </w:rPr>
        <w:t>If you are Sudoku fan try the above with a different puzzle and see if it gets the right results</w:t>
      </w:r>
    </w:p>
    <w:p w:rsidR="00A46BAD" w:rsidRDefault="00393C25" w:rsidP="00A46BAD">
      <w:pPr>
        <w:pStyle w:val="ListParagraph"/>
        <w:numPr>
          <w:ilvl w:val="0"/>
          <w:numId w:val="48"/>
        </w:numPr>
        <w:spacing w:after="120"/>
        <w:ind w:left="714" w:hanging="357"/>
        <w:contextualSpacing w:val="0"/>
        <w:rPr>
          <w:lang w:eastAsia="en-GB"/>
        </w:rPr>
      </w:pPr>
      <w:r>
        <w:rPr>
          <w:lang w:eastAsia="en-GB"/>
        </w:rPr>
        <w:t xml:space="preserve">Pick one of the other Hadoop programs and see if you can get it to work. </w:t>
      </w:r>
    </w:p>
    <w:p w:rsidR="00393C25" w:rsidRPr="00393C25" w:rsidRDefault="00393C25" w:rsidP="00A46BAD">
      <w:pPr>
        <w:pStyle w:val="ListParagraph"/>
        <w:numPr>
          <w:ilvl w:val="1"/>
          <w:numId w:val="48"/>
        </w:numPr>
        <w:rPr>
          <w:lang w:eastAsia="en-GB"/>
        </w:rPr>
      </w:pPr>
      <w:r>
        <w:rPr>
          <w:lang w:eastAsia="en-GB"/>
        </w:rPr>
        <w:t xml:space="preserve">If an input </w:t>
      </w:r>
      <w:r w:rsidR="00A46BAD">
        <w:rPr>
          <w:lang w:eastAsia="en-GB"/>
        </w:rPr>
        <w:t xml:space="preserve">or output </w:t>
      </w:r>
      <w:r>
        <w:rPr>
          <w:lang w:eastAsia="en-GB"/>
        </w:rPr>
        <w:t>directory is required you can create a new one, to avoid conflict with the Word Count examples.</w:t>
      </w:r>
    </w:p>
    <w:p w:rsidR="00AE03D6" w:rsidRDefault="004E4404" w:rsidP="00AE03D6">
      <w:pPr>
        <w:pStyle w:val="Heading2"/>
      </w:pPr>
      <w:bookmarkStart w:id="31" w:name="_Toc3231145"/>
      <w:r>
        <w:t>Shell Script</w:t>
      </w:r>
      <w:bookmarkEnd w:id="31"/>
    </w:p>
    <w:p w:rsidR="00504355" w:rsidRDefault="00C4445C" w:rsidP="00AE03D6">
      <w:r>
        <w:t>As you will now appreciate, r</w:t>
      </w:r>
      <w:r w:rsidR="00D637B8">
        <w:t>unning a Java program involves a lot of steps.</w:t>
      </w:r>
    </w:p>
    <w:p w:rsidR="00AE03D6" w:rsidRDefault="00D637B8" w:rsidP="00C4445C">
      <w:pPr>
        <w:pStyle w:val="Normal-half"/>
      </w:pPr>
      <w:r>
        <w:t xml:space="preserve"> </w:t>
      </w:r>
      <w:r w:rsidR="00AE03D6">
        <w:t xml:space="preserve">A Shell script can be written to create a batch file to run a set of commands. </w:t>
      </w:r>
      <w:r w:rsidR="00C4445C">
        <w:t>Such an example can be found in the samples 6cs030 directory. To copy this:</w:t>
      </w:r>
    </w:p>
    <w:p w:rsidR="00C4445C" w:rsidRDefault="00C4445C" w:rsidP="00C4445C">
      <w:pPr>
        <w:pStyle w:val="code"/>
      </w:pPr>
      <w:r>
        <w:t>cp /home/6cs030/misc/runProg .</w:t>
      </w:r>
    </w:p>
    <w:p w:rsidR="00AE03D6" w:rsidRDefault="00C4445C" w:rsidP="004318A3">
      <w:pPr>
        <w:pStyle w:val="Normal-half"/>
      </w:pPr>
      <w:r>
        <w:lastRenderedPageBreak/>
        <w:t>This has the following code</w:t>
      </w:r>
      <w:r w:rsidR="004318A3">
        <w:t>:</w:t>
      </w:r>
    </w:p>
    <w:p w:rsidR="00D637B8" w:rsidRPr="00D637B8" w:rsidRDefault="00D637B8" w:rsidP="00D637B8">
      <w:pPr>
        <w:pStyle w:val="Response"/>
        <w:spacing w:after="0"/>
      </w:pPr>
      <w:r w:rsidRPr="00D637B8">
        <w:t>javac -classpath $(hadoop classpath) WordCount.java</w:t>
      </w:r>
    </w:p>
    <w:p w:rsidR="00D637B8" w:rsidRPr="00D637B8" w:rsidRDefault="00D637B8" w:rsidP="00461C9E">
      <w:pPr>
        <w:pStyle w:val="Response"/>
      </w:pPr>
      <w:r w:rsidRPr="00D637B8">
        <w:t>jar cf wordcount.</w:t>
      </w:r>
      <w:r w:rsidRPr="00461C9E">
        <w:t>jar</w:t>
      </w:r>
      <w:r w:rsidRPr="00D637B8">
        <w:t xml:space="preserve"> Word*.class</w:t>
      </w:r>
    </w:p>
    <w:p w:rsidR="00D637B8" w:rsidRPr="00D637B8" w:rsidRDefault="00D637B8" w:rsidP="00D637B8">
      <w:pPr>
        <w:pStyle w:val="Response"/>
        <w:spacing w:after="0"/>
      </w:pPr>
      <w:r w:rsidRPr="00D637B8">
        <w:t># test if output file exists</w:t>
      </w:r>
    </w:p>
    <w:p w:rsidR="00D637B8" w:rsidRPr="00D637B8" w:rsidRDefault="00D637B8" w:rsidP="00D637B8">
      <w:pPr>
        <w:pStyle w:val="Response"/>
        <w:spacing w:after="0"/>
      </w:pPr>
      <w:r w:rsidRPr="00D637B8">
        <w:t>if hdfs dfs -test -e output_word;</w:t>
      </w:r>
    </w:p>
    <w:p w:rsidR="00D637B8" w:rsidRPr="00D637B8" w:rsidRDefault="00D637B8" w:rsidP="00D637B8">
      <w:pPr>
        <w:pStyle w:val="Response"/>
        <w:spacing w:after="0"/>
      </w:pPr>
      <w:r w:rsidRPr="00D637B8">
        <w:t>then hdfs dfs -rm -R output_word;</w:t>
      </w:r>
    </w:p>
    <w:p w:rsidR="00D637B8" w:rsidRPr="00D637B8" w:rsidRDefault="00D637B8" w:rsidP="00461C9E">
      <w:pPr>
        <w:pStyle w:val="Response"/>
      </w:pPr>
      <w:r w:rsidRPr="00461C9E">
        <w:t>fi</w:t>
      </w:r>
    </w:p>
    <w:p w:rsidR="00D637B8" w:rsidRPr="00D637B8" w:rsidRDefault="00D637B8" w:rsidP="00D637B8">
      <w:pPr>
        <w:pStyle w:val="Response"/>
        <w:spacing w:after="0"/>
      </w:pPr>
      <w:r w:rsidRPr="00D637B8">
        <w:t>hadoop jar wordcount.jar WordCount input_word output_word</w:t>
      </w:r>
    </w:p>
    <w:p w:rsidR="00D637B8" w:rsidRPr="00D637B8" w:rsidRDefault="00D637B8" w:rsidP="00461C9E">
      <w:pPr>
        <w:pStyle w:val="Response"/>
      </w:pPr>
      <w:r w:rsidRPr="00D637B8">
        <w:t>hdfs dfs -ls output_word</w:t>
      </w:r>
    </w:p>
    <w:p w:rsidR="00D637B8" w:rsidRPr="00D637B8" w:rsidRDefault="00D637B8" w:rsidP="00D637B8">
      <w:pPr>
        <w:pStyle w:val="Response"/>
        <w:spacing w:after="0"/>
      </w:pPr>
      <w:r w:rsidRPr="00D637B8">
        <w:t># uncomment the next line if want to show the output</w:t>
      </w:r>
    </w:p>
    <w:p w:rsidR="00D637B8" w:rsidRPr="00D637B8" w:rsidRDefault="00D637B8" w:rsidP="00461C9E">
      <w:pPr>
        <w:pStyle w:val="Response"/>
      </w:pPr>
      <w:r w:rsidRPr="00D637B8">
        <w:t>#</w:t>
      </w:r>
      <w:r w:rsidRPr="00461C9E">
        <w:t>hdfs</w:t>
      </w:r>
      <w:r w:rsidRPr="00D637B8">
        <w:t xml:space="preserve"> dfs -cat output_word/part-r-00000</w:t>
      </w:r>
    </w:p>
    <w:p w:rsidR="00D637B8" w:rsidRPr="00D637B8" w:rsidRDefault="00D637B8" w:rsidP="00D637B8">
      <w:pPr>
        <w:pStyle w:val="Response"/>
        <w:spacing w:after="0"/>
      </w:pPr>
      <w:r w:rsidRPr="00D637B8">
        <w:t>if [ -f word-results.txt ];</w:t>
      </w:r>
    </w:p>
    <w:p w:rsidR="00D637B8" w:rsidRPr="00D637B8" w:rsidRDefault="00D637B8" w:rsidP="00D637B8">
      <w:pPr>
        <w:pStyle w:val="Response"/>
        <w:spacing w:after="0"/>
      </w:pPr>
      <w:r w:rsidRPr="00D637B8">
        <w:t>then rm word-results.txt;</w:t>
      </w:r>
    </w:p>
    <w:p w:rsidR="00D637B8" w:rsidRPr="00D637B8" w:rsidRDefault="00D637B8" w:rsidP="00D637B8">
      <w:pPr>
        <w:pStyle w:val="Response"/>
        <w:spacing w:after="0"/>
      </w:pPr>
      <w:r w:rsidRPr="00D637B8">
        <w:t>fi</w:t>
      </w:r>
    </w:p>
    <w:p w:rsidR="00D637B8" w:rsidRDefault="00D637B8" w:rsidP="00D637B8">
      <w:pPr>
        <w:pStyle w:val="Response"/>
        <w:rPr>
          <w:rFonts w:cs="Tahoma"/>
          <w:color w:val="0000FF"/>
        </w:rPr>
      </w:pPr>
      <w:r w:rsidRPr="00D637B8">
        <w:rPr>
          <w:rFonts w:cs="Tahoma"/>
          <w:color w:val="0000FF"/>
        </w:rPr>
        <w:t>hdfs dfs -get output_word/part-r-00000 word-results.txt</w:t>
      </w:r>
    </w:p>
    <w:p w:rsidR="004318A3" w:rsidRDefault="00123B84" w:rsidP="00D637B8">
      <w:r>
        <w:t xml:space="preserve">The </w:t>
      </w:r>
      <w:r w:rsidR="006E03FE">
        <w:t xml:space="preserve">file needs to be </w:t>
      </w:r>
      <w:r w:rsidR="004318A3">
        <w:t>executable</w:t>
      </w:r>
      <w:r w:rsidR="006E03FE">
        <w:t>, so change the permissions to</w:t>
      </w:r>
      <w:r w:rsidR="004318A3">
        <w:t>:</w:t>
      </w:r>
    </w:p>
    <w:p w:rsidR="004318A3" w:rsidRDefault="004318A3" w:rsidP="004318A3">
      <w:pPr>
        <w:pStyle w:val="code"/>
      </w:pPr>
      <w:r>
        <w:t>chmod u+x runProg</w:t>
      </w:r>
    </w:p>
    <w:p w:rsidR="004318A3" w:rsidRDefault="004318A3" w:rsidP="00AE03D6">
      <w:r>
        <w:t>Then to run it in future type:</w:t>
      </w:r>
    </w:p>
    <w:p w:rsidR="004318A3" w:rsidRDefault="004318A3" w:rsidP="004318A3">
      <w:pPr>
        <w:pStyle w:val="code"/>
      </w:pPr>
      <w:r>
        <w:t>./runProg</w:t>
      </w:r>
    </w:p>
    <w:p w:rsidR="00D637B8" w:rsidRDefault="00123B84" w:rsidP="002A60B4">
      <w:r>
        <w:t xml:space="preserve">This script is tailored to the Word Count program. You will need to amend it if you create a different </w:t>
      </w:r>
      <w:r w:rsidR="002A60B4">
        <w:t xml:space="preserve">java </w:t>
      </w:r>
      <w:r>
        <w:t>file,</w:t>
      </w:r>
      <w:r w:rsidR="002A60B4">
        <w:t xml:space="preserve"> or want to change the input or output directories. This can be done using the Linux editors </w:t>
      </w:r>
      <w:r w:rsidR="002A60B4" w:rsidRPr="002A60B4">
        <w:rPr>
          <w:rFonts w:ascii="Courier New" w:hAnsi="Courier New" w:cs="Courier New"/>
        </w:rPr>
        <w:t>vi</w:t>
      </w:r>
      <w:r w:rsidR="002A60B4">
        <w:t xml:space="preserve"> or </w:t>
      </w:r>
      <w:r w:rsidR="002A60B4">
        <w:rPr>
          <w:rFonts w:ascii="Courier New" w:hAnsi="Courier New" w:cs="Courier New"/>
        </w:rPr>
        <w:t>nan</w:t>
      </w:r>
      <w:r w:rsidR="002A60B4" w:rsidRPr="002A60B4">
        <w:rPr>
          <w:rFonts w:ascii="Courier New" w:hAnsi="Courier New" w:cs="Courier New"/>
        </w:rPr>
        <w:t>o</w:t>
      </w:r>
      <w:r w:rsidR="002A60B4">
        <w:t>.  O</w:t>
      </w:r>
      <w:r w:rsidR="00D637B8">
        <w:t>r</w:t>
      </w:r>
      <w:r w:rsidR="002A60B4">
        <w:t xml:space="preserve"> if you are not familiar with Linux editors, use a </w:t>
      </w:r>
      <w:r w:rsidR="002A60B4" w:rsidRPr="002A60B4">
        <w:rPr>
          <w:rFonts w:ascii="Courier New" w:hAnsi="Courier New" w:cs="Courier New"/>
        </w:rPr>
        <w:t>sftp</w:t>
      </w:r>
      <w:r w:rsidR="002A60B4">
        <w:t xml:space="preserve"> program, such as FileZilla to transfer the program to/from hdp-srv to your local computer and then</w:t>
      </w:r>
      <w:r w:rsidR="00D637B8">
        <w:t xml:space="preserve"> use </w:t>
      </w:r>
      <w:r w:rsidR="002A60B4">
        <w:t xml:space="preserve">a text editor such as </w:t>
      </w:r>
      <w:r w:rsidR="00D637B8">
        <w:t>NotePad or equivalent</w:t>
      </w:r>
      <w:r w:rsidR="002A60B4">
        <w:t xml:space="preserve"> to amend it</w:t>
      </w:r>
      <w:r w:rsidR="00D637B8">
        <w:t>.</w:t>
      </w:r>
    </w:p>
    <w:p w:rsidR="004318A3" w:rsidRDefault="00C35ADA" w:rsidP="00461C9E">
      <w:pPr>
        <w:pStyle w:val="Heading1"/>
      </w:pPr>
      <w:bookmarkStart w:id="32" w:name="_Toc3231146"/>
      <w:r>
        <w:t xml:space="preserve">Python </w:t>
      </w:r>
      <w:r w:rsidR="00F319C9">
        <w:t>Code</w:t>
      </w:r>
      <w:bookmarkEnd w:id="32"/>
    </w:p>
    <w:p w:rsidR="00C35ADA" w:rsidRDefault="00C35ADA" w:rsidP="00C35ADA">
      <w:r>
        <w:t>Python can be used with Hadoop too.</w:t>
      </w:r>
      <w:r w:rsidR="00F319C9">
        <w:t xml:space="preserve"> Note if you wish to </w:t>
      </w:r>
      <w:r w:rsidR="00FE0159">
        <w:t>use</w:t>
      </w:r>
      <w:r w:rsidR="00F319C9">
        <w:t xml:space="preserve"> Python code the process to run it is different to Java.</w:t>
      </w:r>
    </w:p>
    <w:p w:rsidR="00F319C9" w:rsidRDefault="00F319C9" w:rsidP="00C35ADA">
      <w:r>
        <w:t xml:space="preserve">Assuming that the input directory exists with the required input files, the following steps are needed (replace anything beginning with </w:t>
      </w:r>
      <w:r w:rsidRPr="00F319C9">
        <w:rPr>
          <w:rFonts w:ascii="Courier New" w:hAnsi="Courier New" w:cs="Courier New"/>
        </w:rPr>
        <w:t>my</w:t>
      </w:r>
      <w:r>
        <w:t xml:space="preserve"> with your own student number or file name):</w:t>
      </w:r>
    </w:p>
    <w:p w:rsidR="00F319C9" w:rsidRDefault="00F319C9" w:rsidP="00F319C9">
      <w:pPr>
        <w:pStyle w:val="code"/>
      </w:pPr>
      <w:r>
        <w:t>hdfs dfs -rm -</w:t>
      </w:r>
      <w:r w:rsidRPr="00461C9E">
        <w:rPr>
          <w:i/>
        </w:rPr>
        <w:t>R myHadoop_output_directory</w:t>
      </w:r>
      <w:r>
        <w:tab/>
        <w:t xml:space="preserve"> # remove the output directory if it exists</w:t>
      </w:r>
    </w:p>
    <w:p w:rsidR="00F319C9" w:rsidRDefault="00F319C9" w:rsidP="00F319C9">
      <w:pPr>
        <w:pStyle w:val="Code-One"/>
      </w:pPr>
      <w:r>
        <w:t># need the full path name for the Python files</w:t>
      </w:r>
    </w:p>
    <w:p w:rsidR="00F319C9" w:rsidRDefault="00F319C9" w:rsidP="00F319C9">
      <w:pPr>
        <w:pStyle w:val="Code-One"/>
      </w:pPr>
      <w:r>
        <w:t>hadoop jar /usr/local/hadoop/share/hadoop/tools/lib/hadoop-streaming-3.1.2.jar \</w:t>
      </w:r>
    </w:p>
    <w:p w:rsidR="00F319C9" w:rsidRDefault="00F319C9" w:rsidP="00F319C9">
      <w:pPr>
        <w:pStyle w:val="Code-One"/>
      </w:pPr>
      <w:r>
        <w:t xml:space="preserve">   -input  </w:t>
      </w:r>
      <w:r>
        <w:tab/>
        <w:t xml:space="preserve"> </w:t>
      </w:r>
      <w:r w:rsidRPr="00F319C9">
        <w:rPr>
          <w:i/>
        </w:rPr>
        <w:t>myHadoop_</w:t>
      </w:r>
      <w:r w:rsidR="001F7118">
        <w:rPr>
          <w:i/>
        </w:rPr>
        <w:t>input_</w:t>
      </w:r>
      <w:r w:rsidRPr="00F319C9">
        <w:rPr>
          <w:i/>
        </w:rPr>
        <w:t>directory</w:t>
      </w:r>
      <w:r>
        <w:t xml:space="preserve"> \</w:t>
      </w:r>
    </w:p>
    <w:p w:rsidR="00F319C9" w:rsidRDefault="00F319C9" w:rsidP="00F319C9">
      <w:pPr>
        <w:pStyle w:val="Code-One"/>
      </w:pPr>
      <w:r>
        <w:t xml:space="preserve">   -output </w:t>
      </w:r>
      <w:r>
        <w:tab/>
        <w:t xml:space="preserve"> </w:t>
      </w:r>
      <w:r w:rsidRPr="00F319C9">
        <w:rPr>
          <w:i/>
        </w:rPr>
        <w:t>myHadoop_output_directory</w:t>
      </w:r>
      <w:r>
        <w:t xml:space="preserve"> \</w:t>
      </w:r>
    </w:p>
    <w:p w:rsidR="00F319C9" w:rsidRDefault="00F319C9" w:rsidP="00F319C9">
      <w:pPr>
        <w:pStyle w:val="Code-One"/>
      </w:pPr>
      <w:r>
        <w:t xml:space="preserve">   -mapper  </w:t>
      </w:r>
      <w:r>
        <w:tab/>
        <w:t>/home/</w:t>
      </w:r>
      <w:r w:rsidRPr="00F319C9">
        <w:rPr>
          <w:i/>
        </w:rPr>
        <w:t>myStudentNo/my_mapper</w:t>
      </w:r>
      <w:r>
        <w:rPr>
          <w:i/>
        </w:rPr>
        <w:t>_program</w:t>
      </w:r>
      <w:r w:rsidRPr="00F319C9">
        <w:rPr>
          <w:i/>
        </w:rPr>
        <w:t>.py</w:t>
      </w:r>
      <w:r>
        <w:t xml:space="preserve"> \</w:t>
      </w:r>
    </w:p>
    <w:p w:rsidR="00F319C9" w:rsidRDefault="00F319C9" w:rsidP="00F319C9">
      <w:pPr>
        <w:pStyle w:val="code"/>
      </w:pPr>
      <w:r>
        <w:t xml:space="preserve">   -reducer</w:t>
      </w:r>
      <w:r>
        <w:tab/>
        <w:t xml:space="preserve"> /home/</w:t>
      </w:r>
      <w:r w:rsidRPr="00F319C9">
        <w:rPr>
          <w:i/>
        </w:rPr>
        <w:t>myStudentNo/my_reducer</w:t>
      </w:r>
      <w:r>
        <w:rPr>
          <w:i/>
        </w:rPr>
        <w:t>_program</w:t>
      </w:r>
      <w:r w:rsidRPr="00F319C9">
        <w:rPr>
          <w:i/>
        </w:rPr>
        <w:t>.py</w:t>
      </w:r>
    </w:p>
    <w:p w:rsidR="00F319C9" w:rsidRDefault="00F319C9" w:rsidP="00F319C9">
      <w:pPr>
        <w:pStyle w:val="Normal-half"/>
      </w:pPr>
      <w:r>
        <w:t>The Python files must be readable and executable by Hadoop:</w:t>
      </w:r>
    </w:p>
    <w:p w:rsidR="00F319C9" w:rsidRDefault="00F319C9" w:rsidP="00F319C9">
      <w:pPr>
        <w:pStyle w:val="code"/>
      </w:pPr>
      <w:r>
        <w:t xml:space="preserve">chmod 755 </w:t>
      </w:r>
      <w:r w:rsidRPr="001F7118">
        <w:rPr>
          <w:i/>
        </w:rPr>
        <w:t>myPython_program.py</w:t>
      </w:r>
    </w:p>
    <w:p w:rsidR="00F319C9" w:rsidRDefault="00F319C9" w:rsidP="00E93C71">
      <w:pPr>
        <w:pStyle w:val="Normal-half"/>
      </w:pPr>
      <w:r>
        <w:lastRenderedPageBreak/>
        <w:t xml:space="preserve">The output files will be stored the </w:t>
      </w:r>
      <w:r w:rsidR="00E93C71" w:rsidRPr="00E93C71">
        <w:rPr>
          <w:rFonts w:ascii="Courier New" w:hAnsi="Courier New" w:cs="Courier New"/>
        </w:rPr>
        <w:t>myHadoop_output_directory</w:t>
      </w:r>
      <w:r w:rsidR="00E93C71">
        <w:t>:</w:t>
      </w:r>
    </w:p>
    <w:p w:rsidR="00C35ADA" w:rsidRDefault="00F319C9" w:rsidP="00E93C71">
      <w:pPr>
        <w:pStyle w:val="code"/>
      </w:pPr>
      <w:r>
        <w:t xml:space="preserve">hdfs dfs -ls </w:t>
      </w:r>
      <w:r w:rsidR="00E93C71" w:rsidRPr="001F7118">
        <w:rPr>
          <w:i/>
        </w:rPr>
        <w:t>myHadoop_output_directory</w:t>
      </w:r>
    </w:p>
    <w:p w:rsidR="00F319C9" w:rsidRDefault="00E93C71" w:rsidP="00E93C71">
      <w:pPr>
        <w:pStyle w:val="Normal-half"/>
      </w:pPr>
      <w:r>
        <w:t>This time the output files produced are slightly different. For example:</w:t>
      </w:r>
    </w:p>
    <w:p w:rsidR="00E93C71" w:rsidRDefault="00E93C71" w:rsidP="00E93C71">
      <w:pPr>
        <w:pStyle w:val="Response"/>
        <w:spacing w:after="120"/>
      </w:pPr>
      <w:r>
        <w:t>Found 2 items</w:t>
      </w:r>
    </w:p>
    <w:p w:rsidR="00E93C71" w:rsidRDefault="00E93C71" w:rsidP="00E93C71">
      <w:pPr>
        <w:pStyle w:val="Response"/>
        <w:spacing w:after="0"/>
      </w:pPr>
      <w:r>
        <w:t xml:space="preserve">-rw-r--r--   1 0123456 hadoop          0 2019-03-09 16:16 </w:t>
      </w:r>
      <w:r w:rsidR="001F7118">
        <w:t>myHadoop_o</w:t>
      </w:r>
      <w:r>
        <w:t>utput_dir</w:t>
      </w:r>
      <w:r w:rsidR="001F7118">
        <w:t>ectory</w:t>
      </w:r>
      <w:r>
        <w:t>/_SUCCESS</w:t>
      </w:r>
    </w:p>
    <w:p w:rsidR="00E93C71" w:rsidRDefault="00E93C71" w:rsidP="00E93C71">
      <w:pPr>
        <w:pStyle w:val="Response"/>
      </w:pPr>
      <w:r>
        <w:t xml:space="preserve">-rw-r--r--   1 0123456 hadoop        348 2019-03-09 16:16 </w:t>
      </w:r>
      <w:r w:rsidR="001F7118">
        <w:t>myHadoop_</w:t>
      </w:r>
      <w:r>
        <w:t>output_dir</w:t>
      </w:r>
      <w:r w:rsidR="001F7118">
        <w:t>ectory</w:t>
      </w:r>
      <w:r>
        <w:t>/part-00000</w:t>
      </w:r>
    </w:p>
    <w:p w:rsidR="002A407D" w:rsidRDefault="002A407D">
      <w:pPr>
        <w:spacing w:before="120" w:after="120"/>
      </w:pPr>
      <w:r>
        <w:br w:type="page"/>
      </w:r>
    </w:p>
    <w:p w:rsidR="002A407D" w:rsidRDefault="002A407D" w:rsidP="00E31273">
      <w:pPr>
        <w:sectPr w:rsidR="002A407D" w:rsidSect="00B076FC">
          <w:footerReference w:type="default" r:id="rId10"/>
          <w:pgSz w:w="11906" w:h="16838" w:code="9"/>
          <w:pgMar w:top="1134" w:right="1134" w:bottom="1134" w:left="1134" w:header="340" w:footer="284" w:gutter="0"/>
          <w:pgNumType w:start="1"/>
          <w:cols w:space="708"/>
          <w:docGrid w:linePitch="360"/>
        </w:sectPr>
      </w:pPr>
    </w:p>
    <w:p w:rsidR="002A407D" w:rsidRDefault="002A407D" w:rsidP="00B065FD">
      <w:pPr>
        <w:pStyle w:val="Heading1"/>
        <w:numPr>
          <w:ilvl w:val="0"/>
          <w:numId w:val="0"/>
        </w:numPr>
        <w:ind w:left="431" w:hanging="431"/>
      </w:pPr>
      <w:bookmarkStart w:id="33" w:name="_Toc2852284"/>
      <w:bookmarkStart w:id="34" w:name="_Toc3231147"/>
      <w:r>
        <w:lastRenderedPageBreak/>
        <w:t>Appendices</w:t>
      </w:r>
      <w:bookmarkEnd w:id="33"/>
      <w:bookmarkEnd w:id="34"/>
    </w:p>
    <w:p w:rsidR="00CE7533" w:rsidRPr="00CE7533" w:rsidRDefault="00CE7533" w:rsidP="00CE7533">
      <w:r>
        <w:t xml:space="preserve">There are many versions of the Word Count program available online. The following code is based on: </w:t>
      </w:r>
      <w:hyperlink r:id="rId11" w:history="1">
        <w:r w:rsidRPr="00CE7533">
          <w:rPr>
            <w:rStyle w:val="Hyperlink"/>
          </w:rPr>
          <w:t>https://</w:t>
        </w:r>
      </w:hyperlink>
      <w:hyperlink r:id="rId12" w:history="1">
        <w:r w:rsidRPr="00CE7533">
          <w:rPr>
            <w:rStyle w:val="Hyperlink"/>
          </w:rPr>
          <w:t>hadoop.apache.org/docs/stable/hadoop-mapreduce-client/hadoop-mapreduce-client-core/MapReduceTutorial.html#Inputs_and_Outputs</w:t>
        </w:r>
      </w:hyperlink>
      <w:r w:rsidRPr="00CE7533">
        <w:t xml:space="preserve"> </w:t>
      </w:r>
      <w:r>
        <w:t xml:space="preserve">and </w:t>
      </w:r>
      <w:hyperlink r:id="rId13" w:history="1">
        <w:r w:rsidRPr="003E685E">
          <w:rPr>
            <w:rStyle w:val="Hyperlink"/>
          </w:rPr>
          <w:t>https://www.cloudera.com/documentation/other/tutorial/CDH5/topics/Hadoop-Tutorial.html</w:t>
        </w:r>
      </w:hyperlink>
      <w:r>
        <w:t xml:space="preserve"> </w:t>
      </w:r>
    </w:p>
    <w:p w:rsidR="002A407D" w:rsidRDefault="002C4AF0" w:rsidP="00B065FD">
      <w:pPr>
        <w:pStyle w:val="Heading2"/>
        <w:numPr>
          <w:ilvl w:val="0"/>
          <w:numId w:val="0"/>
        </w:numPr>
        <w:ind w:left="576" w:hanging="576"/>
      </w:pPr>
      <w:bookmarkStart w:id="35" w:name="_Toc2852285"/>
      <w:bookmarkStart w:id="36" w:name="_Toc3231148"/>
      <w:r>
        <w:t xml:space="preserve">Appendix One: </w:t>
      </w:r>
      <w:r w:rsidR="002A407D">
        <w:t>WordCount.java</w:t>
      </w:r>
      <w:bookmarkEnd w:id="35"/>
      <w:r w:rsidR="00515BDF">
        <w:t xml:space="preserve"> – Version One</w:t>
      </w:r>
      <w:bookmarkEnd w:id="36"/>
    </w:p>
    <w:p w:rsidR="002A407D" w:rsidRPr="002A407D" w:rsidRDefault="002A407D" w:rsidP="002A407D">
      <w:pPr>
        <w:pStyle w:val="CodeEg"/>
      </w:pPr>
      <w:r w:rsidRPr="002A407D">
        <w:t>import java.io.IOException;</w:t>
      </w:r>
    </w:p>
    <w:p w:rsidR="002A407D" w:rsidRPr="002A407D" w:rsidRDefault="002A407D" w:rsidP="00890F90">
      <w:pPr>
        <w:pStyle w:val="CodeEg2"/>
      </w:pPr>
      <w:r w:rsidRPr="002A407D">
        <w:t>import java.util.StringTokenizer;</w:t>
      </w:r>
    </w:p>
    <w:p w:rsidR="002A407D" w:rsidRPr="002A407D" w:rsidRDefault="002A407D" w:rsidP="002A407D">
      <w:pPr>
        <w:pStyle w:val="CodeEg"/>
        <w:rPr>
          <w:rFonts w:cs="Courier New"/>
        </w:rPr>
      </w:pPr>
      <w:r>
        <w:rPr>
          <w:rFonts w:cs="Courier New"/>
        </w:rPr>
        <w:t>// set up the standard libraries</w:t>
      </w:r>
    </w:p>
    <w:p w:rsidR="002A407D" w:rsidRPr="002A407D" w:rsidRDefault="002A407D" w:rsidP="002A407D">
      <w:pPr>
        <w:pStyle w:val="CodeEg"/>
        <w:rPr>
          <w:rFonts w:cs="Courier New"/>
        </w:rPr>
      </w:pPr>
      <w:r w:rsidRPr="002A407D">
        <w:rPr>
          <w:rFonts w:cs="Courier New"/>
        </w:rPr>
        <w:t>import org.apache.hadoop.conf.Configuration;</w:t>
      </w:r>
    </w:p>
    <w:p w:rsidR="002A407D" w:rsidRPr="002A407D" w:rsidRDefault="002A407D" w:rsidP="002A407D">
      <w:pPr>
        <w:pStyle w:val="CodeEg"/>
        <w:rPr>
          <w:rFonts w:cs="Courier New"/>
        </w:rPr>
      </w:pPr>
      <w:r w:rsidRPr="002A407D">
        <w:rPr>
          <w:rFonts w:cs="Courier New"/>
        </w:rPr>
        <w:t>import org.apache.hadoop.fs.Path;</w:t>
      </w:r>
    </w:p>
    <w:p w:rsidR="002A407D" w:rsidRPr="002A407D" w:rsidRDefault="002A407D" w:rsidP="002A407D">
      <w:pPr>
        <w:pStyle w:val="CodeEg"/>
        <w:rPr>
          <w:rFonts w:cs="Courier New"/>
        </w:rPr>
      </w:pPr>
      <w:r w:rsidRPr="002A407D">
        <w:rPr>
          <w:rFonts w:cs="Courier New"/>
        </w:rPr>
        <w:t>import org.apache.hadoop.io.IntWritable;</w:t>
      </w:r>
    </w:p>
    <w:p w:rsidR="002A407D" w:rsidRPr="002A407D" w:rsidRDefault="002A407D" w:rsidP="002A407D">
      <w:pPr>
        <w:pStyle w:val="CodeEg"/>
        <w:rPr>
          <w:rFonts w:cs="Courier New"/>
        </w:rPr>
      </w:pPr>
      <w:r w:rsidRPr="002A407D">
        <w:rPr>
          <w:rFonts w:cs="Courier New"/>
        </w:rPr>
        <w:t>import org.apache.hadoop.io.Text;</w:t>
      </w:r>
    </w:p>
    <w:p w:rsidR="002A407D" w:rsidRPr="002A407D" w:rsidRDefault="002A407D" w:rsidP="002A407D">
      <w:pPr>
        <w:pStyle w:val="CodeEg"/>
        <w:rPr>
          <w:rFonts w:cs="Courier New"/>
        </w:rPr>
      </w:pPr>
      <w:r w:rsidRPr="002A407D">
        <w:rPr>
          <w:rFonts w:cs="Courier New"/>
        </w:rPr>
        <w:t>import org.apache.hadoop.mapreduce.Job;</w:t>
      </w:r>
    </w:p>
    <w:p w:rsidR="002A407D" w:rsidRPr="002A407D" w:rsidRDefault="002A407D" w:rsidP="002A407D">
      <w:pPr>
        <w:pStyle w:val="CodeEg"/>
        <w:rPr>
          <w:rFonts w:cs="Courier New"/>
        </w:rPr>
      </w:pPr>
      <w:r w:rsidRPr="002A407D">
        <w:rPr>
          <w:rFonts w:cs="Courier New"/>
        </w:rPr>
        <w:t>import org.apache.hadoop.mapreduce.Mapper;</w:t>
      </w:r>
    </w:p>
    <w:p w:rsidR="002A407D" w:rsidRPr="002A407D" w:rsidRDefault="002A407D" w:rsidP="002A407D">
      <w:pPr>
        <w:pStyle w:val="CodeEg"/>
        <w:rPr>
          <w:rFonts w:cs="Courier New"/>
        </w:rPr>
      </w:pPr>
      <w:r w:rsidRPr="002A407D">
        <w:rPr>
          <w:rFonts w:cs="Courier New"/>
        </w:rPr>
        <w:t>import org.apache.hadoop.mapreduce.Reducer;</w:t>
      </w:r>
    </w:p>
    <w:p w:rsidR="002A407D" w:rsidRPr="002A407D" w:rsidRDefault="002A407D" w:rsidP="002A407D">
      <w:pPr>
        <w:pStyle w:val="CodeEg"/>
        <w:rPr>
          <w:rFonts w:cs="Courier New"/>
        </w:rPr>
      </w:pPr>
      <w:r w:rsidRPr="002A407D">
        <w:rPr>
          <w:rFonts w:cs="Courier New"/>
        </w:rPr>
        <w:t>import org.apache.hadoop.mapreduce.lib.input.FileInputFormat;</w:t>
      </w:r>
    </w:p>
    <w:p w:rsidR="002A407D" w:rsidRPr="002A407D" w:rsidRDefault="002A407D" w:rsidP="00890F90">
      <w:pPr>
        <w:pStyle w:val="CodeEg2"/>
      </w:pPr>
      <w:r w:rsidRPr="002A407D">
        <w:t>import org.apache.hadoop.mapreduce.lib.output.FileOutputFormat;</w:t>
      </w:r>
    </w:p>
    <w:p w:rsidR="002A407D" w:rsidRPr="002A407D" w:rsidRDefault="002A407D" w:rsidP="002A407D">
      <w:pPr>
        <w:pStyle w:val="CodeEg"/>
        <w:rPr>
          <w:rFonts w:cs="Courier New"/>
        </w:rPr>
      </w:pPr>
      <w:r w:rsidRPr="002A407D">
        <w:rPr>
          <w:rFonts w:cs="Courier New"/>
        </w:rPr>
        <w:t>public class WordCount {</w:t>
      </w:r>
    </w:p>
    <w:p w:rsidR="002A407D" w:rsidRPr="002A407D" w:rsidRDefault="002A407D" w:rsidP="002A407D">
      <w:pPr>
        <w:pStyle w:val="CodeEg"/>
        <w:rPr>
          <w:rFonts w:cs="Courier New"/>
        </w:rPr>
      </w:pPr>
      <w:r>
        <w:rPr>
          <w:rFonts w:cs="Courier New"/>
        </w:rPr>
        <w:t xml:space="preserve">  // Mapper class</w:t>
      </w:r>
    </w:p>
    <w:p w:rsidR="002A407D" w:rsidRPr="002A407D" w:rsidRDefault="002A407D" w:rsidP="002A407D">
      <w:pPr>
        <w:pStyle w:val="CodeEg"/>
        <w:rPr>
          <w:rFonts w:cs="Courier New"/>
        </w:rPr>
      </w:pPr>
      <w:r w:rsidRPr="002A407D">
        <w:rPr>
          <w:rFonts w:cs="Courier New"/>
        </w:rPr>
        <w:t xml:space="preserve">  public static class TokenizerMapper</w:t>
      </w:r>
    </w:p>
    <w:p w:rsidR="002A407D" w:rsidRPr="002A407D" w:rsidRDefault="002A407D" w:rsidP="00890F90">
      <w:pPr>
        <w:pStyle w:val="CodeEg2"/>
      </w:pPr>
      <w:r w:rsidRPr="002A407D">
        <w:t xml:space="preserve">       extends Mapper&lt;Object, Text, Text, IntWritable&gt;{</w:t>
      </w:r>
    </w:p>
    <w:p w:rsidR="002A407D" w:rsidRPr="002A407D" w:rsidRDefault="002A407D" w:rsidP="002A407D">
      <w:pPr>
        <w:pStyle w:val="CodeEg"/>
        <w:rPr>
          <w:rFonts w:cs="Courier New"/>
        </w:rPr>
      </w:pPr>
      <w:r>
        <w:rPr>
          <w:rFonts w:cs="Courier New"/>
        </w:rPr>
        <w:t xml:space="preserve">    // one is simply a variable to store a word count of 1</w:t>
      </w:r>
    </w:p>
    <w:p w:rsidR="002A407D" w:rsidRPr="002A407D" w:rsidRDefault="002A407D" w:rsidP="002A407D">
      <w:pPr>
        <w:pStyle w:val="CodeEg"/>
        <w:rPr>
          <w:rFonts w:cs="Courier New"/>
        </w:rPr>
      </w:pPr>
      <w:r w:rsidRPr="002A407D">
        <w:rPr>
          <w:rFonts w:cs="Courier New"/>
        </w:rPr>
        <w:t xml:space="preserve">    private final static IntWritable one = new IntWritable(1);</w:t>
      </w:r>
    </w:p>
    <w:p w:rsidR="002A407D" w:rsidRPr="002A407D" w:rsidRDefault="002A407D" w:rsidP="00890F90">
      <w:pPr>
        <w:pStyle w:val="CodeEg2"/>
      </w:pPr>
      <w:r w:rsidRPr="002A407D">
        <w:t xml:space="preserve">    private Text word = new Text();</w:t>
      </w:r>
      <w:r w:rsidR="00890F90">
        <w:t xml:space="preserve"> // use Text for character data</w:t>
      </w:r>
    </w:p>
    <w:p w:rsidR="002A407D" w:rsidRPr="002A407D" w:rsidRDefault="002A407D" w:rsidP="002A407D">
      <w:pPr>
        <w:pStyle w:val="CodeEg"/>
        <w:rPr>
          <w:rFonts w:cs="Courier New"/>
        </w:rPr>
      </w:pPr>
      <w:r>
        <w:rPr>
          <w:rFonts w:cs="Courier New"/>
        </w:rPr>
        <w:t xml:space="preserve">    // context will be used to emit the output values</w:t>
      </w:r>
    </w:p>
    <w:p w:rsidR="002A407D" w:rsidRPr="002A407D" w:rsidRDefault="002A407D" w:rsidP="002A407D">
      <w:pPr>
        <w:pStyle w:val="CodeEg"/>
        <w:rPr>
          <w:rFonts w:cs="Courier New"/>
        </w:rPr>
      </w:pPr>
      <w:r w:rsidRPr="002A407D">
        <w:rPr>
          <w:rFonts w:cs="Courier New"/>
        </w:rPr>
        <w:t xml:space="preserve">    public void map(Object key, Text value, Context context</w:t>
      </w:r>
    </w:p>
    <w:p w:rsidR="002A407D" w:rsidRPr="002A407D" w:rsidRDefault="002A407D" w:rsidP="002A407D">
      <w:pPr>
        <w:pStyle w:val="CodeEg"/>
        <w:rPr>
          <w:rFonts w:cs="Courier New"/>
        </w:rPr>
      </w:pPr>
      <w:r w:rsidRPr="002A407D">
        <w:rPr>
          <w:rFonts w:cs="Courier New"/>
        </w:rPr>
        <w:t xml:space="preserve">                    ) throws IOException, InterruptedException {</w:t>
      </w:r>
    </w:p>
    <w:p w:rsidR="002A407D" w:rsidRPr="002A407D" w:rsidRDefault="002A407D" w:rsidP="002A407D">
      <w:pPr>
        <w:pStyle w:val="CodeEg"/>
        <w:rPr>
          <w:rFonts w:cs="Courier New"/>
        </w:rPr>
      </w:pPr>
      <w:r w:rsidRPr="002A407D">
        <w:rPr>
          <w:rFonts w:cs="Courier New"/>
        </w:rPr>
        <w:t xml:space="preserve">      StringTokenizer itr = new StringTokenizer(value.toString());</w:t>
      </w:r>
    </w:p>
    <w:p w:rsidR="002A407D" w:rsidRDefault="002A407D" w:rsidP="002A407D">
      <w:pPr>
        <w:pStyle w:val="CodeEg"/>
        <w:rPr>
          <w:rFonts w:cs="Courier New"/>
        </w:rPr>
      </w:pPr>
      <w:r>
        <w:rPr>
          <w:rFonts w:cs="Courier New"/>
        </w:rPr>
        <w:t xml:space="preserve">      // iterate through the input files</w:t>
      </w:r>
    </w:p>
    <w:p w:rsidR="002A407D" w:rsidRPr="002A407D" w:rsidRDefault="002A407D" w:rsidP="002A407D">
      <w:pPr>
        <w:pStyle w:val="CodeEg"/>
        <w:rPr>
          <w:rFonts w:cs="Courier New"/>
        </w:rPr>
      </w:pPr>
      <w:r w:rsidRPr="002A407D">
        <w:rPr>
          <w:rFonts w:cs="Courier New"/>
        </w:rPr>
        <w:t xml:space="preserve">      while (itr.hasMoreTokens()) {</w:t>
      </w:r>
    </w:p>
    <w:p w:rsidR="002A407D" w:rsidRPr="002A407D" w:rsidRDefault="002A407D" w:rsidP="002A407D">
      <w:pPr>
        <w:pStyle w:val="CodeEg"/>
        <w:rPr>
          <w:rFonts w:cs="Courier New"/>
        </w:rPr>
      </w:pPr>
      <w:r w:rsidRPr="002A407D">
        <w:rPr>
          <w:rFonts w:cs="Courier New"/>
        </w:rPr>
        <w:t xml:space="preserve">        word.set(itr.nextToken());</w:t>
      </w:r>
    </w:p>
    <w:p w:rsidR="002A407D" w:rsidRPr="002A407D" w:rsidRDefault="002A407D" w:rsidP="002A407D">
      <w:pPr>
        <w:pStyle w:val="CodeEg"/>
        <w:rPr>
          <w:rFonts w:cs="Courier New"/>
        </w:rPr>
      </w:pPr>
      <w:r w:rsidRPr="002A407D">
        <w:rPr>
          <w:rFonts w:cs="Courier New"/>
        </w:rPr>
        <w:t xml:space="preserve">        context.write(word, one);</w:t>
      </w:r>
      <w:r w:rsidR="00890F90">
        <w:rPr>
          <w:rFonts w:cs="Courier New"/>
        </w:rPr>
        <w:t xml:space="preserve"> // this is what is output by mapping stage</w:t>
      </w:r>
    </w:p>
    <w:p w:rsidR="002A407D" w:rsidRPr="002A407D" w:rsidRDefault="002A407D" w:rsidP="002A407D">
      <w:pPr>
        <w:pStyle w:val="CodeEg"/>
        <w:rPr>
          <w:rFonts w:cs="Courier New"/>
        </w:rPr>
      </w:pPr>
      <w:r w:rsidRPr="002A407D">
        <w:rPr>
          <w:rFonts w:cs="Courier New"/>
        </w:rPr>
        <w:t xml:space="preserve">      }</w:t>
      </w:r>
      <w:r>
        <w:rPr>
          <w:rFonts w:cs="Courier New"/>
        </w:rPr>
        <w:t xml:space="preserve"> // while</w:t>
      </w:r>
      <w:r w:rsidR="00890F90">
        <w:rPr>
          <w:rFonts w:cs="Courier New"/>
        </w:rPr>
        <w:t xml:space="preserve"> loop</w:t>
      </w:r>
    </w:p>
    <w:p w:rsidR="002A407D" w:rsidRPr="002A407D" w:rsidRDefault="002A407D" w:rsidP="002A407D">
      <w:pPr>
        <w:pStyle w:val="CodeEg"/>
        <w:rPr>
          <w:rFonts w:cs="Courier New"/>
        </w:rPr>
      </w:pPr>
      <w:r w:rsidRPr="002A407D">
        <w:rPr>
          <w:rFonts w:cs="Courier New"/>
        </w:rPr>
        <w:t xml:space="preserve">    }</w:t>
      </w:r>
      <w:r>
        <w:rPr>
          <w:rFonts w:cs="Courier New"/>
        </w:rPr>
        <w:t xml:space="preserve"> // map</w:t>
      </w:r>
      <w:r w:rsidR="00890F90">
        <w:rPr>
          <w:rFonts w:cs="Courier New"/>
        </w:rPr>
        <w:t xml:space="preserve"> method</w:t>
      </w:r>
    </w:p>
    <w:p w:rsidR="002A407D" w:rsidRPr="002A407D" w:rsidRDefault="002A407D" w:rsidP="00890F90">
      <w:pPr>
        <w:pStyle w:val="CodeEg2"/>
      </w:pPr>
      <w:r w:rsidRPr="002A407D">
        <w:t xml:space="preserve">  }</w:t>
      </w:r>
      <w:r>
        <w:t xml:space="preserve"> // TokenizeMapper</w:t>
      </w:r>
      <w:r w:rsidR="00890F90">
        <w:t xml:space="preserve"> class</w:t>
      </w:r>
    </w:p>
    <w:p w:rsidR="00890F90" w:rsidRPr="002A407D" w:rsidRDefault="00890F90" w:rsidP="002A407D">
      <w:pPr>
        <w:pStyle w:val="CodeEg"/>
        <w:rPr>
          <w:rFonts w:cs="Courier New"/>
        </w:rPr>
      </w:pPr>
      <w:r>
        <w:rPr>
          <w:rFonts w:cs="Courier New"/>
        </w:rPr>
        <w:t xml:space="preserve">  // Reducer class</w:t>
      </w:r>
    </w:p>
    <w:p w:rsidR="002A407D" w:rsidRPr="002A407D" w:rsidRDefault="002A407D" w:rsidP="002A407D">
      <w:pPr>
        <w:pStyle w:val="CodeEg"/>
        <w:rPr>
          <w:rFonts w:cs="Courier New"/>
        </w:rPr>
      </w:pPr>
      <w:r w:rsidRPr="002A407D">
        <w:rPr>
          <w:rFonts w:cs="Courier New"/>
        </w:rPr>
        <w:t xml:space="preserve">  public static class IntSumReducer</w:t>
      </w:r>
    </w:p>
    <w:p w:rsidR="002A407D" w:rsidRPr="002A407D" w:rsidRDefault="002A407D" w:rsidP="002A407D">
      <w:pPr>
        <w:pStyle w:val="CodeEg"/>
        <w:rPr>
          <w:rFonts w:cs="Courier New"/>
        </w:rPr>
      </w:pPr>
      <w:r w:rsidRPr="002A407D">
        <w:rPr>
          <w:rFonts w:cs="Courier New"/>
        </w:rPr>
        <w:t xml:space="preserve">       extends Reducer&lt;Text,IntWritable,Text,IntWritable&gt; {</w:t>
      </w:r>
    </w:p>
    <w:p w:rsidR="002A407D" w:rsidRPr="002A407D" w:rsidRDefault="002A407D" w:rsidP="00890F90">
      <w:pPr>
        <w:pStyle w:val="CodeEg2"/>
      </w:pPr>
      <w:r w:rsidRPr="002A407D">
        <w:t xml:space="preserve">    private IntWritable result = new IntWritable();</w:t>
      </w:r>
    </w:p>
    <w:p w:rsidR="00890F90" w:rsidRPr="002A407D" w:rsidRDefault="00890F90" w:rsidP="002A407D">
      <w:pPr>
        <w:pStyle w:val="CodeEg"/>
        <w:rPr>
          <w:rFonts w:cs="Courier New"/>
        </w:rPr>
      </w:pPr>
      <w:r>
        <w:rPr>
          <w:rFonts w:cs="Courier New"/>
        </w:rPr>
        <w:t xml:space="preserve">    // this will read in the output generated by the map function</w:t>
      </w:r>
    </w:p>
    <w:p w:rsidR="002A407D" w:rsidRPr="002A407D" w:rsidRDefault="002A407D" w:rsidP="002A407D">
      <w:pPr>
        <w:pStyle w:val="CodeEg"/>
        <w:rPr>
          <w:rFonts w:cs="Courier New"/>
        </w:rPr>
      </w:pPr>
      <w:r w:rsidRPr="002A407D">
        <w:rPr>
          <w:rFonts w:cs="Courier New"/>
        </w:rPr>
        <w:t xml:space="preserve">    public void reduce(Text key, Iterable&lt;IntWritable&gt; values,</w:t>
      </w:r>
    </w:p>
    <w:p w:rsidR="002A407D" w:rsidRPr="002A407D" w:rsidRDefault="002A407D" w:rsidP="002A407D">
      <w:pPr>
        <w:pStyle w:val="CodeEg"/>
        <w:rPr>
          <w:rFonts w:cs="Courier New"/>
        </w:rPr>
      </w:pPr>
      <w:r w:rsidRPr="002A407D">
        <w:rPr>
          <w:rFonts w:cs="Courier New"/>
        </w:rPr>
        <w:t xml:space="preserve">                       Context context</w:t>
      </w:r>
    </w:p>
    <w:p w:rsidR="002A407D" w:rsidRPr="002A407D" w:rsidRDefault="002A407D" w:rsidP="002A407D">
      <w:pPr>
        <w:pStyle w:val="CodeEg"/>
        <w:rPr>
          <w:rFonts w:cs="Courier New"/>
        </w:rPr>
      </w:pPr>
      <w:r w:rsidRPr="002A407D">
        <w:rPr>
          <w:rFonts w:cs="Courier New"/>
        </w:rPr>
        <w:t xml:space="preserve">                       ) throws IOException, InterruptedException {</w:t>
      </w:r>
    </w:p>
    <w:p w:rsidR="002A407D" w:rsidRDefault="002A407D" w:rsidP="002A407D">
      <w:pPr>
        <w:pStyle w:val="CodeEg"/>
        <w:rPr>
          <w:rFonts w:cs="Courier New"/>
        </w:rPr>
      </w:pPr>
      <w:r w:rsidRPr="002A407D">
        <w:rPr>
          <w:rFonts w:cs="Courier New"/>
        </w:rPr>
        <w:t xml:space="preserve">      int sum = 0;</w:t>
      </w:r>
    </w:p>
    <w:p w:rsidR="00890F90" w:rsidRDefault="00890F90" w:rsidP="002A407D">
      <w:pPr>
        <w:pStyle w:val="CodeEg"/>
        <w:rPr>
          <w:rFonts w:cs="Courier New"/>
        </w:rPr>
      </w:pPr>
      <w:r>
        <w:rPr>
          <w:rFonts w:cs="Courier New"/>
        </w:rPr>
        <w:t xml:space="preserve">      // use IntWriteable for numeric values</w:t>
      </w:r>
    </w:p>
    <w:p w:rsidR="00890F90" w:rsidRPr="002A407D" w:rsidRDefault="00890F90" w:rsidP="002A407D">
      <w:pPr>
        <w:pStyle w:val="CodeEg"/>
        <w:rPr>
          <w:rFonts w:cs="Courier New"/>
        </w:rPr>
      </w:pPr>
      <w:r>
        <w:rPr>
          <w:rFonts w:cs="Courier New"/>
        </w:rPr>
        <w:t xml:space="preserve">      // this will add up all the words with the same name</w:t>
      </w:r>
    </w:p>
    <w:p w:rsidR="002A407D" w:rsidRPr="002A407D" w:rsidRDefault="002A407D" w:rsidP="002A407D">
      <w:pPr>
        <w:pStyle w:val="CodeEg"/>
        <w:rPr>
          <w:rFonts w:cs="Courier New"/>
        </w:rPr>
      </w:pPr>
      <w:r w:rsidRPr="002A407D">
        <w:rPr>
          <w:rFonts w:cs="Courier New"/>
        </w:rPr>
        <w:t xml:space="preserve">      for (IntWritable val : values) {</w:t>
      </w:r>
    </w:p>
    <w:p w:rsidR="002A407D" w:rsidRPr="002A407D" w:rsidRDefault="002A407D" w:rsidP="002A407D">
      <w:pPr>
        <w:pStyle w:val="CodeEg"/>
        <w:rPr>
          <w:rFonts w:cs="Courier New"/>
        </w:rPr>
      </w:pPr>
      <w:r w:rsidRPr="002A407D">
        <w:rPr>
          <w:rFonts w:cs="Courier New"/>
        </w:rPr>
        <w:t xml:space="preserve">        sum += val.get();</w:t>
      </w:r>
    </w:p>
    <w:p w:rsidR="002A407D" w:rsidRPr="002A407D" w:rsidRDefault="002A407D" w:rsidP="002A407D">
      <w:pPr>
        <w:pStyle w:val="CodeEg"/>
        <w:rPr>
          <w:rFonts w:cs="Courier New"/>
        </w:rPr>
      </w:pPr>
      <w:r w:rsidRPr="002A407D">
        <w:rPr>
          <w:rFonts w:cs="Courier New"/>
        </w:rPr>
        <w:t xml:space="preserve">      }</w:t>
      </w:r>
      <w:r w:rsidR="00890F90">
        <w:rPr>
          <w:rFonts w:cs="Courier New"/>
        </w:rPr>
        <w:t xml:space="preserve"> // for loop</w:t>
      </w:r>
    </w:p>
    <w:p w:rsidR="002A407D" w:rsidRPr="002A407D" w:rsidRDefault="002A407D" w:rsidP="002A407D">
      <w:pPr>
        <w:pStyle w:val="CodeEg"/>
        <w:rPr>
          <w:rFonts w:cs="Courier New"/>
        </w:rPr>
      </w:pPr>
      <w:r w:rsidRPr="002A407D">
        <w:rPr>
          <w:rFonts w:cs="Courier New"/>
        </w:rPr>
        <w:t xml:space="preserve">      result.set(sum);</w:t>
      </w:r>
    </w:p>
    <w:p w:rsidR="00890F90" w:rsidRDefault="00890F90" w:rsidP="002A407D">
      <w:pPr>
        <w:pStyle w:val="CodeEg"/>
        <w:rPr>
          <w:rFonts w:cs="Courier New"/>
        </w:rPr>
      </w:pPr>
      <w:r>
        <w:rPr>
          <w:rFonts w:cs="Courier New"/>
        </w:rPr>
        <w:t xml:space="preserve">      // this outputs the final result</w:t>
      </w:r>
    </w:p>
    <w:p w:rsidR="002A407D" w:rsidRPr="002A407D" w:rsidRDefault="002A407D" w:rsidP="002A407D">
      <w:pPr>
        <w:pStyle w:val="CodeEg"/>
        <w:rPr>
          <w:rFonts w:cs="Courier New"/>
        </w:rPr>
      </w:pPr>
      <w:r w:rsidRPr="002A407D">
        <w:rPr>
          <w:rFonts w:cs="Courier New"/>
        </w:rPr>
        <w:lastRenderedPageBreak/>
        <w:t xml:space="preserve">      context.write(key, result);</w:t>
      </w:r>
    </w:p>
    <w:p w:rsidR="002A407D" w:rsidRPr="002A407D" w:rsidRDefault="002A407D" w:rsidP="002A407D">
      <w:pPr>
        <w:pStyle w:val="CodeEg"/>
        <w:rPr>
          <w:rFonts w:cs="Courier New"/>
        </w:rPr>
      </w:pPr>
      <w:r w:rsidRPr="002A407D">
        <w:rPr>
          <w:rFonts w:cs="Courier New"/>
        </w:rPr>
        <w:t xml:space="preserve">    }</w:t>
      </w:r>
      <w:r w:rsidR="00890F90">
        <w:rPr>
          <w:rFonts w:cs="Courier New"/>
        </w:rPr>
        <w:t xml:space="preserve"> // reduce method</w:t>
      </w:r>
    </w:p>
    <w:p w:rsidR="002A407D" w:rsidRPr="002A407D" w:rsidRDefault="002A407D" w:rsidP="00890F90">
      <w:pPr>
        <w:pStyle w:val="CodeEg2"/>
      </w:pPr>
      <w:r w:rsidRPr="002A407D">
        <w:t xml:space="preserve">  }</w:t>
      </w:r>
      <w:r w:rsidR="00890F90">
        <w:t xml:space="preserve"> // IntSumReducer class</w:t>
      </w:r>
    </w:p>
    <w:p w:rsidR="002A407D" w:rsidRPr="002A407D" w:rsidRDefault="002A407D" w:rsidP="002A407D">
      <w:pPr>
        <w:pStyle w:val="CodeEg"/>
        <w:rPr>
          <w:rFonts w:cs="Courier New"/>
        </w:rPr>
      </w:pPr>
    </w:p>
    <w:p w:rsidR="002A407D" w:rsidRPr="002A407D" w:rsidRDefault="002A407D" w:rsidP="002A407D">
      <w:pPr>
        <w:pStyle w:val="CodeEg"/>
        <w:rPr>
          <w:rFonts w:cs="Courier New"/>
        </w:rPr>
      </w:pPr>
      <w:r w:rsidRPr="002A407D">
        <w:rPr>
          <w:rFonts w:cs="Courier New"/>
        </w:rPr>
        <w:t xml:space="preserve">  public static void main(String[] args) throws Exception {</w:t>
      </w:r>
    </w:p>
    <w:p w:rsidR="002A407D" w:rsidRPr="002A407D" w:rsidRDefault="002A407D" w:rsidP="002A407D">
      <w:pPr>
        <w:pStyle w:val="CodeEg"/>
        <w:rPr>
          <w:rFonts w:cs="Courier New"/>
        </w:rPr>
      </w:pPr>
      <w:r w:rsidRPr="002A407D">
        <w:rPr>
          <w:rFonts w:cs="Courier New"/>
        </w:rPr>
        <w:t xml:space="preserve">    Configuration conf = new Configuration();</w:t>
      </w:r>
    </w:p>
    <w:p w:rsidR="00890F90" w:rsidRDefault="002A407D" w:rsidP="002A407D">
      <w:pPr>
        <w:pStyle w:val="CodeEg"/>
        <w:rPr>
          <w:rFonts w:cs="Courier New"/>
        </w:rPr>
      </w:pPr>
      <w:r w:rsidRPr="002A407D">
        <w:rPr>
          <w:rFonts w:cs="Courier New"/>
        </w:rPr>
        <w:t xml:space="preserve">    </w:t>
      </w:r>
      <w:r w:rsidR="00890F90">
        <w:rPr>
          <w:rFonts w:cs="Courier New"/>
        </w:rPr>
        <w:t>// give the job a name</w:t>
      </w:r>
    </w:p>
    <w:p w:rsidR="002A407D" w:rsidRPr="002A407D" w:rsidRDefault="00890F90" w:rsidP="002A407D">
      <w:pPr>
        <w:pStyle w:val="CodeEg"/>
        <w:rPr>
          <w:rFonts w:cs="Courier New"/>
        </w:rPr>
      </w:pPr>
      <w:r>
        <w:rPr>
          <w:rFonts w:cs="Courier New"/>
        </w:rPr>
        <w:t xml:space="preserve">    </w:t>
      </w:r>
      <w:r w:rsidR="002A407D" w:rsidRPr="002A407D">
        <w:rPr>
          <w:rFonts w:cs="Courier New"/>
        </w:rPr>
        <w:t>Job job = Job.getInstance(conf, "word count");</w:t>
      </w:r>
    </w:p>
    <w:p w:rsidR="00890F90" w:rsidRDefault="002A407D" w:rsidP="002A407D">
      <w:pPr>
        <w:pStyle w:val="CodeEg"/>
        <w:rPr>
          <w:rFonts w:cs="Courier New"/>
        </w:rPr>
      </w:pPr>
      <w:r w:rsidRPr="002A407D">
        <w:rPr>
          <w:rFonts w:cs="Courier New"/>
        </w:rPr>
        <w:t xml:space="preserve">    </w:t>
      </w:r>
      <w:r w:rsidR="00890F90">
        <w:rPr>
          <w:rFonts w:cs="Courier New"/>
        </w:rPr>
        <w:t>// tell Hadoop which jar file to use</w:t>
      </w:r>
    </w:p>
    <w:p w:rsidR="002A407D" w:rsidRDefault="00890F90" w:rsidP="00890F90">
      <w:pPr>
        <w:pStyle w:val="CodeEg"/>
        <w:rPr>
          <w:rFonts w:cs="Courier New"/>
        </w:rPr>
      </w:pPr>
      <w:r>
        <w:rPr>
          <w:rFonts w:cs="Courier New"/>
        </w:rPr>
        <w:t xml:space="preserve">    </w:t>
      </w:r>
      <w:r w:rsidR="002A407D" w:rsidRPr="002A407D">
        <w:rPr>
          <w:rFonts w:cs="Courier New"/>
        </w:rPr>
        <w:t>job.setJarByClass(WordCount.class);</w:t>
      </w:r>
    </w:p>
    <w:p w:rsidR="00890F90" w:rsidRPr="002A407D" w:rsidRDefault="00890F90" w:rsidP="00890F90">
      <w:pPr>
        <w:pStyle w:val="CodeEg"/>
        <w:rPr>
          <w:rFonts w:cs="Courier New"/>
        </w:rPr>
      </w:pPr>
      <w:r>
        <w:rPr>
          <w:rFonts w:cs="Courier New"/>
        </w:rPr>
        <w:t xml:space="preserve">    // tell Hadoop which </w:t>
      </w:r>
      <w:r w:rsidR="002C4AF0">
        <w:rPr>
          <w:rFonts w:cs="Courier New"/>
        </w:rPr>
        <w:t>M</w:t>
      </w:r>
      <w:r>
        <w:rPr>
          <w:rFonts w:cs="Courier New"/>
        </w:rPr>
        <w:t>apper class to use</w:t>
      </w:r>
    </w:p>
    <w:p w:rsidR="002A407D" w:rsidRDefault="002A407D" w:rsidP="002A407D">
      <w:pPr>
        <w:pStyle w:val="CodeEg"/>
        <w:rPr>
          <w:rFonts w:cs="Courier New"/>
        </w:rPr>
      </w:pPr>
      <w:r w:rsidRPr="002A407D">
        <w:rPr>
          <w:rFonts w:cs="Courier New"/>
        </w:rPr>
        <w:t xml:space="preserve">    job.setMapperClass(TokenizerMapper.class);</w:t>
      </w:r>
    </w:p>
    <w:p w:rsidR="00890F90" w:rsidRDefault="00890F90" w:rsidP="002A407D">
      <w:pPr>
        <w:pStyle w:val="CodeEg"/>
        <w:rPr>
          <w:rFonts w:cs="Courier New"/>
        </w:rPr>
      </w:pPr>
      <w:r>
        <w:rPr>
          <w:rFonts w:cs="Courier New"/>
        </w:rPr>
        <w:t xml:space="preserve">    // tell Hadoop which Combination class to use</w:t>
      </w:r>
    </w:p>
    <w:p w:rsidR="002C4AF0" w:rsidRDefault="002C4AF0" w:rsidP="002A407D">
      <w:pPr>
        <w:pStyle w:val="CodeEg"/>
        <w:rPr>
          <w:rFonts w:cs="Courier New"/>
        </w:rPr>
      </w:pPr>
      <w:r>
        <w:rPr>
          <w:rFonts w:cs="Courier New"/>
        </w:rPr>
        <w:t xml:space="preserve">    // used to summarise map output with the same key</w:t>
      </w:r>
    </w:p>
    <w:p w:rsidR="002C4AF0" w:rsidRPr="002A407D" w:rsidRDefault="002C4AF0" w:rsidP="002A407D">
      <w:pPr>
        <w:pStyle w:val="CodeEg"/>
        <w:rPr>
          <w:rFonts w:cs="Courier New"/>
        </w:rPr>
      </w:pPr>
      <w:r>
        <w:rPr>
          <w:rFonts w:cs="Courier New"/>
        </w:rPr>
        <w:t xml:space="preserve">    // Combiner is also known as a semi-reducer</w:t>
      </w:r>
    </w:p>
    <w:p w:rsidR="002A407D" w:rsidRDefault="002A407D" w:rsidP="002A407D">
      <w:pPr>
        <w:pStyle w:val="CodeEg"/>
        <w:rPr>
          <w:rFonts w:cs="Courier New"/>
        </w:rPr>
      </w:pPr>
      <w:r w:rsidRPr="002A407D">
        <w:rPr>
          <w:rFonts w:cs="Courier New"/>
        </w:rPr>
        <w:t xml:space="preserve">    job.setCombinerClass(IntSumReducer.class);</w:t>
      </w:r>
    </w:p>
    <w:p w:rsidR="002C4AF0" w:rsidRPr="002A407D" w:rsidRDefault="002C4AF0" w:rsidP="002A407D">
      <w:pPr>
        <w:pStyle w:val="CodeEg"/>
        <w:rPr>
          <w:rFonts w:cs="Courier New"/>
        </w:rPr>
      </w:pPr>
      <w:r>
        <w:rPr>
          <w:rFonts w:cs="Courier New"/>
        </w:rPr>
        <w:t xml:space="preserve">    // tell Hadoop which Reducer class to use</w:t>
      </w:r>
    </w:p>
    <w:p w:rsidR="002A407D" w:rsidRDefault="002A407D" w:rsidP="002A407D">
      <w:pPr>
        <w:pStyle w:val="CodeEg"/>
        <w:rPr>
          <w:rFonts w:cs="Courier New"/>
        </w:rPr>
      </w:pPr>
      <w:r w:rsidRPr="002A407D">
        <w:rPr>
          <w:rFonts w:cs="Courier New"/>
        </w:rPr>
        <w:t xml:space="preserve">    job.setReducerClass(IntSumReducer.class);</w:t>
      </w:r>
    </w:p>
    <w:p w:rsidR="002C4AF0" w:rsidRPr="002A407D" w:rsidRDefault="002C4AF0" w:rsidP="002A407D">
      <w:pPr>
        <w:pStyle w:val="CodeEg"/>
        <w:rPr>
          <w:rFonts w:cs="Courier New"/>
        </w:rPr>
      </w:pPr>
      <w:r>
        <w:rPr>
          <w:rFonts w:cs="Courier New"/>
        </w:rPr>
        <w:t xml:space="preserve">    // set the type of the key and value</w:t>
      </w:r>
    </w:p>
    <w:p w:rsidR="002A407D" w:rsidRPr="002A407D" w:rsidRDefault="002A407D" w:rsidP="002A407D">
      <w:pPr>
        <w:pStyle w:val="CodeEg"/>
        <w:rPr>
          <w:rFonts w:cs="Courier New"/>
        </w:rPr>
      </w:pPr>
      <w:r w:rsidRPr="002A407D">
        <w:rPr>
          <w:rFonts w:cs="Courier New"/>
        </w:rPr>
        <w:t xml:space="preserve">    job.setOutputKeyClass(Text.class);</w:t>
      </w:r>
    </w:p>
    <w:p w:rsidR="002A407D" w:rsidRDefault="002A407D" w:rsidP="002A407D">
      <w:pPr>
        <w:pStyle w:val="CodeEg"/>
        <w:rPr>
          <w:rFonts w:cs="Courier New"/>
        </w:rPr>
      </w:pPr>
      <w:r w:rsidRPr="002A407D">
        <w:rPr>
          <w:rFonts w:cs="Courier New"/>
        </w:rPr>
        <w:t xml:space="preserve">    job.setOutputValueClass(IntWritable.class);</w:t>
      </w:r>
    </w:p>
    <w:p w:rsidR="002C4AF0" w:rsidRDefault="002C4AF0" w:rsidP="002A407D">
      <w:pPr>
        <w:pStyle w:val="CodeEg"/>
        <w:rPr>
          <w:rFonts w:cs="Courier New"/>
        </w:rPr>
      </w:pPr>
      <w:r>
        <w:rPr>
          <w:rFonts w:cs="Courier New"/>
        </w:rPr>
        <w:t xml:space="preserve">    // defines how many arguments are expected</w:t>
      </w:r>
    </w:p>
    <w:p w:rsidR="002C4AF0" w:rsidRDefault="002C4AF0" w:rsidP="002A407D">
      <w:pPr>
        <w:pStyle w:val="CodeEg"/>
        <w:rPr>
          <w:rFonts w:cs="Courier New"/>
        </w:rPr>
      </w:pPr>
      <w:r>
        <w:rPr>
          <w:rFonts w:cs="Courier New"/>
        </w:rPr>
        <w:t xml:space="preserve">    // can have more than one input directory</w:t>
      </w:r>
    </w:p>
    <w:p w:rsidR="002C4AF0" w:rsidRPr="002A407D" w:rsidRDefault="002C4AF0" w:rsidP="002A407D">
      <w:pPr>
        <w:pStyle w:val="CodeEg"/>
        <w:rPr>
          <w:rFonts w:cs="Courier New"/>
        </w:rPr>
      </w:pPr>
      <w:r>
        <w:rPr>
          <w:rFonts w:cs="Courier New"/>
        </w:rPr>
        <w:t xml:space="preserve">    // args[0] will be the input directory and args[1] the output</w:t>
      </w:r>
    </w:p>
    <w:p w:rsidR="002A407D" w:rsidRPr="002A407D" w:rsidRDefault="002A407D" w:rsidP="002A407D">
      <w:pPr>
        <w:pStyle w:val="CodeEg"/>
        <w:rPr>
          <w:rFonts w:cs="Courier New"/>
        </w:rPr>
      </w:pPr>
      <w:r w:rsidRPr="002A407D">
        <w:rPr>
          <w:rFonts w:cs="Courier New"/>
        </w:rPr>
        <w:t xml:space="preserve">    FileInputFormat.addInputPath(job, new Path(args[0]));</w:t>
      </w:r>
    </w:p>
    <w:p w:rsidR="002A407D" w:rsidRDefault="002A407D" w:rsidP="002A407D">
      <w:pPr>
        <w:pStyle w:val="CodeEg"/>
        <w:rPr>
          <w:rFonts w:cs="Courier New"/>
        </w:rPr>
      </w:pPr>
      <w:r w:rsidRPr="002A407D">
        <w:rPr>
          <w:rFonts w:cs="Courier New"/>
        </w:rPr>
        <w:t xml:space="preserve">    FileOutputFormat.setOutputPath(job, new Path(args[1]));</w:t>
      </w:r>
    </w:p>
    <w:p w:rsidR="002C4AF0" w:rsidRPr="002A407D" w:rsidRDefault="002C4AF0" w:rsidP="002A407D">
      <w:pPr>
        <w:pStyle w:val="CodeEg"/>
        <w:rPr>
          <w:rFonts w:cs="Courier New"/>
        </w:rPr>
      </w:pPr>
      <w:r>
        <w:rPr>
          <w:rFonts w:cs="Courier New"/>
        </w:rPr>
        <w:t xml:space="preserve">    // will stop when the job completes</w:t>
      </w:r>
    </w:p>
    <w:p w:rsidR="002A407D" w:rsidRPr="002A407D" w:rsidRDefault="002A407D" w:rsidP="002A407D">
      <w:pPr>
        <w:pStyle w:val="CodeEg"/>
        <w:rPr>
          <w:rFonts w:cs="Courier New"/>
        </w:rPr>
      </w:pPr>
      <w:r w:rsidRPr="002A407D">
        <w:rPr>
          <w:rFonts w:cs="Courier New"/>
        </w:rPr>
        <w:t xml:space="preserve">    System.exit(job.waitForCompletion(true) ? 0 : 1);</w:t>
      </w:r>
    </w:p>
    <w:p w:rsidR="002A407D" w:rsidRPr="002A407D" w:rsidRDefault="002A407D" w:rsidP="002A407D">
      <w:pPr>
        <w:pStyle w:val="CodeEg"/>
        <w:rPr>
          <w:rFonts w:cs="Courier New"/>
        </w:rPr>
      </w:pPr>
      <w:r w:rsidRPr="002A407D">
        <w:rPr>
          <w:rFonts w:cs="Courier New"/>
        </w:rPr>
        <w:t xml:space="preserve">  }</w:t>
      </w:r>
    </w:p>
    <w:p w:rsidR="002A407D" w:rsidRPr="002A407D" w:rsidRDefault="002A407D" w:rsidP="002A407D">
      <w:pPr>
        <w:pStyle w:val="CodeEg"/>
        <w:rPr>
          <w:rFonts w:cs="Courier New"/>
        </w:rPr>
      </w:pPr>
      <w:r w:rsidRPr="002A407D">
        <w:rPr>
          <w:rFonts w:cs="Courier New"/>
        </w:rPr>
        <w:t>}</w:t>
      </w:r>
    </w:p>
    <w:p w:rsidR="002A407D" w:rsidRDefault="002A407D" w:rsidP="002A407D">
      <w:pPr>
        <w:pStyle w:val="CodeEg"/>
      </w:pPr>
    </w:p>
    <w:p w:rsidR="00F85F73" w:rsidRDefault="00F85F73" w:rsidP="00F85F73">
      <w:pPr>
        <w:pStyle w:val="Heading2"/>
        <w:numPr>
          <w:ilvl w:val="0"/>
          <w:numId w:val="0"/>
        </w:numPr>
        <w:ind w:left="576" w:hanging="576"/>
      </w:pPr>
      <w:r>
        <w:br w:type="column"/>
      </w:r>
      <w:bookmarkStart w:id="37" w:name="_Toc3231149"/>
      <w:r>
        <w:lastRenderedPageBreak/>
        <w:t>Appendix Two: WordCount.java – Version Two</w:t>
      </w:r>
      <w:bookmarkEnd w:id="37"/>
    </w:p>
    <w:p w:rsidR="00FC7592" w:rsidRDefault="00FC7592" w:rsidP="00FC7592">
      <w:r>
        <w:t>Changes from Version One are highlighted in bold.</w:t>
      </w:r>
    </w:p>
    <w:p w:rsidR="00F85F73" w:rsidRDefault="00F85F73" w:rsidP="00F85F73">
      <w:pPr>
        <w:pStyle w:val="CodeEg"/>
      </w:pPr>
      <w:r>
        <w:t>// Version 2 - makes the word count case insensitive</w:t>
      </w:r>
    </w:p>
    <w:p w:rsidR="00F85F73" w:rsidRDefault="00F85F73" w:rsidP="00F85F73">
      <w:pPr>
        <w:pStyle w:val="CodeEg"/>
      </w:pPr>
      <w:r>
        <w:t>// set up the standard libraries</w:t>
      </w:r>
    </w:p>
    <w:p w:rsidR="00F85F73" w:rsidRDefault="00F85F73" w:rsidP="00F85F73">
      <w:pPr>
        <w:pStyle w:val="CodeEg"/>
      </w:pPr>
      <w:r>
        <w:t>import java.io.IOException;</w:t>
      </w:r>
    </w:p>
    <w:p w:rsidR="00F85F73" w:rsidRDefault="00F85F73" w:rsidP="00F85F73">
      <w:pPr>
        <w:pStyle w:val="CodeEg"/>
      </w:pPr>
      <w:r>
        <w:t>import java.util.StringTokenizer;</w:t>
      </w:r>
    </w:p>
    <w:p w:rsidR="00F85F73" w:rsidRDefault="00F85F73" w:rsidP="00F85F73">
      <w:pPr>
        <w:pStyle w:val="CodeEg"/>
      </w:pPr>
      <w:r>
        <w:t>// set up the Hadoop libraries</w:t>
      </w:r>
    </w:p>
    <w:p w:rsidR="00F85F73" w:rsidRDefault="00F85F73" w:rsidP="00F85F73">
      <w:pPr>
        <w:pStyle w:val="CodeEg"/>
      </w:pPr>
      <w:r>
        <w:t>import org.apache.hadoop.conf.Configuration;</w:t>
      </w:r>
    </w:p>
    <w:p w:rsidR="00F85F73" w:rsidRDefault="00F85F73" w:rsidP="00F85F73">
      <w:pPr>
        <w:pStyle w:val="CodeEg"/>
      </w:pPr>
      <w:r>
        <w:t>import org.apache.hadoop.fs.Path;</w:t>
      </w:r>
    </w:p>
    <w:p w:rsidR="00F85F73" w:rsidRDefault="00F85F73" w:rsidP="00F85F73">
      <w:pPr>
        <w:pStyle w:val="CodeEg"/>
      </w:pPr>
      <w:r>
        <w:t>import org.apache.hadoop.io.IntWritable;</w:t>
      </w:r>
    </w:p>
    <w:p w:rsidR="00F85F73" w:rsidRDefault="00F85F73" w:rsidP="00F85F73">
      <w:pPr>
        <w:pStyle w:val="CodeEg"/>
      </w:pPr>
      <w:r>
        <w:t>import org.apache.hadoop.io.Text;</w:t>
      </w:r>
    </w:p>
    <w:p w:rsidR="00F85F73" w:rsidRDefault="00F85F73" w:rsidP="00F85F73">
      <w:pPr>
        <w:pStyle w:val="CodeEg"/>
      </w:pPr>
      <w:r>
        <w:t>import org.apache.hadoop.mapreduce.Job;</w:t>
      </w:r>
    </w:p>
    <w:p w:rsidR="00F85F73" w:rsidRDefault="00F85F73" w:rsidP="00F85F73">
      <w:pPr>
        <w:pStyle w:val="CodeEg"/>
      </w:pPr>
      <w:r>
        <w:t>import org.apache.hadoop.mapreduce.Mapper;</w:t>
      </w:r>
    </w:p>
    <w:p w:rsidR="00F85F73" w:rsidRDefault="00F85F73" w:rsidP="00F85F73">
      <w:pPr>
        <w:pStyle w:val="CodeEg"/>
      </w:pPr>
      <w:r>
        <w:t>import org.apache.hadoop.mapreduce.Reducer;</w:t>
      </w:r>
    </w:p>
    <w:p w:rsidR="00F85F73" w:rsidRDefault="00F85F73" w:rsidP="00F85F73">
      <w:pPr>
        <w:pStyle w:val="CodeEg"/>
      </w:pPr>
      <w:r>
        <w:t>import org.apache.hadoop.mapreduce.lib.input.FileInputFormat;</w:t>
      </w:r>
    </w:p>
    <w:p w:rsidR="00F85F73" w:rsidRDefault="00F85F73" w:rsidP="00F85F73">
      <w:pPr>
        <w:pStyle w:val="CodeEg2"/>
      </w:pPr>
      <w:r>
        <w:t>import org.apache.hadoop.mapreduce.lib.output.FileOutputFormat;</w:t>
      </w:r>
    </w:p>
    <w:p w:rsidR="00F85F73" w:rsidRDefault="00F85F73" w:rsidP="00F85F73">
      <w:pPr>
        <w:pStyle w:val="CodeEg"/>
      </w:pPr>
      <w:r>
        <w:t>public class WordCount {</w:t>
      </w:r>
    </w:p>
    <w:p w:rsidR="00F85F73" w:rsidRDefault="00F85F73" w:rsidP="00F85F73">
      <w:pPr>
        <w:pStyle w:val="CodeEg"/>
      </w:pPr>
      <w:r>
        <w:t xml:space="preserve">  // Mapper class</w:t>
      </w:r>
    </w:p>
    <w:p w:rsidR="00F85F73" w:rsidRDefault="00F85F73" w:rsidP="00F85F73">
      <w:pPr>
        <w:pStyle w:val="CodeEg"/>
      </w:pPr>
      <w:r>
        <w:t xml:space="preserve">  public static class TokenizerMapper</w:t>
      </w:r>
    </w:p>
    <w:p w:rsidR="00F85F73" w:rsidRDefault="00F85F73" w:rsidP="00F85F73">
      <w:pPr>
        <w:pStyle w:val="CodeEg"/>
      </w:pPr>
      <w:r>
        <w:t xml:space="preserve">       extends Mapper&lt;Object, Text, Text, IntWritable&gt;{</w:t>
      </w:r>
    </w:p>
    <w:p w:rsidR="00F85F73" w:rsidRDefault="00F85F73" w:rsidP="00F85F73">
      <w:pPr>
        <w:pStyle w:val="CodeEg"/>
      </w:pPr>
      <w:r>
        <w:t xml:space="preserve">    // one is simply a variable to store a word count of 1</w:t>
      </w:r>
    </w:p>
    <w:p w:rsidR="00F85F73" w:rsidRDefault="00F85F73" w:rsidP="00F85F73">
      <w:pPr>
        <w:pStyle w:val="CodeEg"/>
      </w:pPr>
      <w:r>
        <w:t xml:space="preserve">    private final static IntWritable one = new IntWritable(1);</w:t>
      </w:r>
    </w:p>
    <w:p w:rsidR="00F85F73" w:rsidRDefault="00F85F73" w:rsidP="00F85F73">
      <w:pPr>
        <w:pStyle w:val="CodeEg"/>
      </w:pPr>
      <w:r>
        <w:t xml:space="preserve">    private Text word = new Text(); // use Text for character data</w:t>
      </w:r>
    </w:p>
    <w:p w:rsidR="00F85F73" w:rsidRDefault="00F85F73" w:rsidP="00F85F73">
      <w:pPr>
        <w:pStyle w:val="CodeEg"/>
      </w:pPr>
      <w:r>
        <w:t xml:space="preserve">    // context will be used to emit the output values</w:t>
      </w:r>
    </w:p>
    <w:p w:rsidR="00F85F73" w:rsidRPr="00FC7592" w:rsidRDefault="00F85F73" w:rsidP="00F85F73">
      <w:pPr>
        <w:pStyle w:val="CodeEg2"/>
        <w:rPr>
          <w:b/>
        </w:rPr>
      </w:pPr>
      <w:r w:rsidRPr="00FC7592">
        <w:rPr>
          <w:b/>
        </w:rPr>
        <w:t xml:space="preserve">    private boolean caseSensitive = false;</w:t>
      </w:r>
    </w:p>
    <w:p w:rsidR="00F85F73" w:rsidRPr="00FC7592" w:rsidRDefault="00F85F73" w:rsidP="00F85F73">
      <w:pPr>
        <w:pStyle w:val="CodeEg"/>
        <w:rPr>
          <w:b/>
        </w:rPr>
      </w:pPr>
      <w:r w:rsidRPr="00FC7592">
        <w:rPr>
          <w:b/>
        </w:rPr>
        <w:t xml:space="preserve">    // added to make Word Count case insensitive</w:t>
      </w:r>
    </w:p>
    <w:p w:rsidR="00F85F73" w:rsidRPr="00FC7592" w:rsidRDefault="00F85F73" w:rsidP="00F85F73">
      <w:pPr>
        <w:pStyle w:val="CodeEg"/>
        <w:rPr>
          <w:b/>
        </w:rPr>
      </w:pPr>
      <w:r w:rsidRPr="00FC7592">
        <w:rPr>
          <w:b/>
        </w:rPr>
        <w:t xml:space="preserve">    // Hadoop will call this method automatically when a job is submitted</w:t>
      </w:r>
    </w:p>
    <w:p w:rsidR="00F85F73" w:rsidRPr="00FC7592" w:rsidRDefault="00F85F73" w:rsidP="00F85F73">
      <w:pPr>
        <w:pStyle w:val="CodeEg"/>
        <w:rPr>
          <w:b/>
        </w:rPr>
      </w:pPr>
      <w:r w:rsidRPr="00FC7592">
        <w:rPr>
          <w:b/>
        </w:rPr>
        <w:t xml:space="preserve">    protected void setup(Mapper.Context context)</w:t>
      </w:r>
    </w:p>
    <w:p w:rsidR="00F85F73" w:rsidRPr="00FC7592" w:rsidRDefault="00F85F73" w:rsidP="00F85F73">
      <w:pPr>
        <w:pStyle w:val="CodeEg"/>
        <w:rPr>
          <w:b/>
        </w:rPr>
      </w:pPr>
      <w:r w:rsidRPr="00FC7592">
        <w:rPr>
          <w:b/>
        </w:rPr>
        <w:t xml:space="preserve">        throws IOException, InterruptedException {</w:t>
      </w:r>
    </w:p>
    <w:p w:rsidR="00F85F73" w:rsidRPr="00FC7592" w:rsidRDefault="00F85F73" w:rsidP="00F85F73">
      <w:pPr>
        <w:pStyle w:val="CodeEg"/>
        <w:rPr>
          <w:b/>
        </w:rPr>
      </w:pPr>
      <w:r w:rsidRPr="00FC7592">
        <w:rPr>
          <w:b/>
        </w:rPr>
        <w:t xml:space="preserve">        Configuration config = context.getConfiguration();</w:t>
      </w:r>
    </w:p>
    <w:p w:rsidR="00F85F73" w:rsidRPr="00FC7592" w:rsidRDefault="00F85F73" w:rsidP="00F85F73">
      <w:pPr>
        <w:pStyle w:val="CodeEg"/>
        <w:rPr>
          <w:b/>
        </w:rPr>
      </w:pPr>
      <w:r w:rsidRPr="00FC7592">
        <w:rPr>
          <w:b/>
        </w:rPr>
        <w:t xml:space="preserve">        this.caseSensitive = config.getBoolean("wordcount.case.sensitive", false);</w:t>
      </w:r>
    </w:p>
    <w:p w:rsidR="00F85F73" w:rsidRPr="00FC7592" w:rsidRDefault="00F85F73" w:rsidP="00F85F73">
      <w:pPr>
        <w:pStyle w:val="CodeEg2"/>
        <w:rPr>
          <w:b/>
        </w:rPr>
      </w:pPr>
      <w:r w:rsidRPr="00FC7592">
        <w:rPr>
          <w:b/>
        </w:rPr>
        <w:t xml:space="preserve">        } // setup method</w:t>
      </w:r>
    </w:p>
    <w:p w:rsidR="00F85F73" w:rsidRDefault="00F85F73" w:rsidP="00F85F73">
      <w:pPr>
        <w:pStyle w:val="CodeEg"/>
      </w:pPr>
      <w:r>
        <w:t xml:space="preserve">    public void map(Object key, Text value, Context context</w:t>
      </w:r>
    </w:p>
    <w:p w:rsidR="00F85F73" w:rsidRDefault="00F85F73" w:rsidP="00F85F73">
      <w:pPr>
        <w:pStyle w:val="CodeEg"/>
      </w:pPr>
      <w:r>
        <w:t xml:space="preserve">                    ) throws IOException, InterruptedException {</w:t>
      </w:r>
    </w:p>
    <w:p w:rsidR="00F85F73" w:rsidRPr="00FC7592" w:rsidRDefault="00F85F73" w:rsidP="00F85F73">
      <w:pPr>
        <w:pStyle w:val="CodeEg"/>
        <w:rPr>
          <w:b/>
        </w:rPr>
      </w:pPr>
      <w:r w:rsidRPr="00FC7592">
        <w:rPr>
          <w:b/>
        </w:rPr>
        <w:t xml:space="preserve">      String line = value.toString();</w:t>
      </w:r>
    </w:p>
    <w:p w:rsidR="00F85F73" w:rsidRPr="00FC7592" w:rsidRDefault="00F85F73" w:rsidP="00F85F73">
      <w:pPr>
        <w:pStyle w:val="CodeEg"/>
        <w:rPr>
          <w:b/>
        </w:rPr>
      </w:pPr>
      <w:r w:rsidRPr="00FC7592">
        <w:rPr>
          <w:b/>
        </w:rPr>
        <w:t xml:space="preserve">      // check if job is case sensitive or not</w:t>
      </w:r>
    </w:p>
    <w:p w:rsidR="00F85F73" w:rsidRPr="00FC7592" w:rsidRDefault="0006104E" w:rsidP="00F85F73">
      <w:pPr>
        <w:pStyle w:val="CodeEg"/>
        <w:rPr>
          <w:b/>
        </w:rPr>
      </w:pPr>
      <w:r>
        <w:rPr>
          <w:b/>
        </w:rPr>
        <w:t xml:space="preserve">      if (!caseSensitive)</w:t>
      </w:r>
    </w:p>
    <w:p w:rsidR="00F85F73" w:rsidRPr="00FC7592" w:rsidRDefault="00F85F73" w:rsidP="00F85F73">
      <w:pPr>
        <w:pStyle w:val="CodeEg"/>
        <w:rPr>
          <w:b/>
        </w:rPr>
      </w:pPr>
      <w:r w:rsidRPr="00FC7592">
        <w:rPr>
          <w:b/>
        </w:rPr>
        <w:t xml:space="preserve">        line= line.toLowerCase();</w:t>
      </w:r>
    </w:p>
    <w:p w:rsidR="00F85F73" w:rsidRPr="00FC7592" w:rsidRDefault="00F85F73" w:rsidP="00F85F73">
      <w:pPr>
        <w:pStyle w:val="CodeEg"/>
        <w:rPr>
          <w:b/>
        </w:rPr>
      </w:pPr>
    </w:p>
    <w:p w:rsidR="00F85F73" w:rsidRDefault="00F85F73" w:rsidP="00F85F73">
      <w:pPr>
        <w:pStyle w:val="CodeEg"/>
      </w:pPr>
      <w:r>
        <w:t xml:space="preserve">      StringTokenizer itr = new StringTokenizer(line);</w:t>
      </w:r>
    </w:p>
    <w:p w:rsidR="00F85F73" w:rsidRDefault="00F85F73" w:rsidP="00F85F73">
      <w:pPr>
        <w:pStyle w:val="CodeEg"/>
      </w:pPr>
      <w:r>
        <w:t xml:space="preserve">      // iterate through the input files</w:t>
      </w:r>
    </w:p>
    <w:p w:rsidR="00F85F73" w:rsidRDefault="00F85F73" w:rsidP="00F85F73">
      <w:pPr>
        <w:pStyle w:val="CodeEg"/>
      </w:pPr>
      <w:r>
        <w:t xml:space="preserve">      while (itr.hasMoreTokens()) {</w:t>
      </w:r>
    </w:p>
    <w:p w:rsidR="00F85F73" w:rsidRDefault="00F85F73" w:rsidP="00F85F73">
      <w:pPr>
        <w:pStyle w:val="CodeEg"/>
      </w:pPr>
      <w:r>
        <w:t xml:space="preserve">        word.set(itr.nextToken());</w:t>
      </w:r>
    </w:p>
    <w:p w:rsidR="00F85F73" w:rsidRDefault="00F85F73" w:rsidP="00F85F73">
      <w:pPr>
        <w:pStyle w:val="CodeEg"/>
      </w:pPr>
      <w:r>
        <w:t xml:space="preserve">        context.write(word, one); // this is what is output by mapping stage</w:t>
      </w:r>
    </w:p>
    <w:p w:rsidR="00F85F73" w:rsidRDefault="00F85F73" w:rsidP="00F85F73">
      <w:pPr>
        <w:pStyle w:val="CodeEg"/>
      </w:pPr>
      <w:r>
        <w:t xml:space="preserve">      } // while loop</w:t>
      </w:r>
    </w:p>
    <w:p w:rsidR="00F85F73" w:rsidRDefault="00F85F73" w:rsidP="00F85F73">
      <w:pPr>
        <w:pStyle w:val="CodeEg"/>
      </w:pPr>
      <w:r>
        <w:t xml:space="preserve">    } // map method</w:t>
      </w:r>
    </w:p>
    <w:p w:rsidR="00F85F73" w:rsidRDefault="00F85F73" w:rsidP="00FE254B">
      <w:pPr>
        <w:pStyle w:val="CodeEg2"/>
      </w:pPr>
      <w:r>
        <w:t xml:space="preserve">  } // TokenizeMapper class</w:t>
      </w:r>
    </w:p>
    <w:p w:rsidR="00F85F73" w:rsidRDefault="00F85F73" w:rsidP="00FE254B">
      <w:pPr>
        <w:pStyle w:val="CodeEg"/>
      </w:pPr>
      <w:r>
        <w:t xml:space="preserve">  // Reducer class</w:t>
      </w:r>
    </w:p>
    <w:p w:rsidR="00F85F73" w:rsidRDefault="00F85F73" w:rsidP="00F85F73">
      <w:pPr>
        <w:pStyle w:val="CodeEg"/>
      </w:pPr>
      <w:r>
        <w:t xml:space="preserve">  public static class IntSumReducer</w:t>
      </w:r>
    </w:p>
    <w:p w:rsidR="00F85F73" w:rsidRDefault="00F85F73" w:rsidP="00F85F73">
      <w:pPr>
        <w:pStyle w:val="CodeEg"/>
      </w:pPr>
      <w:r>
        <w:t xml:space="preserve">       extends Reducer&lt;Text,IntWritable,Text,IntWritable&gt; {</w:t>
      </w:r>
    </w:p>
    <w:p w:rsidR="00F85F73" w:rsidRDefault="00F85F73" w:rsidP="00F85F73">
      <w:pPr>
        <w:pStyle w:val="CodeEg"/>
      </w:pPr>
      <w:r>
        <w:t xml:space="preserve">    private IntWritable result = new IntWritable();</w:t>
      </w:r>
    </w:p>
    <w:p w:rsidR="00F85F73" w:rsidRDefault="00F85F73" w:rsidP="00F85F73">
      <w:pPr>
        <w:pStyle w:val="CodeEg"/>
      </w:pPr>
      <w:r>
        <w:t xml:space="preserve">    // this will read in the output generated by the map function</w:t>
      </w:r>
    </w:p>
    <w:p w:rsidR="00F85F73" w:rsidRDefault="00F85F73" w:rsidP="00F85F73">
      <w:pPr>
        <w:pStyle w:val="CodeEg"/>
      </w:pPr>
    </w:p>
    <w:p w:rsidR="00F85F73" w:rsidRDefault="00F85F73" w:rsidP="00F85F73">
      <w:pPr>
        <w:pStyle w:val="CodeEg"/>
      </w:pPr>
      <w:r>
        <w:lastRenderedPageBreak/>
        <w:t xml:space="preserve">    public void reduce(Text key, Iterable&lt;IntWritable&gt; values,</w:t>
      </w:r>
    </w:p>
    <w:p w:rsidR="00F85F73" w:rsidRDefault="00F85F73" w:rsidP="00F85F73">
      <w:pPr>
        <w:pStyle w:val="CodeEg"/>
      </w:pPr>
      <w:r>
        <w:t xml:space="preserve">                       Context context</w:t>
      </w:r>
    </w:p>
    <w:p w:rsidR="00F85F73" w:rsidRDefault="00F85F73" w:rsidP="00F85F73">
      <w:pPr>
        <w:pStyle w:val="CodeEg"/>
      </w:pPr>
      <w:r>
        <w:t xml:space="preserve">                       ) throws IOException, InterruptedException {</w:t>
      </w:r>
    </w:p>
    <w:p w:rsidR="00F85F73" w:rsidRDefault="00F85F73" w:rsidP="00F85F73">
      <w:pPr>
        <w:pStyle w:val="CodeEg"/>
      </w:pPr>
      <w:r>
        <w:t xml:space="preserve">      int sum = 0;</w:t>
      </w:r>
    </w:p>
    <w:p w:rsidR="00F85F73" w:rsidRDefault="00F85F73" w:rsidP="00F85F73">
      <w:pPr>
        <w:pStyle w:val="CodeEg"/>
      </w:pPr>
      <w:r>
        <w:t xml:space="preserve">      // use IntWriteable for numeric values</w:t>
      </w:r>
    </w:p>
    <w:p w:rsidR="00F85F73" w:rsidRDefault="00F85F73" w:rsidP="00F85F73">
      <w:pPr>
        <w:pStyle w:val="CodeEg"/>
      </w:pPr>
      <w:r>
        <w:t xml:space="preserve">      // this will add up all the words with the same name</w:t>
      </w:r>
    </w:p>
    <w:p w:rsidR="00F85F73" w:rsidRDefault="00F85F73" w:rsidP="00F85F73">
      <w:pPr>
        <w:pStyle w:val="CodeEg"/>
      </w:pPr>
      <w:r>
        <w:t xml:space="preserve">      for (IntWritable val : values) {</w:t>
      </w:r>
    </w:p>
    <w:p w:rsidR="00F85F73" w:rsidRDefault="00F85F73" w:rsidP="00F85F73">
      <w:pPr>
        <w:pStyle w:val="CodeEg"/>
      </w:pPr>
      <w:r>
        <w:t xml:space="preserve">        sum += val.get();</w:t>
      </w:r>
    </w:p>
    <w:p w:rsidR="00F85F73" w:rsidRDefault="00F85F73" w:rsidP="00F85F73">
      <w:pPr>
        <w:pStyle w:val="CodeEg"/>
      </w:pPr>
      <w:r>
        <w:t xml:space="preserve">      } // for loop</w:t>
      </w:r>
    </w:p>
    <w:p w:rsidR="00F85F73" w:rsidRDefault="00F85F73" w:rsidP="00F85F73">
      <w:pPr>
        <w:pStyle w:val="CodeEg"/>
      </w:pPr>
      <w:r>
        <w:t xml:space="preserve">      result.set(sum);</w:t>
      </w:r>
    </w:p>
    <w:p w:rsidR="00F85F73" w:rsidRDefault="00F85F73" w:rsidP="00F85F73">
      <w:pPr>
        <w:pStyle w:val="CodeEg"/>
      </w:pPr>
      <w:r>
        <w:t xml:space="preserve">      // this outputs the final result</w:t>
      </w:r>
    </w:p>
    <w:p w:rsidR="00F85F73" w:rsidRDefault="00F85F73" w:rsidP="00F85F73">
      <w:pPr>
        <w:pStyle w:val="CodeEg"/>
      </w:pPr>
      <w:r>
        <w:t xml:space="preserve">      context.write(key, result);</w:t>
      </w:r>
    </w:p>
    <w:p w:rsidR="00F85F73" w:rsidRDefault="00F85F73" w:rsidP="00F85F73">
      <w:pPr>
        <w:pStyle w:val="CodeEg"/>
      </w:pPr>
      <w:r>
        <w:t xml:space="preserve">    } // reduce method</w:t>
      </w:r>
    </w:p>
    <w:p w:rsidR="00F85F73" w:rsidRDefault="00F85F73" w:rsidP="00F85F73">
      <w:pPr>
        <w:pStyle w:val="CodeEg2"/>
      </w:pPr>
      <w:r>
        <w:t xml:space="preserve">  } // IntSumReducer class</w:t>
      </w:r>
    </w:p>
    <w:p w:rsidR="00F85F73" w:rsidRDefault="00F85F73" w:rsidP="00F85F73">
      <w:pPr>
        <w:pStyle w:val="CodeEg"/>
      </w:pPr>
      <w:r>
        <w:t xml:space="preserve">  public static void main(String[] args) throws Exception {</w:t>
      </w:r>
    </w:p>
    <w:p w:rsidR="00F85F73" w:rsidRDefault="00F85F73" w:rsidP="00F85F73">
      <w:pPr>
        <w:pStyle w:val="CodeEg"/>
      </w:pPr>
      <w:r>
        <w:t xml:space="preserve">    Configuration conf = new Configuration();</w:t>
      </w:r>
    </w:p>
    <w:p w:rsidR="00F85F73" w:rsidRDefault="00F85F73" w:rsidP="00F85F73">
      <w:pPr>
        <w:pStyle w:val="CodeEg"/>
      </w:pPr>
      <w:r>
        <w:t xml:space="preserve">    // give the job a name</w:t>
      </w:r>
    </w:p>
    <w:p w:rsidR="00F85F73" w:rsidRDefault="00F85F73" w:rsidP="00F85F73">
      <w:pPr>
        <w:pStyle w:val="CodeEg"/>
      </w:pPr>
      <w:r>
        <w:t xml:space="preserve">    Job job = Job.getInstance(conf, "word count");</w:t>
      </w:r>
    </w:p>
    <w:p w:rsidR="00F85F73" w:rsidRDefault="00F85F73" w:rsidP="00F85F73">
      <w:pPr>
        <w:pStyle w:val="CodeEg"/>
      </w:pPr>
      <w:r>
        <w:t xml:space="preserve">    // tell Hadoop which jar file to use</w:t>
      </w:r>
    </w:p>
    <w:p w:rsidR="00F85F73" w:rsidRDefault="00F85F73" w:rsidP="00F85F73">
      <w:pPr>
        <w:pStyle w:val="CodeEg"/>
      </w:pPr>
      <w:r>
        <w:t xml:space="preserve">    job.setJarByClass(WordCount.class);</w:t>
      </w:r>
    </w:p>
    <w:p w:rsidR="00F85F73" w:rsidRDefault="00F85F73" w:rsidP="00F85F73">
      <w:pPr>
        <w:pStyle w:val="CodeEg"/>
      </w:pPr>
      <w:r>
        <w:t xml:space="preserve">    // tell Hadoop which Mapper class to use</w:t>
      </w:r>
    </w:p>
    <w:p w:rsidR="00F85F73" w:rsidRDefault="00F85F73" w:rsidP="00F85F73">
      <w:pPr>
        <w:pStyle w:val="CodeEg"/>
      </w:pPr>
      <w:r>
        <w:t xml:space="preserve">    job.setMapperClass(TokenizerMapper.class);</w:t>
      </w:r>
    </w:p>
    <w:p w:rsidR="00F85F73" w:rsidRDefault="00F85F73" w:rsidP="00F85F73">
      <w:pPr>
        <w:pStyle w:val="CodeEg"/>
      </w:pPr>
      <w:r>
        <w:t xml:space="preserve">    // tell Hadoop which Combination class to use</w:t>
      </w:r>
    </w:p>
    <w:p w:rsidR="00F85F73" w:rsidRDefault="00F85F73" w:rsidP="00F85F73">
      <w:pPr>
        <w:pStyle w:val="CodeEg"/>
      </w:pPr>
      <w:r>
        <w:t xml:space="preserve">    // used to summarise map output with the same key</w:t>
      </w:r>
    </w:p>
    <w:p w:rsidR="00F85F73" w:rsidRDefault="00F85F73" w:rsidP="00F85F73">
      <w:pPr>
        <w:pStyle w:val="CodeEg"/>
      </w:pPr>
      <w:r>
        <w:t xml:space="preserve">    // Combiner is also known as a semi-reducer</w:t>
      </w:r>
    </w:p>
    <w:p w:rsidR="00F85F73" w:rsidRDefault="00F85F73" w:rsidP="00F85F73">
      <w:pPr>
        <w:pStyle w:val="CodeEg"/>
      </w:pPr>
      <w:r>
        <w:t xml:space="preserve">    job.setCombinerClass(IntSumReducer.class);</w:t>
      </w:r>
    </w:p>
    <w:p w:rsidR="00F85F73" w:rsidRDefault="00F85F73" w:rsidP="00F85F73">
      <w:pPr>
        <w:pStyle w:val="CodeEg"/>
      </w:pPr>
      <w:r>
        <w:t xml:space="preserve">    // tell Hadoop which Reducer class to use</w:t>
      </w:r>
    </w:p>
    <w:p w:rsidR="00F85F73" w:rsidRDefault="00F85F73" w:rsidP="00F85F73">
      <w:pPr>
        <w:pStyle w:val="CodeEg"/>
      </w:pPr>
      <w:r>
        <w:t xml:space="preserve">    job.setReducerClass(IntSumReducer.class);</w:t>
      </w:r>
    </w:p>
    <w:p w:rsidR="00F85F73" w:rsidRDefault="00F85F73" w:rsidP="00F85F73">
      <w:pPr>
        <w:pStyle w:val="CodeEg"/>
      </w:pPr>
      <w:r>
        <w:t xml:space="preserve">    // set the type of the key and value</w:t>
      </w:r>
    </w:p>
    <w:p w:rsidR="00F85F73" w:rsidRDefault="00F85F73" w:rsidP="00F85F73">
      <w:pPr>
        <w:pStyle w:val="CodeEg"/>
      </w:pPr>
      <w:r>
        <w:t xml:space="preserve">    job.setOutputKeyClass(Text.class);</w:t>
      </w:r>
    </w:p>
    <w:p w:rsidR="00F85F73" w:rsidRDefault="00F85F73" w:rsidP="00F85F73">
      <w:pPr>
        <w:pStyle w:val="CodeEg"/>
      </w:pPr>
      <w:r>
        <w:t xml:space="preserve">    job.setOutputValueClass(IntWritable.class);</w:t>
      </w:r>
    </w:p>
    <w:p w:rsidR="00F85F73" w:rsidRDefault="00F85F73" w:rsidP="00F85F73">
      <w:pPr>
        <w:pStyle w:val="CodeEg"/>
      </w:pPr>
      <w:r>
        <w:t xml:space="preserve">    // defines how many arguments are expected</w:t>
      </w:r>
    </w:p>
    <w:p w:rsidR="00F85F73" w:rsidRDefault="00F85F73" w:rsidP="00F85F73">
      <w:pPr>
        <w:pStyle w:val="CodeEg"/>
      </w:pPr>
      <w:r>
        <w:t xml:space="preserve">    // can have more than one input directory</w:t>
      </w:r>
    </w:p>
    <w:p w:rsidR="00F85F73" w:rsidRDefault="00F85F73" w:rsidP="00F85F73">
      <w:pPr>
        <w:pStyle w:val="CodeEg"/>
      </w:pPr>
      <w:r>
        <w:t xml:space="preserve">    // args[0] will be the input directory and args[1] the output</w:t>
      </w:r>
    </w:p>
    <w:p w:rsidR="00F85F73" w:rsidRDefault="00F85F73" w:rsidP="00F85F73">
      <w:pPr>
        <w:pStyle w:val="CodeEg"/>
      </w:pPr>
      <w:r>
        <w:t xml:space="preserve">    FileInputFormat.addInputPath(job, new Path(args[0]));</w:t>
      </w:r>
    </w:p>
    <w:p w:rsidR="00F85F73" w:rsidRDefault="00F85F73" w:rsidP="00F85F73">
      <w:pPr>
        <w:pStyle w:val="CodeEg"/>
      </w:pPr>
      <w:r>
        <w:t xml:space="preserve">    FileOutputFormat.setOutputPath(job, new Path(args[1]));</w:t>
      </w:r>
    </w:p>
    <w:p w:rsidR="00F85F73" w:rsidRDefault="00F85F73" w:rsidP="00F85F73">
      <w:pPr>
        <w:pStyle w:val="CodeEg"/>
      </w:pPr>
      <w:r>
        <w:t xml:space="preserve">    // will stop when the job completes</w:t>
      </w:r>
    </w:p>
    <w:p w:rsidR="00F85F73" w:rsidRDefault="00F85F73" w:rsidP="00F85F73">
      <w:pPr>
        <w:pStyle w:val="CodeEg"/>
      </w:pPr>
      <w:r>
        <w:t xml:space="preserve">    System.exit(job.waitForCompletion(true) ? 0 : 1);</w:t>
      </w:r>
    </w:p>
    <w:p w:rsidR="00F85F73" w:rsidRDefault="00F85F73" w:rsidP="00F85F73">
      <w:pPr>
        <w:pStyle w:val="CodeEg"/>
      </w:pPr>
      <w:r>
        <w:t xml:space="preserve">  }</w:t>
      </w:r>
    </w:p>
    <w:p w:rsidR="00F85F73" w:rsidRDefault="00F85F73" w:rsidP="00F85F73">
      <w:pPr>
        <w:pStyle w:val="CodeEg"/>
      </w:pPr>
      <w:r>
        <w:t>}</w:t>
      </w:r>
    </w:p>
    <w:p w:rsidR="00D5663F" w:rsidRDefault="00D5663F" w:rsidP="00D5663F">
      <w:pPr>
        <w:pStyle w:val="Heading2"/>
        <w:numPr>
          <w:ilvl w:val="0"/>
          <w:numId w:val="0"/>
        </w:numPr>
        <w:ind w:left="576" w:hanging="576"/>
      </w:pPr>
      <w:r>
        <w:br w:type="column"/>
      </w:r>
      <w:bookmarkStart w:id="38" w:name="_Toc3231150"/>
      <w:r>
        <w:lastRenderedPageBreak/>
        <w:t>Appendix Three: WordCount.java – Version Three</w:t>
      </w:r>
      <w:bookmarkEnd w:id="38"/>
    </w:p>
    <w:p w:rsidR="00682269" w:rsidRPr="00682269" w:rsidRDefault="00682269" w:rsidP="00682269">
      <w:r>
        <w:t>Changes in bold:</w:t>
      </w:r>
    </w:p>
    <w:p w:rsidR="00682269" w:rsidRDefault="00682269" w:rsidP="00682269">
      <w:pPr>
        <w:pStyle w:val="CodeEg"/>
      </w:pPr>
      <w:r>
        <w:t>// Version 3 - removes punctuation around words</w:t>
      </w:r>
    </w:p>
    <w:p w:rsidR="00682269" w:rsidRDefault="00682269" w:rsidP="00682269">
      <w:pPr>
        <w:pStyle w:val="CodeEg"/>
      </w:pPr>
      <w:r>
        <w:t>// set up the standard libraries</w:t>
      </w:r>
    </w:p>
    <w:p w:rsidR="00682269" w:rsidRDefault="00682269" w:rsidP="00682269">
      <w:pPr>
        <w:pStyle w:val="CodeEg"/>
      </w:pPr>
      <w:r>
        <w:t>import java.io.IOException;</w:t>
      </w:r>
    </w:p>
    <w:p w:rsidR="00682269" w:rsidRPr="00682269" w:rsidRDefault="00682269" w:rsidP="00682269">
      <w:pPr>
        <w:pStyle w:val="CodeEg"/>
        <w:rPr>
          <w:b/>
        </w:rPr>
      </w:pPr>
      <w:r w:rsidRPr="00682269">
        <w:rPr>
          <w:b/>
        </w:rPr>
        <w:t>// replace StringTokenizer with regex Pattern</w:t>
      </w:r>
    </w:p>
    <w:p w:rsidR="00682269" w:rsidRPr="00682269" w:rsidRDefault="00682269" w:rsidP="00682269">
      <w:pPr>
        <w:pStyle w:val="CodeEg"/>
        <w:rPr>
          <w:b/>
        </w:rPr>
      </w:pPr>
      <w:r w:rsidRPr="00682269">
        <w:rPr>
          <w:b/>
        </w:rPr>
        <w:t>import java.util.regex.Pattern;</w:t>
      </w:r>
    </w:p>
    <w:p w:rsidR="00682269" w:rsidRDefault="00682269" w:rsidP="00682269">
      <w:pPr>
        <w:pStyle w:val="CodeEg"/>
      </w:pPr>
      <w:r>
        <w:t>// set up the Hadoop libraries</w:t>
      </w:r>
    </w:p>
    <w:p w:rsidR="00682269" w:rsidRDefault="00682269" w:rsidP="00682269">
      <w:pPr>
        <w:pStyle w:val="CodeEg"/>
      </w:pPr>
      <w:r>
        <w:t>import org.apache.hadoop.conf.Configuration;</w:t>
      </w:r>
    </w:p>
    <w:p w:rsidR="00682269" w:rsidRDefault="00682269" w:rsidP="00682269">
      <w:pPr>
        <w:pStyle w:val="CodeEg"/>
      </w:pPr>
      <w:r>
        <w:t>import org.apache.hadoop.fs.Path;</w:t>
      </w:r>
    </w:p>
    <w:p w:rsidR="00682269" w:rsidRDefault="00682269" w:rsidP="00682269">
      <w:pPr>
        <w:pStyle w:val="CodeEg"/>
      </w:pPr>
      <w:r>
        <w:t>import org.apache.hadoop.io.IntWritable;</w:t>
      </w:r>
    </w:p>
    <w:p w:rsidR="00682269" w:rsidRDefault="00682269" w:rsidP="00682269">
      <w:pPr>
        <w:pStyle w:val="CodeEg"/>
      </w:pPr>
      <w:r>
        <w:t>import org.apache.hadoop.io.Text;</w:t>
      </w:r>
    </w:p>
    <w:p w:rsidR="00682269" w:rsidRDefault="00682269" w:rsidP="00682269">
      <w:pPr>
        <w:pStyle w:val="CodeEg"/>
      </w:pPr>
      <w:r>
        <w:t>import org.apache.hadoop.mapreduce.Job;</w:t>
      </w:r>
    </w:p>
    <w:p w:rsidR="00682269" w:rsidRDefault="00682269" w:rsidP="00682269">
      <w:pPr>
        <w:pStyle w:val="CodeEg"/>
      </w:pPr>
      <w:r>
        <w:t>import org.apache.hadoop.mapreduce.Mapper;</w:t>
      </w:r>
    </w:p>
    <w:p w:rsidR="00682269" w:rsidRDefault="00682269" w:rsidP="00682269">
      <w:pPr>
        <w:pStyle w:val="CodeEg"/>
      </w:pPr>
      <w:r>
        <w:t>import org.apache.hadoop.mapreduce.Reducer;</w:t>
      </w:r>
    </w:p>
    <w:p w:rsidR="00682269" w:rsidRDefault="00682269" w:rsidP="00682269">
      <w:pPr>
        <w:pStyle w:val="CodeEg"/>
      </w:pPr>
      <w:r>
        <w:t>import org.apache.hadoop.mapreduce.lib.input.FileInputFormat;</w:t>
      </w:r>
    </w:p>
    <w:p w:rsidR="00682269" w:rsidRDefault="00682269" w:rsidP="00682269">
      <w:pPr>
        <w:pStyle w:val="CodeEg"/>
      </w:pPr>
      <w:r>
        <w:t>import org.apache.hadoop.mapreduce.lib.output.FileOutputFormat;</w:t>
      </w:r>
    </w:p>
    <w:p w:rsidR="00682269" w:rsidRDefault="00682269" w:rsidP="00682269">
      <w:pPr>
        <w:pStyle w:val="CodeEg"/>
      </w:pPr>
    </w:p>
    <w:p w:rsidR="00682269" w:rsidRDefault="00682269" w:rsidP="00682269">
      <w:pPr>
        <w:pStyle w:val="CodeEg"/>
      </w:pPr>
      <w:r>
        <w:t>public class WordCount {</w:t>
      </w:r>
    </w:p>
    <w:p w:rsidR="00682269" w:rsidRDefault="00682269" w:rsidP="00682269">
      <w:pPr>
        <w:pStyle w:val="CodeEg"/>
      </w:pPr>
      <w:r>
        <w:t xml:space="preserve">  // Mapper class</w:t>
      </w:r>
    </w:p>
    <w:p w:rsidR="00682269" w:rsidRDefault="00682269" w:rsidP="00682269">
      <w:pPr>
        <w:pStyle w:val="CodeEg"/>
      </w:pPr>
      <w:r>
        <w:t xml:space="preserve">  public static class TokenizerMapper</w:t>
      </w:r>
    </w:p>
    <w:p w:rsidR="00682269" w:rsidRDefault="00682269" w:rsidP="00682269">
      <w:pPr>
        <w:pStyle w:val="CodeEg"/>
      </w:pPr>
      <w:r>
        <w:t xml:space="preserve">       extends Mapper&lt;Object, Text, Text, IntWritable&gt;{</w:t>
      </w:r>
    </w:p>
    <w:p w:rsidR="00682269" w:rsidRDefault="00682269" w:rsidP="00682269">
      <w:pPr>
        <w:pStyle w:val="CodeEg"/>
      </w:pPr>
      <w:r>
        <w:t xml:space="preserve">    // one is simply a variable to store a word count of 1</w:t>
      </w:r>
    </w:p>
    <w:p w:rsidR="00682269" w:rsidRDefault="00682269" w:rsidP="00682269">
      <w:pPr>
        <w:pStyle w:val="CodeEg"/>
      </w:pPr>
      <w:r>
        <w:t xml:space="preserve">    private final static IntWritable one = new IntWritable(1);</w:t>
      </w:r>
    </w:p>
    <w:p w:rsidR="00682269" w:rsidRDefault="00682269" w:rsidP="00682269">
      <w:pPr>
        <w:pStyle w:val="CodeEg"/>
      </w:pPr>
      <w:r>
        <w:t xml:space="preserve">    private Text word = new Text(); // use Text for character data</w:t>
      </w:r>
    </w:p>
    <w:p w:rsidR="00682269" w:rsidRDefault="00682269" w:rsidP="00682269">
      <w:pPr>
        <w:pStyle w:val="CodeEg"/>
      </w:pPr>
      <w:r>
        <w:t xml:space="preserve">    // context will be used to emit the output values</w:t>
      </w:r>
    </w:p>
    <w:p w:rsidR="00682269" w:rsidRDefault="00682269" w:rsidP="00682269">
      <w:pPr>
        <w:pStyle w:val="CodeEg"/>
      </w:pPr>
      <w:r>
        <w:t xml:space="preserve">    private boolean caseSensitive = false;</w:t>
      </w:r>
    </w:p>
    <w:p w:rsidR="00682269" w:rsidRPr="00682269" w:rsidRDefault="00682269" w:rsidP="00682269">
      <w:pPr>
        <w:pStyle w:val="CodeEg"/>
        <w:rPr>
          <w:b/>
        </w:rPr>
      </w:pPr>
      <w:r w:rsidRPr="00682269">
        <w:rPr>
          <w:b/>
        </w:rPr>
        <w:t xml:space="preserve">    // set up a regular expression for word boundaries</w:t>
      </w:r>
    </w:p>
    <w:p w:rsidR="00682269" w:rsidRPr="00682269" w:rsidRDefault="00682269" w:rsidP="00682269">
      <w:pPr>
        <w:pStyle w:val="CodeEg"/>
        <w:rPr>
          <w:b/>
        </w:rPr>
      </w:pPr>
      <w:r w:rsidRPr="00682269">
        <w:rPr>
          <w:b/>
        </w:rPr>
        <w:t xml:space="preserve">    // these include spaces, tabs and punctuation</w:t>
      </w:r>
    </w:p>
    <w:p w:rsidR="00682269" w:rsidRPr="00682269" w:rsidRDefault="00682269" w:rsidP="00682269">
      <w:pPr>
        <w:pStyle w:val="CodeEg"/>
        <w:rPr>
          <w:b/>
        </w:rPr>
      </w:pPr>
      <w:r w:rsidRPr="00682269">
        <w:rPr>
          <w:b/>
        </w:rPr>
        <w:t xml:space="preserve">    private static final Pattern WORD_BOUNDARY = Pattern.compile("\\s*\\b\\s*");</w:t>
      </w:r>
    </w:p>
    <w:p w:rsidR="00682269" w:rsidRDefault="00682269" w:rsidP="00682269">
      <w:pPr>
        <w:pStyle w:val="CodeEg"/>
      </w:pPr>
    </w:p>
    <w:p w:rsidR="00682269" w:rsidRDefault="00682269" w:rsidP="00682269">
      <w:pPr>
        <w:pStyle w:val="CodeEg"/>
      </w:pPr>
      <w:r>
        <w:t xml:space="preserve">    // added to make Word Count case insensitive</w:t>
      </w:r>
    </w:p>
    <w:p w:rsidR="00682269" w:rsidRDefault="00682269" w:rsidP="00682269">
      <w:pPr>
        <w:pStyle w:val="CodeEg"/>
      </w:pPr>
      <w:r>
        <w:t xml:space="preserve">    // Hadoop will call this method automatically when a job is submitted</w:t>
      </w:r>
    </w:p>
    <w:p w:rsidR="00682269" w:rsidRDefault="00682269" w:rsidP="00682269">
      <w:pPr>
        <w:pStyle w:val="CodeEg"/>
      </w:pPr>
      <w:r>
        <w:t xml:space="preserve">    protected void setup(Mapper.Context context)</w:t>
      </w:r>
    </w:p>
    <w:p w:rsidR="00682269" w:rsidRDefault="00682269" w:rsidP="00682269">
      <w:pPr>
        <w:pStyle w:val="CodeEg"/>
      </w:pPr>
      <w:r>
        <w:t xml:space="preserve">        throws IOException, InterruptedException {</w:t>
      </w:r>
    </w:p>
    <w:p w:rsidR="00682269" w:rsidRDefault="00682269" w:rsidP="00682269">
      <w:pPr>
        <w:pStyle w:val="CodeEg"/>
      </w:pPr>
      <w:r>
        <w:tab/>
        <w:t>Configuration config = context.getConfiguration();</w:t>
      </w:r>
    </w:p>
    <w:p w:rsidR="00682269" w:rsidRDefault="00682269" w:rsidP="00682269">
      <w:pPr>
        <w:pStyle w:val="CodeEg"/>
      </w:pPr>
      <w:r>
        <w:tab/>
        <w:t>this.caseSensitive = config.getBoolean("wordcount.case.sensitive", false);</w:t>
      </w:r>
    </w:p>
    <w:p w:rsidR="00682269" w:rsidRDefault="00682269" w:rsidP="00682269">
      <w:pPr>
        <w:pStyle w:val="CodeEg"/>
      </w:pPr>
      <w:r>
        <w:tab/>
        <w:t>} // setup method</w:t>
      </w:r>
    </w:p>
    <w:p w:rsidR="00682269" w:rsidRDefault="00682269" w:rsidP="00682269">
      <w:pPr>
        <w:pStyle w:val="CodeEg"/>
      </w:pPr>
    </w:p>
    <w:p w:rsidR="00682269" w:rsidRDefault="00682269" w:rsidP="00682269">
      <w:pPr>
        <w:pStyle w:val="CodeEg"/>
      </w:pPr>
      <w:r>
        <w:t xml:space="preserve">    public void map(Object key, Text value, Context context</w:t>
      </w:r>
    </w:p>
    <w:p w:rsidR="00682269" w:rsidRDefault="00682269" w:rsidP="00682269">
      <w:pPr>
        <w:pStyle w:val="CodeEg"/>
      </w:pPr>
      <w:r>
        <w:t xml:space="preserve">                    ) throws IOException, InterruptedException {</w:t>
      </w:r>
    </w:p>
    <w:p w:rsidR="00682269" w:rsidRDefault="00682269" w:rsidP="00682269">
      <w:pPr>
        <w:pStyle w:val="CodeEg"/>
      </w:pPr>
      <w:r>
        <w:t xml:space="preserve">      String line = value.toString();</w:t>
      </w:r>
    </w:p>
    <w:p w:rsidR="00682269" w:rsidRDefault="00682269" w:rsidP="00682269">
      <w:pPr>
        <w:pStyle w:val="CodeEg"/>
      </w:pPr>
      <w:r>
        <w:t xml:space="preserve">      // check if job is case sensitive or not</w:t>
      </w:r>
    </w:p>
    <w:p w:rsidR="00682269" w:rsidRDefault="0006104E" w:rsidP="00682269">
      <w:pPr>
        <w:pStyle w:val="CodeEg"/>
      </w:pPr>
      <w:r>
        <w:t xml:space="preserve">      if (!caseSensitive)</w:t>
      </w:r>
    </w:p>
    <w:p w:rsidR="00682269" w:rsidRDefault="0006104E" w:rsidP="00682269">
      <w:pPr>
        <w:pStyle w:val="CodeEg"/>
      </w:pPr>
      <w:r>
        <w:tab/>
        <w:t>line= line.toLowerCase()</w:t>
      </w:r>
    </w:p>
    <w:p w:rsidR="00682269" w:rsidRDefault="00682269" w:rsidP="00682269">
      <w:pPr>
        <w:pStyle w:val="CodeEg"/>
      </w:pPr>
    </w:p>
    <w:p w:rsidR="00682269" w:rsidRPr="00682269" w:rsidRDefault="00682269" w:rsidP="00682269">
      <w:pPr>
        <w:pStyle w:val="CodeEg"/>
        <w:rPr>
          <w:b/>
        </w:rPr>
      </w:pPr>
      <w:r w:rsidRPr="00682269">
        <w:rPr>
          <w:b/>
        </w:rPr>
        <w:t xml:space="preserve">     Text currentWord = new Text();</w:t>
      </w:r>
    </w:p>
    <w:p w:rsidR="00682269" w:rsidRPr="00682269" w:rsidRDefault="00682269" w:rsidP="00682269">
      <w:pPr>
        <w:pStyle w:val="CodeEg"/>
        <w:rPr>
          <w:b/>
        </w:rPr>
      </w:pPr>
      <w:r w:rsidRPr="00682269">
        <w:rPr>
          <w:b/>
        </w:rPr>
        <w:t xml:space="preserve">     // split the line into individual words based on word boundaries</w:t>
      </w:r>
    </w:p>
    <w:p w:rsidR="00682269" w:rsidRPr="00682269" w:rsidRDefault="00682269" w:rsidP="00682269">
      <w:pPr>
        <w:pStyle w:val="CodeEg"/>
        <w:rPr>
          <w:b/>
        </w:rPr>
      </w:pPr>
      <w:r w:rsidRPr="00682269">
        <w:rPr>
          <w:b/>
        </w:rPr>
        <w:t xml:space="preserve">     // if the word is empty then move on</w:t>
      </w:r>
    </w:p>
    <w:p w:rsidR="00682269" w:rsidRPr="00682269" w:rsidRDefault="00682269" w:rsidP="00682269">
      <w:pPr>
        <w:pStyle w:val="CodeEg"/>
        <w:rPr>
          <w:b/>
        </w:rPr>
      </w:pPr>
      <w:r w:rsidRPr="00682269">
        <w:rPr>
          <w:b/>
        </w:rPr>
        <w:t xml:space="preserve">     for (String word : WORD_BOUNDARY.split(line)) {</w:t>
      </w:r>
    </w:p>
    <w:p w:rsidR="00682269" w:rsidRPr="00682269" w:rsidRDefault="00682269" w:rsidP="00682269">
      <w:pPr>
        <w:pStyle w:val="CodeEg"/>
        <w:rPr>
          <w:b/>
        </w:rPr>
      </w:pPr>
      <w:r w:rsidRPr="00682269">
        <w:rPr>
          <w:b/>
        </w:rPr>
        <w:t xml:space="preserve">        if (word.isEmpty()) {</w:t>
      </w:r>
    </w:p>
    <w:p w:rsidR="00682269" w:rsidRPr="00682269" w:rsidRDefault="00682269" w:rsidP="00682269">
      <w:pPr>
        <w:pStyle w:val="CodeEg"/>
        <w:rPr>
          <w:b/>
        </w:rPr>
      </w:pPr>
      <w:r w:rsidRPr="00682269">
        <w:rPr>
          <w:b/>
        </w:rPr>
        <w:t xml:space="preserve">            continue;</w:t>
      </w:r>
    </w:p>
    <w:p w:rsidR="00682269" w:rsidRPr="00682269" w:rsidRDefault="00682269" w:rsidP="00682269">
      <w:pPr>
        <w:pStyle w:val="CodeEg"/>
        <w:rPr>
          <w:b/>
        </w:rPr>
      </w:pPr>
      <w:r w:rsidRPr="00682269">
        <w:rPr>
          <w:b/>
        </w:rPr>
        <w:t xml:space="preserve">            }</w:t>
      </w:r>
    </w:p>
    <w:p w:rsidR="00682269" w:rsidRPr="00682269" w:rsidRDefault="00682269" w:rsidP="00682269">
      <w:pPr>
        <w:pStyle w:val="CodeEg"/>
        <w:rPr>
          <w:b/>
        </w:rPr>
      </w:pPr>
      <w:r w:rsidRPr="00682269">
        <w:rPr>
          <w:b/>
        </w:rPr>
        <w:t xml:space="preserve">        currentWord = new Text(word);</w:t>
      </w:r>
    </w:p>
    <w:p w:rsidR="00682269" w:rsidRPr="00682269" w:rsidRDefault="00682269" w:rsidP="00682269">
      <w:pPr>
        <w:pStyle w:val="CodeEg"/>
        <w:rPr>
          <w:b/>
        </w:rPr>
      </w:pPr>
      <w:r w:rsidRPr="00682269">
        <w:rPr>
          <w:b/>
        </w:rPr>
        <w:lastRenderedPageBreak/>
        <w:t xml:space="preserve">        context.write(currentWord,one); // this is what is output by mapping stage</w:t>
      </w:r>
    </w:p>
    <w:p w:rsidR="00682269" w:rsidRPr="00682269" w:rsidRDefault="00682269" w:rsidP="00682269">
      <w:pPr>
        <w:pStyle w:val="CodeEg"/>
        <w:rPr>
          <w:b/>
        </w:rPr>
      </w:pPr>
      <w:r w:rsidRPr="00682269">
        <w:rPr>
          <w:b/>
        </w:rPr>
        <w:t xml:space="preserve">        } // for loop</w:t>
      </w:r>
    </w:p>
    <w:p w:rsidR="00682269" w:rsidRDefault="00682269" w:rsidP="00682269">
      <w:pPr>
        <w:pStyle w:val="CodeEg"/>
      </w:pPr>
      <w:r>
        <w:t xml:space="preserve">    } // map method</w:t>
      </w:r>
    </w:p>
    <w:p w:rsidR="00682269" w:rsidRDefault="00682269" w:rsidP="00682269">
      <w:pPr>
        <w:pStyle w:val="CodeEg"/>
      </w:pPr>
      <w:r>
        <w:t xml:space="preserve">  } // TokenizeMapper class</w:t>
      </w:r>
    </w:p>
    <w:p w:rsidR="00682269" w:rsidRDefault="00682269" w:rsidP="00682269">
      <w:pPr>
        <w:pStyle w:val="CodeEg"/>
      </w:pPr>
    </w:p>
    <w:p w:rsidR="00682269" w:rsidRDefault="00682269" w:rsidP="00682269">
      <w:pPr>
        <w:pStyle w:val="CodeEg"/>
      </w:pPr>
      <w:r>
        <w:t xml:space="preserve">  public static class IntSumReducer</w:t>
      </w:r>
    </w:p>
    <w:p w:rsidR="00682269" w:rsidRDefault="00682269" w:rsidP="00682269">
      <w:pPr>
        <w:pStyle w:val="CodeEg"/>
      </w:pPr>
      <w:r>
        <w:t xml:space="preserve">       extends Reducer&lt;Text,IntWritable,Text,IntWritable&gt; {</w:t>
      </w:r>
    </w:p>
    <w:p w:rsidR="00682269" w:rsidRDefault="00682269" w:rsidP="00682269">
      <w:pPr>
        <w:pStyle w:val="CodeEg"/>
      </w:pPr>
      <w:r>
        <w:t xml:space="preserve">    private IntWritable result = new IntWritable();</w:t>
      </w:r>
    </w:p>
    <w:p w:rsidR="00682269" w:rsidRDefault="00682269" w:rsidP="00682269">
      <w:pPr>
        <w:pStyle w:val="CodeEg"/>
      </w:pPr>
      <w:r>
        <w:t xml:space="preserve">    // this will read in the output generated by the map function</w:t>
      </w:r>
    </w:p>
    <w:p w:rsidR="00682269" w:rsidRDefault="00682269" w:rsidP="00682269">
      <w:pPr>
        <w:pStyle w:val="CodeEg"/>
      </w:pPr>
    </w:p>
    <w:p w:rsidR="00682269" w:rsidRDefault="00682269" w:rsidP="00682269">
      <w:pPr>
        <w:pStyle w:val="CodeEg"/>
      </w:pPr>
      <w:r>
        <w:t xml:space="preserve">    public void reduce(Text key, Iterable&lt;IntWritable&gt; values,</w:t>
      </w:r>
    </w:p>
    <w:p w:rsidR="00682269" w:rsidRDefault="00682269" w:rsidP="00682269">
      <w:pPr>
        <w:pStyle w:val="CodeEg"/>
      </w:pPr>
      <w:r>
        <w:t xml:space="preserve">                       Context context</w:t>
      </w:r>
    </w:p>
    <w:p w:rsidR="00682269" w:rsidRDefault="00682269" w:rsidP="00682269">
      <w:pPr>
        <w:pStyle w:val="CodeEg"/>
      </w:pPr>
      <w:r>
        <w:t xml:space="preserve">                       ) throws IOException, InterruptedException {</w:t>
      </w:r>
    </w:p>
    <w:p w:rsidR="00682269" w:rsidRDefault="00682269" w:rsidP="00682269">
      <w:pPr>
        <w:pStyle w:val="CodeEg"/>
      </w:pPr>
      <w:r>
        <w:t xml:space="preserve">      int sum = 0;</w:t>
      </w:r>
    </w:p>
    <w:p w:rsidR="00682269" w:rsidRDefault="00682269" w:rsidP="00682269">
      <w:pPr>
        <w:pStyle w:val="CodeEg"/>
      </w:pPr>
      <w:r>
        <w:t xml:space="preserve">      // use IntWriteable for numeric values</w:t>
      </w:r>
    </w:p>
    <w:p w:rsidR="00682269" w:rsidRDefault="00682269" w:rsidP="00682269">
      <w:pPr>
        <w:pStyle w:val="CodeEg"/>
      </w:pPr>
      <w:r>
        <w:t xml:space="preserve">      // this will add up all the words with the same name</w:t>
      </w:r>
    </w:p>
    <w:p w:rsidR="00682269" w:rsidRDefault="00682269" w:rsidP="00682269">
      <w:pPr>
        <w:pStyle w:val="CodeEg"/>
      </w:pPr>
      <w:r>
        <w:t xml:space="preserve">      for (IntWritable val : values) {</w:t>
      </w:r>
    </w:p>
    <w:p w:rsidR="00682269" w:rsidRDefault="00682269" w:rsidP="00682269">
      <w:pPr>
        <w:pStyle w:val="CodeEg"/>
      </w:pPr>
      <w:r>
        <w:t xml:space="preserve">        sum += val.get();</w:t>
      </w:r>
    </w:p>
    <w:p w:rsidR="00682269" w:rsidRDefault="00682269" w:rsidP="00682269">
      <w:pPr>
        <w:pStyle w:val="CodeEg"/>
      </w:pPr>
      <w:r>
        <w:t xml:space="preserve">      } // for loop</w:t>
      </w:r>
    </w:p>
    <w:p w:rsidR="00682269" w:rsidRDefault="00682269" w:rsidP="00682269">
      <w:pPr>
        <w:pStyle w:val="CodeEg"/>
      </w:pPr>
      <w:r>
        <w:t xml:space="preserve">      result.set(sum);</w:t>
      </w:r>
    </w:p>
    <w:p w:rsidR="00682269" w:rsidRDefault="00682269" w:rsidP="00682269">
      <w:pPr>
        <w:pStyle w:val="CodeEg"/>
      </w:pPr>
      <w:r>
        <w:t xml:space="preserve">      // this outputs the final result</w:t>
      </w:r>
    </w:p>
    <w:p w:rsidR="00682269" w:rsidRDefault="00682269" w:rsidP="00682269">
      <w:pPr>
        <w:pStyle w:val="CodeEg"/>
      </w:pPr>
      <w:r>
        <w:t xml:space="preserve">      context.write(key, result);</w:t>
      </w:r>
    </w:p>
    <w:p w:rsidR="00682269" w:rsidRDefault="00682269" w:rsidP="00682269">
      <w:pPr>
        <w:pStyle w:val="CodeEg"/>
      </w:pPr>
      <w:r>
        <w:t xml:space="preserve">    } // reduce method</w:t>
      </w:r>
    </w:p>
    <w:p w:rsidR="00682269" w:rsidRDefault="00682269" w:rsidP="00682269">
      <w:pPr>
        <w:pStyle w:val="CodeEg"/>
      </w:pPr>
      <w:r>
        <w:t xml:space="preserve">  } // IntSumReducer class</w:t>
      </w:r>
    </w:p>
    <w:p w:rsidR="00682269" w:rsidRDefault="00682269" w:rsidP="00682269">
      <w:pPr>
        <w:pStyle w:val="CodeEg"/>
      </w:pPr>
    </w:p>
    <w:p w:rsidR="00682269" w:rsidRDefault="00682269" w:rsidP="00682269">
      <w:pPr>
        <w:pStyle w:val="CodeEg"/>
      </w:pPr>
      <w:r>
        <w:t xml:space="preserve">  public static void main(String[] args) throws Exception {</w:t>
      </w:r>
    </w:p>
    <w:p w:rsidR="00682269" w:rsidRDefault="00682269" w:rsidP="00682269">
      <w:pPr>
        <w:pStyle w:val="CodeEg"/>
      </w:pPr>
      <w:r>
        <w:t xml:space="preserve">    Configuration conf = new Configuration();</w:t>
      </w:r>
    </w:p>
    <w:p w:rsidR="00682269" w:rsidRDefault="00682269" w:rsidP="00682269">
      <w:pPr>
        <w:pStyle w:val="CodeEg"/>
      </w:pPr>
      <w:r>
        <w:t xml:space="preserve">    // give the job a name</w:t>
      </w:r>
    </w:p>
    <w:p w:rsidR="00682269" w:rsidRDefault="00682269" w:rsidP="00682269">
      <w:pPr>
        <w:pStyle w:val="CodeEg"/>
      </w:pPr>
      <w:r>
        <w:t xml:space="preserve">    Job job = Job.getInstance(conf, "word count");</w:t>
      </w:r>
    </w:p>
    <w:p w:rsidR="00682269" w:rsidRDefault="00682269" w:rsidP="00682269">
      <w:pPr>
        <w:pStyle w:val="CodeEg"/>
      </w:pPr>
      <w:r>
        <w:t xml:space="preserve">    // tell Hadoop which jar file to use</w:t>
      </w:r>
    </w:p>
    <w:p w:rsidR="00682269" w:rsidRDefault="00682269" w:rsidP="00682269">
      <w:pPr>
        <w:pStyle w:val="CodeEg"/>
      </w:pPr>
      <w:r>
        <w:t xml:space="preserve">    job.setJarByClass(WordCount.class);</w:t>
      </w:r>
    </w:p>
    <w:p w:rsidR="00682269" w:rsidRDefault="00682269" w:rsidP="00682269">
      <w:pPr>
        <w:pStyle w:val="CodeEg"/>
      </w:pPr>
      <w:r>
        <w:t xml:space="preserve">    // tell Hadoop which Mapper class to use</w:t>
      </w:r>
    </w:p>
    <w:p w:rsidR="00682269" w:rsidRDefault="00682269" w:rsidP="00682269">
      <w:pPr>
        <w:pStyle w:val="CodeEg"/>
      </w:pPr>
      <w:r>
        <w:t xml:space="preserve">    job.setMapperClass(TokenizerMapper.class);</w:t>
      </w:r>
    </w:p>
    <w:p w:rsidR="00682269" w:rsidRDefault="00682269" w:rsidP="00682269">
      <w:pPr>
        <w:pStyle w:val="CodeEg"/>
      </w:pPr>
      <w:r>
        <w:t xml:space="preserve">    // tell Hadoop which Combination class to use</w:t>
      </w:r>
    </w:p>
    <w:p w:rsidR="00682269" w:rsidRDefault="00682269" w:rsidP="00682269">
      <w:pPr>
        <w:pStyle w:val="CodeEg"/>
      </w:pPr>
      <w:r>
        <w:t xml:space="preserve">    // used to summarise map output with the same key</w:t>
      </w:r>
    </w:p>
    <w:p w:rsidR="00682269" w:rsidRDefault="00682269" w:rsidP="00682269">
      <w:pPr>
        <w:pStyle w:val="CodeEg"/>
      </w:pPr>
      <w:r>
        <w:t xml:space="preserve">    // Combiner is also known as a semi-reducer</w:t>
      </w:r>
    </w:p>
    <w:p w:rsidR="00682269" w:rsidRDefault="00682269" w:rsidP="00682269">
      <w:pPr>
        <w:pStyle w:val="CodeEg"/>
      </w:pPr>
      <w:r>
        <w:t xml:space="preserve">    job.setCombinerClass(IntSumReducer.class);</w:t>
      </w:r>
    </w:p>
    <w:p w:rsidR="00682269" w:rsidRDefault="00682269" w:rsidP="00682269">
      <w:pPr>
        <w:pStyle w:val="CodeEg"/>
      </w:pPr>
      <w:r>
        <w:t xml:space="preserve">    // tell Hadoop which Reducer class to use</w:t>
      </w:r>
    </w:p>
    <w:p w:rsidR="00682269" w:rsidRDefault="00682269" w:rsidP="00682269">
      <w:pPr>
        <w:pStyle w:val="CodeEg"/>
      </w:pPr>
      <w:r>
        <w:t xml:space="preserve">    job.setReducerClass(IntSumReducer.class);</w:t>
      </w:r>
    </w:p>
    <w:p w:rsidR="00682269" w:rsidRDefault="00682269" w:rsidP="00682269">
      <w:pPr>
        <w:pStyle w:val="CodeEg"/>
      </w:pPr>
      <w:r>
        <w:t xml:space="preserve">    // set the type of the key and value</w:t>
      </w:r>
    </w:p>
    <w:p w:rsidR="00682269" w:rsidRDefault="00682269" w:rsidP="00682269">
      <w:pPr>
        <w:pStyle w:val="CodeEg"/>
      </w:pPr>
      <w:r>
        <w:t xml:space="preserve">    job.setOutputKeyClass(Text.class);</w:t>
      </w:r>
    </w:p>
    <w:p w:rsidR="00682269" w:rsidRDefault="00682269" w:rsidP="00682269">
      <w:pPr>
        <w:pStyle w:val="CodeEg"/>
      </w:pPr>
      <w:r>
        <w:t xml:space="preserve">    job.setOutputValueClass(IntWritable.class);</w:t>
      </w:r>
    </w:p>
    <w:p w:rsidR="00682269" w:rsidRDefault="00682269" w:rsidP="00682269">
      <w:pPr>
        <w:pStyle w:val="CodeEg"/>
      </w:pPr>
      <w:r>
        <w:t xml:space="preserve">    // defines how many arguments are expected</w:t>
      </w:r>
    </w:p>
    <w:p w:rsidR="00682269" w:rsidRDefault="00682269" w:rsidP="00682269">
      <w:pPr>
        <w:pStyle w:val="CodeEg"/>
      </w:pPr>
      <w:r>
        <w:t xml:space="preserve">    // can have more than one input directory</w:t>
      </w:r>
    </w:p>
    <w:p w:rsidR="00682269" w:rsidRDefault="00682269" w:rsidP="00682269">
      <w:pPr>
        <w:pStyle w:val="CodeEg"/>
      </w:pPr>
      <w:r>
        <w:t xml:space="preserve">    // args[0] will be the input directory and args[1] the output</w:t>
      </w:r>
    </w:p>
    <w:p w:rsidR="00682269" w:rsidRDefault="00682269" w:rsidP="00682269">
      <w:pPr>
        <w:pStyle w:val="CodeEg"/>
      </w:pPr>
      <w:r>
        <w:t xml:space="preserve">    FileInputFormat.addInputPath(job, new Path(args[0]));</w:t>
      </w:r>
    </w:p>
    <w:p w:rsidR="00682269" w:rsidRDefault="00682269" w:rsidP="00682269">
      <w:pPr>
        <w:pStyle w:val="CodeEg"/>
      </w:pPr>
      <w:r>
        <w:t xml:space="preserve">    FileOutputFormat.setOutputPath(job, new Path(args[1]));</w:t>
      </w:r>
    </w:p>
    <w:p w:rsidR="00682269" w:rsidRDefault="00682269" w:rsidP="00682269">
      <w:pPr>
        <w:pStyle w:val="CodeEg"/>
      </w:pPr>
      <w:r>
        <w:t xml:space="preserve">    // will stop when the job completes</w:t>
      </w:r>
    </w:p>
    <w:p w:rsidR="00682269" w:rsidRDefault="00682269" w:rsidP="00682269">
      <w:pPr>
        <w:pStyle w:val="CodeEg"/>
      </w:pPr>
      <w:r>
        <w:t xml:space="preserve">    System.exit(job.waitForCompletion(true) ? 0 : 1);</w:t>
      </w:r>
    </w:p>
    <w:p w:rsidR="00682269" w:rsidRDefault="00682269" w:rsidP="00682269">
      <w:pPr>
        <w:pStyle w:val="CodeEg"/>
      </w:pPr>
      <w:r>
        <w:t xml:space="preserve">  } // main</w:t>
      </w:r>
    </w:p>
    <w:p w:rsidR="00682269" w:rsidRDefault="00682269" w:rsidP="00682269">
      <w:pPr>
        <w:pStyle w:val="CodeEg"/>
      </w:pPr>
      <w:r>
        <w:t>} // WordCount class</w:t>
      </w:r>
    </w:p>
    <w:p w:rsidR="00D5663F" w:rsidRPr="00E31273" w:rsidRDefault="00D5663F" w:rsidP="00F85F73">
      <w:pPr>
        <w:pStyle w:val="CodeEg"/>
      </w:pPr>
    </w:p>
    <w:sectPr w:rsidR="00D5663F" w:rsidRPr="00E31273" w:rsidSect="00B076FC">
      <w:headerReference w:type="default" r:id="rId14"/>
      <w:pgSz w:w="11906" w:h="16838" w:code="9"/>
      <w:pgMar w:top="1134" w:right="1134" w:bottom="1134" w:left="1134" w:header="340" w:footer="284"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7F8" w:rsidRDefault="007777F8">
      <w:r>
        <w:separator/>
      </w:r>
    </w:p>
  </w:endnote>
  <w:endnote w:type="continuationSeparator" w:id="0">
    <w:p w:rsidR="007777F8" w:rsidRDefault="00777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toneSan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ADA" w:rsidRPr="00B61416" w:rsidRDefault="00C35ADA">
    <w:pPr>
      <w:pStyle w:val="Footer"/>
      <w:rPr>
        <w:rFonts w:cs="Tahoma"/>
        <w:sz w:val="16"/>
        <w:szCs w:val="16"/>
      </w:rPr>
    </w:pPr>
    <w:r>
      <w:rPr>
        <w:rFonts w:cs="Tahoma"/>
        <w:sz w:val="16"/>
        <w:szCs w:val="16"/>
      </w:rPr>
      <w:t>Hadoop Workbook</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ADA" w:rsidRPr="00B61416" w:rsidRDefault="00C35ADA">
    <w:pPr>
      <w:pStyle w:val="Footer"/>
      <w:rPr>
        <w:rFonts w:cs="Tahoma"/>
        <w:sz w:val="16"/>
        <w:szCs w:val="16"/>
      </w:rPr>
    </w:pPr>
    <w:r>
      <w:rPr>
        <w:rFonts w:cs="Tahoma"/>
        <w:sz w:val="16"/>
        <w:szCs w:val="16"/>
      </w:rPr>
      <w:t>Hadoop Workbook</w:t>
    </w:r>
    <w:r>
      <w:rPr>
        <w:rFonts w:cs="Tahoma"/>
        <w:sz w:val="16"/>
        <w:szCs w:val="16"/>
      </w:rPr>
      <w:tab/>
    </w:r>
    <w:r>
      <w:rPr>
        <w:rFonts w:cs="Tahoma"/>
        <w:sz w:val="16"/>
        <w:szCs w:val="16"/>
      </w:rPr>
      <w:tab/>
    </w:r>
    <w:r>
      <w:rPr>
        <w:rFonts w:cs="Tahoma"/>
        <w:sz w:val="16"/>
        <w:szCs w:val="16"/>
      </w:rPr>
      <w:tab/>
    </w:r>
    <w:r>
      <w:rPr>
        <w:rFonts w:cs="Tahoma"/>
        <w:sz w:val="16"/>
        <w:szCs w:val="16"/>
      </w:rPr>
      <w:tab/>
    </w:r>
    <w:r w:rsidRPr="00B61416">
      <w:rPr>
        <w:rStyle w:val="PageNumber"/>
        <w:rFonts w:cs="Tahoma"/>
        <w:sz w:val="16"/>
        <w:szCs w:val="16"/>
      </w:rPr>
      <w:fldChar w:fldCharType="begin"/>
    </w:r>
    <w:r w:rsidRPr="00B61416">
      <w:rPr>
        <w:rStyle w:val="PageNumber"/>
        <w:rFonts w:cs="Tahoma"/>
        <w:sz w:val="16"/>
        <w:szCs w:val="16"/>
      </w:rPr>
      <w:instrText xml:space="preserve"> PAGE </w:instrText>
    </w:r>
    <w:r w:rsidRPr="00B61416">
      <w:rPr>
        <w:rStyle w:val="PageNumber"/>
        <w:rFonts w:cs="Tahoma"/>
        <w:sz w:val="16"/>
        <w:szCs w:val="16"/>
      </w:rPr>
      <w:fldChar w:fldCharType="separate"/>
    </w:r>
    <w:r w:rsidR="00E52937">
      <w:rPr>
        <w:rStyle w:val="PageNumber"/>
        <w:rFonts w:cs="Tahoma"/>
        <w:noProof/>
        <w:sz w:val="16"/>
        <w:szCs w:val="16"/>
      </w:rPr>
      <w:t>1</w:t>
    </w:r>
    <w:r w:rsidRPr="00B61416">
      <w:rPr>
        <w:rStyle w:val="PageNumber"/>
        <w:rFonts w:cs="Tahoma"/>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7F8" w:rsidRDefault="007777F8">
      <w:r>
        <w:separator/>
      </w:r>
    </w:p>
  </w:footnote>
  <w:footnote w:type="continuationSeparator" w:id="0">
    <w:p w:rsidR="007777F8" w:rsidRDefault="007777F8">
      <w:r>
        <w:continuationSeparator/>
      </w:r>
    </w:p>
  </w:footnote>
  <w:footnote w:id="1">
    <w:p w:rsidR="00C35ADA" w:rsidRDefault="00C35ADA">
      <w:pPr>
        <w:pStyle w:val="FootnoteText"/>
      </w:pPr>
      <w:r>
        <w:rPr>
          <w:rStyle w:val="FootnoteReference"/>
        </w:rPr>
        <w:footnoteRef/>
      </w:r>
      <w:r>
        <w:t xml:space="preserve"> </w:t>
      </w:r>
      <w:r w:rsidRPr="009116BA">
        <w:t>https://docs.oracle.com/javase/7/docs/api/java/util/StringTokenizer.html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ADA" w:rsidRDefault="00C35AD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2FC9"/>
    <w:multiLevelType w:val="hybridMultilevel"/>
    <w:tmpl w:val="D0C23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A90DB5"/>
    <w:multiLevelType w:val="hybridMultilevel"/>
    <w:tmpl w:val="0E2ACF5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543771"/>
    <w:multiLevelType w:val="hybridMultilevel"/>
    <w:tmpl w:val="3B745B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07134B"/>
    <w:multiLevelType w:val="hybridMultilevel"/>
    <w:tmpl w:val="410483F2"/>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4" w15:restartNumberingAfterBreak="0">
    <w:nsid w:val="06674862"/>
    <w:multiLevelType w:val="hybridMultilevel"/>
    <w:tmpl w:val="1DEADA6C"/>
    <w:lvl w:ilvl="0" w:tplc="DFBCAC00">
      <w:start w:val="1"/>
      <w:numFmt w:val="bullet"/>
      <w:lvlText w:val="•"/>
      <w:lvlJc w:val="left"/>
      <w:pPr>
        <w:tabs>
          <w:tab w:val="num" w:pos="720"/>
        </w:tabs>
        <w:ind w:left="720" w:hanging="360"/>
      </w:pPr>
      <w:rPr>
        <w:rFonts w:ascii="Helvetica" w:hAnsi="Helvetica" w:hint="default"/>
      </w:rPr>
    </w:lvl>
    <w:lvl w:ilvl="1" w:tplc="06903CF4">
      <w:start w:val="161"/>
      <w:numFmt w:val="bullet"/>
      <w:lvlText w:val="–"/>
      <w:lvlJc w:val="left"/>
      <w:pPr>
        <w:tabs>
          <w:tab w:val="num" w:pos="1440"/>
        </w:tabs>
        <w:ind w:left="1440" w:hanging="360"/>
      </w:pPr>
      <w:rPr>
        <w:rFonts w:ascii="Helvetica" w:hAnsi="Helvetica" w:hint="default"/>
      </w:rPr>
    </w:lvl>
    <w:lvl w:ilvl="2" w:tplc="D2D835F0" w:tentative="1">
      <w:start w:val="1"/>
      <w:numFmt w:val="bullet"/>
      <w:lvlText w:val="•"/>
      <w:lvlJc w:val="left"/>
      <w:pPr>
        <w:tabs>
          <w:tab w:val="num" w:pos="2160"/>
        </w:tabs>
        <w:ind w:left="2160" w:hanging="360"/>
      </w:pPr>
      <w:rPr>
        <w:rFonts w:ascii="Helvetica" w:hAnsi="Helvetica" w:hint="default"/>
      </w:rPr>
    </w:lvl>
    <w:lvl w:ilvl="3" w:tplc="CA0490F8" w:tentative="1">
      <w:start w:val="1"/>
      <w:numFmt w:val="bullet"/>
      <w:lvlText w:val="•"/>
      <w:lvlJc w:val="left"/>
      <w:pPr>
        <w:tabs>
          <w:tab w:val="num" w:pos="2880"/>
        </w:tabs>
        <w:ind w:left="2880" w:hanging="360"/>
      </w:pPr>
      <w:rPr>
        <w:rFonts w:ascii="Helvetica" w:hAnsi="Helvetica" w:hint="default"/>
      </w:rPr>
    </w:lvl>
    <w:lvl w:ilvl="4" w:tplc="E4645B6A" w:tentative="1">
      <w:start w:val="1"/>
      <w:numFmt w:val="bullet"/>
      <w:lvlText w:val="•"/>
      <w:lvlJc w:val="left"/>
      <w:pPr>
        <w:tabs>
          <w:tab w:val="num" w:pos="3600"/>
        </w:tabs>
        <w:ind w:left="3600" w:hanging="360"/>
      </w:pPr>
      <w:rPr>
        <w:rFonts w:ascii="Helvetica" w:hAnsi="Helvetica" w:hint="default"/>
      </w:rPr>
    </w:lvl>
    <w:lvl w:ilvl="5" w:tplc="83C48584" w:tentative="1">
      <w:start w:val="1"/>
      <w:numFmt w:val="bullet"/>
      <w:lvlText w:val="•"/>
      <w:lvlJc w:val="left"/>
      <w:pPr>
        <w:tabs>
          <w:tab w:val="num" w:pos="4320"/>
        </w:tabs>
        <w:ind w:left="4320" w:hanging="360"/>
      </w:pPr>
      <w:rPr>
        <w:rFonts w:ascii="Helvetica" w:hAnsi="Helvetica" w:hint="default"/>
      </w:rPr>
    </w:lvl>
    <w:lvl w:ilvl="6" w:tplc="B01CC4BE" w:tentative="1">
      <w:start w:val="1"/>
      <w:numFmt w:val="bullet"/>
      <w:lvlText w:val="•"/>
      <w:lvlJc w:val="left"/>
      <w:pPr>
        <w:tabs>
          <w:tab w:val="num" w:pos="5040"/>
        </w:tabs>
        <w:ind w:left="5040" w:hanging="360"/>
      </w:pPr>
      <w:rPr>
        <w:rFonts w:ascii="Helvetica" w:hAnsi="Helvetica" w:hint="default"/>
      </w:rPr>
    </w:lvl>
    <w:lvl w:ilvl="7" w:tplc="4D38B0C4" w:tentative="1">
      <w:start w:val="1"/>
      <w:numFmt w:val="bullet"/>
      <w:lvlText w:val="•"/>
      <w:lvlJc w:val="left"/>
      <w:pPr>
        <w:tabs>
          <w:tab w:val="num" w:pos="5760"/>
        </w:tabs>
        <w:ind w:left="5760" w:hanging="360"/>
      </w:pPr>
      <w:rPr>
        <w:rFonts w:ascii="Helvetica" w:hAnsi="Helvetica" w:hint="default"/>
      </w:rPr>
    </w:lvl>
    <w:lvl w:ilvl="8" w:tplc="CD2C90C8" w:tentative="1">
      <w:start w:val="1"/>
      <w:numFmt w:val="bullet"/>
      <w:lvlText w:val="•"/>
      <w:lvlJc w:val="left"/>
      <w:pPr>
        <w:tabs>
          <w:tab w:val="num" w:pos="6480"/>
        </w:tabs>
        <w:ind w:left="6480" w:hanging="360"/>
      </w:pPr>
      <w:rPr>
        <w:rFonts w:ascii="Helvetica" w:hAnsi="Helvetica" w:hint="default"/>
      </w:rPr>
    </w:lvl>
  </w:abstractNum>
  <w:abstractNum w:abstractNumId="5" w15:restartNumberingAfterBreak="0">
    <w:nsid w:val="095F3CA2"/>
    <w:multiLevelType w:val="hybridMultilevel"/>
    <w:tmpl w:val="40CE8F0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B643D2"/>
    <w:multiLevelType w:val="hybridMultilevel"/>
    <w:tmpl w:val="BC6AD1E2"/>
    <w:lvl w:ilvl="0" w:tplc="320432FA">
      <w:start w:val="1"/>
      <w:numFmt w:val="bullet"/>
      <w:lvlText w:val="G"/>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E8101E"/>
    <w:multiLevelType w:val="hybridMultilevel"/>
    <w:tmpl w:val="21483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8646A0"/>
    <w:multiLevelType w:val="hybridMultilevel"/>
    <w:tmpl w:val="69A6981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524795"/>
    <w:multiLevelType w:val="hybridMultilevel"/>
    <w:tmpl w:val="C6A8C8E0"/>
    <w:lvl w:ilvl="0" w:tplc="E5300C5A">
      <w:start w:val="1"/>
      <w:numFmt w:val="bullet"/>
      <w:lvlText w:val="•"/>
      <w:lvlJc w:val="left"/>
      <w:pPr>
        <w:tabs>
          <w:tab w:val="num" w:pos="720"/>
        </w:tabs>
        <w:ind w:left="720" w:hanging="360"/>
      </w:pPr>
      <w:rPr>
        <w:rFonts w:ascii="Helvetica" w:hAnsi="Helvetica" w:hint="default"/>
      </w:rPr>
    </w:lvl>
    <w:lvl w:ilvl="1" w:tplc="3042A37A" w:tentative="1">
      <w:start w:val="1"/>
      <w:numFmt w:val="bullet"/>
      <w:lvlText w:val="•"/>
      <w:lvlJc w:val="left"/>
      <w:pPr>
        <w:tabs>
          <w:tab w:val="num" w:pos="1440"/>
        </w:tabs>
        <w:ind w:left="1440" w:hanging="360"/>
      </w:pPr>
      <w:rPr>
        <w:rFonts w:ascii="Helvetica" w:hAnsi="Helvetica" w:hint="default"/>
      </w:rPr>
    </w:lvl>
    <w:lvl w:ilvl="2" w:tplc="0A140722" w:tentative="1">
      <w:start w:val="1"/>
      <w:numFmt w:val="bullet"/>
      <w:lvlText w:val="•"/>
      <w:lvlJc w:val="left"/>
      <w:pPr>
        <w:tabs>
          <w:tab w:val="num" w:pos="2160"/>
        </w:tabs>
        <w:ind w:left="2160" w:hanging="360"/>
      </w:pPr>
      <w:rPr>
        <w:rFonts w:ascii="Helvetica" w:hAnsi="Helvetica" w:hint="default"/>
      </w:rPr>
    </w:lvl>
    <w:lvl w:ilvl="3" w:tplc="1EBC5746" w:tentative="1">
      <w:start w:val="1"/>
      <w:numFmt w:val="bullet"/>
      <w:lvlText w:val="•"/>
      <w:lvlJc w:val="left"/>
      <w:pPr>
        <w:tabs>
          <w:tab w:val="num" w:pos="2880"/>
        </w:tabs>
        <w:ind w:left="2880" w:hanging="360"/>
      </w:pPr>
      <w:rPr>
        <w:rFonts w:ascii="Helvetica" w:hAnsi="Helvetica" w:hint="default"/>
      </w:rPr>
    </w:lvl>
    <w:lvl w:ilvl="4" w:tplc="A6E2AB7A" w:tentative="1">
      <w:start w:val="1"/>
      <w:numFmt w:val="bullet"/>
      <w:lvlText w:val="•"/>
      <w:lvlJc w:val="left"/>
      <w:pPr>
        <w:tabs>
          <w:tab w:val="num" w:pos="3600"/>
        </w:tabs>
        <w:ind w:left="3600" w:hanging="360"/>
      </w:pPr>
      <w:rPr>
        <w:rFonts w:ascii="Helvetica" w:hAnsi="Helvetica" w:hint="default"/>
      </w:rPr>
    </w:lvl>
    <w:lvl w:ilvl="5" w:tplc="0B64506A" w:tentative="1">
      <w:start w:val="1"/>
      <w:numFmt w:val="bullet"/>
      <w:lvlText w:val="•"/>
      <w:lvlJc w:val="left"/>
      <w:pPr>
        <w:tabs>
          <w:tab w:val="num" w:pos="4320"/>
        </w:tabs>
        <w:ind w:left="4320" w:hanging="360"/>
      </w:pPr>
      <w:rPr>
        <w:rFonts w:ascii="Helvetica" w:hAnsi="Helvetica" w:hint="default"/>
      </w:rPr>
    </w:lvl>
    <w:lvl w:ilvl="6" w:tplc="8CC6191A" w:tentative="1">
      <w:start w:val="1"/>
      <w:numFmt w:val="bullet"/>
      <w:lvlText w:val="•"/>
      <w:lvlJc w:val="left"/>
      <w:pPr>
        <w:tabs>
          <w:tab w:val="num" w:pos="5040"/>
        </w:tabs>
        <w:ind w:left="5040" w:hanging="360"/>
      </w:pPr>
      <w:rPr>
        <w:rFonts w:ascii="Helvetica" w:hAnsi="Helvetica" w:hint="default"/>
      </w:rPr>
    </w:lvl>
    <w:lvl w:ilvl="7" w:tplc="70143C26" w:tentative="1">
      <w:start w:val="1"/>
      <w:numFmt w:val="bullet"/>
      <w:lvlText w:val="•"/>
      <w:lvlJc w:val="left"/>
      <w:pPr>
        <w:tabs>
          <w:tab w:val="num" w:pos="5760"/>
        </w:tabs>
        <w:ind w:left="5760" w:hanging="360"/>
      </w:pPr>
      <w:rPr>
        <w:rFonts w:ascii="Helvetica" w:hAnsi="Helvetica" w:hint="default"/>
      </w:rPr>
    </w:lvl>
    <w:lvl w:ilvl="8" w:tplc="F664FAC4" w:tentative="1">
      <w:start w:val="1"/>
      <w:numFmt w:val="bullet"/>
      <w:lvlText w:val="•"/>
      <w:lvlJc w:val="left"/>
      <w:pPr>
        <w:tabs>
          <w:tab w:val="num" w:pos="6480"/>
        </w:tabs>
        <w:ind w:left="6480" w:hanging="360"/>
      </w:pPr>
      <w:rPr>
        <w:rFonts w:ascii="Helvetica" w:hAnsi="Helvetica" w:hint="default"/>
      </w:rPr>
    </w:lvl>
  </w:abstractNum>
  <w:abstractNum w:abstractNumId="10" w15:restartNumberingAfterBreak="0">
    <w:nsid w:val="16F60BDB"/>
    <w:multiLevelType w:val="hybridMultilevel"/>
    <w:tmpl w:val="142ADDD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8B5CA8"/>
    <w:multiLevelType w:val="multilevel"/>
    <w:tmpl w:val="1A48A27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22C50B90"/>
    <w:multiLevelType w:val="hybridMultilevel"/>
    <w:tmpl w:val="769847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62A490A"/>
    <w:multiLevelType w:val="hybridMultilevel"/>
    <w:tmpl w:val="765AB8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0368B6"/>
    <w:multiLevelType w:val="hybridMultilevel"/>
    <w:tmpl w:val="A70C19BA"/>
    <w:lvl w:ilvl="0" w:tplc="3ACADCA8">
      <w:start w:val="1"/>
      <w:numFmt w:val="bullet"/>
      <w:lvlText w:val="•"/>
      <w:lvlJc w:val="left"/>
      <w:pPr>
        <w:tabs>
          <w:tab w:val="num" w:pos="720"/>
        </w:tabs>
        <w:ind w:left="720" w:hanging="360"/>
      </w:pPr>
      <w:rPr>
        <w:rFonts w:ascii="Helvetica" w:hAnsi="Helvetica" w:hint="default"/>
      </w:rPr>
    </w:lvl>
    <w:lvl w:ilvl="1" w:tplc="DD50F34A" w:tentative="1">
      <w:start w:val="1"/>
      <w:numFmt w:val="bullet"/>
      <w:lvlText w:val="•"/>
      <w:lvlJc w:val="left"/>
      <w:pPr>
        <w:tabs>
          <w:tab w:val="num" w:pos="1440"/>
        </w:tabs>
        <w:ind w:left="1440" w:hanging="360"/>
      </w:pPr>
      <w:rPr>
        <w:rFonts w:ascii="Helvetica" w:hAnsi="Helvetica" w:hint="default"/>
      </w:rPr>
    </w:lvl>
    <w:lvl w:ilvl="2" w:tplc="E41CC8F8" w:tentative="1">
      <w:start w:val="1"/>
      <w:numFmt w:val="bullet"/>
      <w:lvlText w:val="•"/>
      <w:lvlJc w:val="left"/>
      <w:pPr>
        <w:tabs>
          <w:tab w:val="num" w:pos="2160"/>
        </w:tabs>
        <w:ind w:left="2160" w:hanging="360"/>
      </w:pPr>
      <w:rPr>
        <w:rFonts w:ascii="Helvetica" w:hAnsi="Helvetica" w:hint="default"/>
      </w:rPr>
    </w:lvl>
    <w:lvl w:ilvl="3" w:tplc="5FA841E2" w:tentative="1">
      <w:start w:val="1"/>
      <w:numFmt w:val="bullet"/>
      <w:lvlText w:val="•"/>
      <w:lvlJc w:val="left"/>
      <w:pPr>
        <w:tabs>
          <w:tab w:val="num" w:pos="2880"/>
        </w:tabs>
        <w:ind w:left="2880" w:hanging="360"/>
      </w:pPr>
      <w:rPr>
        <w:rFonts w:ascii="Helvetica" w:hAnsi="Helvetica" w:hint="default"/>
      </w:rPr>
    </w:lvl>
    <w:lvl w:ilvl="4" w:tplc="D9F4209E" w:tentative="1">
      <w:start w:val="1"/>
      <w:numFmt w:val="bullet"/>
      <w:lvlText w:val="•"/>
      <w:lvlJc w:val="left"/>
      <w:pPr>
        <w:tabs>
          <w:tab w:val="num" w:pos="3600"/>
        </w:tabs>
        <w:ind w:left="3600" w:hanging="360"/>
      </w:pPr>
      <w:rPr>
        <w:rFonts w:ascii="Helvetica" w:hAnsi="Helvetica" w:hint="default"/>
      </w:rPr>
    </w:lvl>
    <w:lvl w:ilvl="5" w:tplc="D684007C" w:tentative="1">
      <w:start w:val="1"/>
      <w:numFmt w:val="bullet"/>
      <w:lvlText w:val="•"/>
      <w:lvlJc w:val="left"/>
      <w:pPr>
        <w:tabs>
          <w:tab w:val="num" w:pos="4320"/>
        </w:tabs>
        <w:ind w:left="4320" w:hanging="360"/>
      </w:pPr>
      <w:rPr>
        <w:rFonts w:ascii="Helvetica" w:hAnsi="Helvetica" w:hint="default"/>
      </w:rPr>
    </w:lvl>
    <w:lvl w:ilvl="6" w:tplc="FCCCAAC8" w:tentative="1">
      <w:start w:val="1"/>
      <w:numFmt w:val="bullet"/>
      <w:lvlText w:val="•"/>
      <w:lvlJc w:val="left"/>
      <w:pPr>
        <w:tabs>
          <w:tab w:val="num" w:pos="5040"/>
        </w:tabs>
        <w:ind w:left="5040" w:hanging="360"/>
      </w:pPr>
      <w:rPr>
        <w:rFonts w:ascii="Helvetica" w:hAnsi="Helvetica" w:hint="default"/>
      </w:rPr>
    </w:lvl>
    <w:lvl w:ilvl="7" w:tplc="612898DE" w:tentative="1">
      <w:start w:val="1"/>
      <w:numFmt w:val="bullet"/>
      <w:lvlText w:val="•"/>
      <w:lvlJc w:val="left"/>
      <w:pPr>
        <w:tabs>
          <w:tab w:val="num" w:pos="5760"/>
        </w:tabs>
        <w:ind w:left="5760" w:hanging="360"/>
      </w:pPr>
      <w:rPr>
        <w:rFonts w:ascii="Helvetica" w:hAnsi="Helvetica" w:hint="default"/>
      </w:rPr>
    </w:lvl>
    <w:lvl w:ilvl="8" w:tplc="0608CA16" w:tentative="1">
      <w:start w:val="1"/>
      <w:numFmt w:val="bullet"/>
      <w:lvlText w:val="•"/>
      <w:lvlJc w:val="left"/>
      <w:pPr>
        <w:tabs>
          <w:tab w:val="num" w:pos="6480"/>
        </w:tabs>
        <w:ind w:left="6480" w:hanging="360"/>
      </w:pPr>
      <w:rPr>
        <w:rFonts w:ascii="Helvetica" w:hAnsi="Helvetica" w:hint="default"/>
      </w:rPr>
    </w:lvl>
  </w:abstractNum>
  <w:abstractNum w:abstractNumId="15" w15:restartNumberingAfterBreak="0">
    <w:nsid w:val="2AB77A32"/>
    <w:multiLevelType w:val="hybridMultilevel"/>
    <w:tmpl w:val="30DE4156"/>
    <w:lvl w:ilvl="0" w:tplc="10029714">
      <w:start w:val="1"/>
      <w:numFmt w:val="bullet"/>
      <w:lvlText w:val="•"/>
      <w:lvlJc w:val="left"/>
      <w:pPr>
        <w:tabs>
          <w:tab w:val="num" w:pos="720"/>
        </w:tabs>
        <w:ind w:left="720" w:hanging="360"/>
      </w:pPr>
      <w:rPr>
        <w:rFonts w:ascii="Helvetica" w:hAnsi="Helvetica" w:hint="default"/>
      </w:rPr>
    </w:lvl>
    <w:lvl w:ilvl="1" w:tplc="5992B2CA" w:tentative="1">
      <w:start w:val="1"/>
      <w:numFmt w:val="bullet"/>
      <w:lvlText w:val="•"/>
      <w:lvlJc w:val="left"/>
      <w:pPr>
        <w:tabs>
          <w:tab w:val="num" w:pos="1440"/>
        </w:tabs>
        <w:ind w:left="1440" w:hanging="360"/>
      </w:pPr>
      <w:rPr>
        <w:rFonts w:ascii="Helvetica" w:hAnsi="Helvetica" w:hint="default"/>
      </w:rPr>
    </w:lvl>
    <w:lvl w:ilvl="2" w:tplc="8AEE5B2C" w:tentative="1">
      <w:start w:val="1"/>
      <w:numFmt w:val="bullet"/>
      <w:lvlText w:val="•"/>
      <w:lvlJc w:val="left"/>
      <w:pPr>
        <w:tabs>
          <w:tab w:val="num" w:pos="2160"/>
        </w:tabs>
        <w:ind w:left="2160" w:hanging="360"/>
      </w:pPr>
      <w:rPr>
        <w:rFonts w:ascii="Helvetica" w:hAnsi="Helvetica" w:hint="default"/>
      </w:rPr>
    </w:lvl>
    <w:lvl w:ilvl="3" w:tplc="38C8D82A" w:tentative="1">
      <w:start w:val="1"/>
      <w:numFmt w:val="bullet"/>
      <w:lvlText w:val="•"/>
      <w:lvlJc w:val="left"/>
      <w:pPr>
        <w:tabs>
          <w:tab w:val="num" w:pos="2880"/>
        </w:tabs>
        <w:ind w:left="2880" w:hanging="360"/>
      </w:pPr>
      <w:rPr>
        <w:rFonts w:ascii="Helvetica" w:hAnsi="Helvetica" w:hint="default"/>
      </w:rPr>
    </w:lvl>
    <w:lvl w:ilvl="4" w:tplc="518AB1BC" w:tentative="1">
      <w:start w:val="1"/>
      <w:numFmt w:val="bullet"/>
      <w:lvlText w:val="•"/>
      <w:lvlJc w:val="left"/>
      <w:pPr>
        <w:tabs>
          <w:tab w:val="num" w:pos="3600"/>
        </w:tabs>
        <w:ind w:left="3600" w:hanging="360"/>
      </w:pPr>
      <w:rPr>
        <w:rFonts w:ascii="Helvetica" w:hAnsi="Helvetica" w:hint="default"/>
      </w:rPr>
    </w:lvl>
    <w:lvl w:ilvl="5" w:tplc="0FF0E8EE" w:tentative="1">
      <w:start w:val="1"/>
      <w:numFmt w:val="bullet"/>
      <w:lvlText w:val="•"/>
      <w:lvlJc w:val="left"/>
      <w:pPr>
        <w:tabs>
          <w:tab w:val="num" w:pos="4320"/>
        </w:tabs>
        <w:ind w:left="4320" w:hanging="360"/>
      </w:pPr>
      <w:rPr>
        <w:rFonts w:ascii="Helvetica" w:hAnsi="Helvetica" w:hint="default"/>
      </w:rPr>
    </w:lvl>
    <w:lvl w:ilvl="6" w:tplc="9A100162" w:tentative="1">
      <w:start w:val="1"/>
      <w:numFmt w:val="bullet"/>
      <w:lvlText w:val="•"/>
      <w:lvlJc w:val="left"/>
      <w:pPr>
        <w:tabs>
          <w:tab w:val="num" w:pos="5040"/>
        </w:tabs>
        <w:ind w:left="5040" w:hanging="360"/>
      </w:pPr>
      <w:rPr>
        <w:rFonts w:ascii="Helvetica" w:hAnsi="Helvetica" w:hint="default"/>
      </w:rPr>
    </w:lvl>
    <w:lvl w:ilvl="7" w:tplc="4CB4FF6E" w:tentative="1">
      <w:start w:val="1"/>
      <w:numFmt w:val="bullet"/>
      <w:lvlText w:val="•"/>
      <w:lvlJc w:val="left"/>
      <w:pPr>
        <w:tabs>
          <w:tab w:val="num" w:pos="5760"/>
        </w:tabs>
        <w:ind w:left="5760" w:hanging="360"/>
      </w:pPr>
      <w:rPr>
        <w:rFonts w:ascii="Helvetica" w:hAnsi="Helvetica" w:hint="default"/>
      </w:rPr>
    </w:lvl>
    <w:lvl w:ilvl="8" w:tplc="B8703718" w:tentative="1">
      <w:start w:val="1"/>
      <w:numFmt w:val="bullet"/>
      <w:lvlText w:val="•"/>
      <w:lvlJc w:val="left"/>
      <w:pPr>
        <w:tabs>
          <w:tab w:val="num" w:pos="6480"/>
        </w:tabs>
        <w:ind w:left="6480" w:hanging="360"/>
      </w:pPr>
      <w:rPr>
        <w:rFonts w:ascii="Helvetica" w:hAnsi="Helvetica" w:hint="default"/>
      </w:rPr>
    </w:lvl>
  </w:abstractNum>
  <w:abstractNum w:abstractNumId="16" w15:restartNumberingAfterBreak="0">
    <w:nsid w:val="2B8952EA"/>
    <w:multiLevelType w:val="hybridMultilevel"/>
    <w:tmpl w:val="B8145ADA"/>
    <w:lvl w:ilvl="0" w:tplc="7E8E9AF2">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E425C8F"/>
    <w:multiLevelType w:val="hybridMultilevel"/>
    <w:tmpl w:val="4080EEF6"/>
    <w:lvl w:ilvl="0" w:tplc="08090001">
      <w:start w:val="1"/>
      <w:numFmt w:val="bullet"/>
      <w:lvlText w:val=""/>
      <w:lvlJc w:val="left"/>
      <w:pPr>
        <w:tabs>
          <w:tab w:val="num" w:pos="720"/>
        </w:tabs>
        <w:ind w:left="720" w:hanging="360"/>
      </w:pPr>
      <w:rPr>
        <w:rFonts w:ascii="Symbol" w:hAnsi="Symbol" w:hint="default"/>
      </w:rPr>
    </w:lvl>
    <w:lvl w:ilvl="1" w:tplc="AA922E7A">
      <w:start w:val="2"/>
      <w:numFmt w:val="bullet"/>
      <w:lvlText w:val=""/>
      <w:lvlJc w:val="left"/>
      <w:pPr>
        <w:tabs>
          <w:tab w:val="num" w:pos="1440"/>
        </w:tabs>
        <w:ind w:left="1440" w:hanging="360"/>
      </w:pPr>
      <w:rPr>
        <w:rFonts w:ascii="Wingdings" w:eastAsia="MS Mincho" w:hAnsi="Wingdings" w:cs="Times New Roma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1E3977"/>
    <w:multiLevelType w:val="hybridMultilevel"/>
    <w:tmpl w:val="B57E48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890C89"/>
    <w:multiLevelType w:val="hybridMultilevel"/>
    <w:tmpl w:val="3634F194"/>
    <w:lvl w:ilvl="0" w:tplc="7ADE10CC">
      <w:start w:val="1"/>
      <w:numFmt w:val="bullet"/>
      <w:lvlText w:val="•"/>
      <w:lvlJc w:val="left"/>
      <w:pPr>
        <w:tabs>
          <w:tab w:val="num" w:pos="720"/>
        </w:tabs>
        <w:ind w:left="720" w:hanging="360"/>
      </w:pPr>
      <w:rPr>
        <w:rFonts w:ascii="Helvetica" w:hAnsi="Helvetica" w:hint="default"/>
      </w:rPr>
    </w:lvl>
    <w:lvl w:ilvl="1" w:tplc="9FF64B04" w:tentative="1">
      <w:start w:val="1"/>
      <w:numFmt w:val="bullet"/>
      <w:lvlText w:val="•"/>
      <w:lvlJc w:val="left"/>
      <w:pPr>
        <w:tabs>
          <w:tab w:val="num" w:pos="1440"/>
        </w:tabs>
        <w:ind w:left="1440" w:hanging="360"/>
      </w:pPr>
      <w:rPr>
        <w:rFonts w:ascii="Helvetica" w:hAnsi="Helvetica" w:hint="default"/>
      </w:rPr>
    </w:lvl>
    <w:lvl w:ilvl="2" w:tplc="55CCEB56" w:tentative="1">
      <w:start w:val="1"/>
      <w:numFmt w:val="bullet"/>
      <w:lvlText w:val="•"/>
      <w:lvlJc w:val="left"/>
      <w:pPr>
        <w:tabs>
          <w:tab w:val="num" w:pos="2160"/>
        </w:tabs>
        <w:ind w:left="2160" w:hanging="360"/>
      </w:pPr>
      <w:rPr>
        <w:rFonts w:ascii="Helvetica" w:hAnsi="Helvetica" w:hint="default"/>
      </w:rPr>
    </w:lvl>
    <w:lvl w:ilvl="3" w:tplc="F6D63AE6" w:tentative="1">
      <w:start w:val="1"/>
      <w:numFmt w:val="bullet"/>
      <w:lvlText w:val="•"/>
      <w:lvlJc w:val="left"/>
      <w:pPr>
        <w:tabs>
          <w:tab w:val="num" w:pos="2880"/>
        </w:tabs>
        <w:ind w:left="2880" w:hanging="360"/>
      </w:pPr>
      <w:rPr>
        <w:rFonts w:ascii="Helvetica" w:hAnsi="Helvetica" w:hint="default"/>
      </w:rPr>
    </w:lvl>
    <w:lvl w:ilvl="4" w:tplc="D64CBE70" w:tentative="1">
      <w:start w:val="1"/>
      <w:numFmt w:val="bullet"/>
      <w:lvlText w:val="•"/>
      <w:lvlJc w:val="left"/>
      <w:pPr>
        <w:tabs>
          <w:tab w:val="num" w:pos="3600"/>
        </w:tabs>
        <w:ind w:left="3600" w:hanging="360"/>
      </w:pPr>
      <w:rPr>
        <w:rFonts w:ascii="Helvetica" w:hAnsi="Helvetica" w:hint="default"/>
      </w:rPr>
    </w:lvl>
    <w:lvl w:ilvl="5" w:tplc="6DB2B688" w:tentative="1">
      <w:start w:val="1"/>
      <w:numFmt w:val="bullet"/>
      <w:lvlText w:val="•"/>
      <w:lvlJc w:val="left"/>
      <w:pPr>
        <w:tabs>
          <w:tab w:val="num" w:pos="4320"/>
        </w:tabs>
        <w:ind w:left="4320" w:hanging="360"/>
      </w:pPr>
      <w:rPr>
        <w:rFonts w:ascii="Helvetica" w:hAnsi="Helvetica" w:hint="default"/>
      </w:rPr>
    </w:lvl>
    <w:lvl w:ilvl="6" w:tplc="0BDEBB98" w:tentative="1">
      <w:start w:val="1"/>
      <w:numFmt w:val="bullet"/>
      <w:lvlText w:val="•"/>
      <w:lvlJc w:val="left"/>
      <w:pPr>
        <w:tabs>
          <w:tab w:val="num" w:pos="5040"/>
        </w:tabs>
        <w:ind w:left="5040" w:hanging="360"/>
      </w:pPr>
      <w:rPr>
        <w:rFonts w:ascii="Helvetica" w:hAnsi="Helvetica" w:hint="default"/>
      </w:rPr>
    </w:lvl>
    <w:lvl w:ilvl="7" w:tplc="4AA292F0" w:tentative="1">
      <w:start w:val="1"/>
      <w:numFmt w:val="bullet"/>
      <w:lvlText w:val="•"/>
      <w:lvlJc w:val="left"/>
      <w:pPr>
        <w:tabs>
          <w:tab w:val="num" w:pos="5760"/>
        </w:tabs>
        <w:ind w:left="5760" w:hanging="360"/>
      </w:pPr>
      <w:rPr>
        <w:rFonts w:ascii="Helvetica" w:hAnsi="Helvetica" w:hint="default"/>
      </w:rPr>
    </w:lvl>
    <w:lvl w:ilvl="8" w:tplc="957C5368" w:tentative="1">
      <w:start w:val="1"/>
      <w:numFmt w:val="bullet"/>
      <w:lvlText w:val="•"/>
      <w:lvlJc w:val="left"/>
      <w:pPr>
        <w:tabs>
          <w:tab w:val="num" w:pos="6480"/>
        </w:tabs>
        <w:ind w:left="6480" w:hanging="360"/>
      </w:pPr>
      <w:rPr>
        <w:rFonts w:ascii="Helvetica" w:hAnsi="Helvetica" w:hint="default"/>
      </w:rPr>
    </w:lvl>
  </w:abstractNum>
  <w:abstractNum w:abstractNumId="20" w15:restartNumberingAfterBreak="0">
    <w:nsid w:val="388B69D8"/>
    <w:multiLevelType w:val="hybridMultilevel"/>
    <w:tmpl w:val="2668A686"/>
    <w:lvl w:ilvl="0" w:tplc="AA922E7A">
      <w:start w:val="2"/>
      <w:numFmt w:val="bullet"/>
      <w:lvlText w:val=""/>
      <w:lvlJc w:val="left"/>
      <w:pPr>
        <w:ind w:left="723" w:hanging="360"/>
      </w:pPr>
      <w:rPr>
        <w:rFonts w:ascii="Wingdings" w:eastAsia="MS Mincho" w:hAnsi="Wingdings" w:cs="Times New Roman" w:hint="default"/>
      </w:rPr>
    </w:lvl>
    <w:lvl w:ilvl="1" w:tplc="08090003" w:tentative="1">
      <w:start w:val="1"/>
      <w:numFmt w:val="bullet"/>
      <w:lvlText w:val="o"/>
      <w:lvlJc w:val="left"/>
      <w:pPr>
        <w:ind w:left="1443" w:hanging="360"/>
      </w:pPr>
      <w:rPr>
        <w:rFonts w:ascii="Courier New" w:hAnsi="Courier New" w:cs="Courier New" w:hint="default"/>
      </w:rPr>
    </w:lvl>
    <w:lvl w:ilvl="2" w:tplc="08090005" w:tentative="1">
      <w:start w:val="1"/>
      <w:numFmt w:val="bullet"/>
      <w:lvlText w:val=""/>
      <w:lvlJc w:val="left"/>
      <w:pPr>
        <w:ind w:left="2163" w:hanging="360"/>
      </w:pPr>
      <w:rPr>
        <w:rFonts w:ascii="Wingdings" w:hAnsi="Wingdings" w:hint="default"/>
      </w:rPr>
    </w:lvl>
    <w:lvl w:ilvl="3" w:tplc="08090001" w:tentative="1">
      <w:start w:val="1"/>
      <w:numFmt w:val="bullet"/>
      <w:lvlText w:val=""/>
      <w:lvlJc w:val="left"/>
      <w:pPr>
        <w:ind w:left="2883" w:hanging="360"/>
      </w:pPr>
      <w:rPr>
        <w:rFonts w:ascii="Symbol" w:hAnsi="Symbol" w:hint="default"/>
      </w:rPr>
    </w:lvl>
    <w:lvl w:ilvl="4" w:tplc="08090003" w:tentative="1">
      <w:start w:val="1"/>
      <w:numFmt w:val="bullet"/>
      <w:lvlText w:val="o"/>
      <w:lvlJc w:val="left"/>
      <w:pPr>
        <w:ind w:left="3603" w:hanging="360"/>
      </w:pPr>
      <w:rPr>
        <w:rFonts w:ascii="Courier New" w:hAnsi="Courier New" w:cs="Courier New" w:hint="default"/>
      </w:rPr>
    </w:lvl>
    <w:lvl w:ilvl="5" w:tplc="08090005" w:tentative="1">
      <w:start w:val="1"/>
      <w:numFmt w:val="bullet"/>
      <w:lvlText w:val=""/>
      <w:lvlJc w:val="left"/>
      <w:pPr>
        <w:ind w:left="4323" w:hanging="360"/>
      </w:pPr>
      <w:rPr>
        <w:rFonts w:ascii="Wingdings" w:hAnsi="Wingdings" w:hint="default"/>
      </w:rPr>
    </w:lvl>
    <w:lvl w:ilvl="6" w:tplc="08090001" w:tentative="1">
      <w:start w:val="1"/>
      <w:numFmt w:val="bullet"/>
      <w:lvlText w:val=""/>
      <w:lvlJc w:val="left"/>
      <w:pPr>
        <w:ind w:left="5043" w:hanging="360"/>
      </w:pPr>
      <w:rPr>
        <w:rFonts w:ascii="Symbol" w:hAnsi="Symbol" w:hint="default"/>
      </w:rPr>
    </w:lvl>
    <w:lvl w:ilvl="7" w:tplc="08090003" w:tentative="1">
      <w:start w:val="1"/>
      <w:numFmt w:val="bullet"/>
      <w:lvlText w:val="o"/>
      <w:lvlJc w:val="left"/>
      <w:pPr>
        <w:ind w:left="5763" w:hanging="360"/>
      </w:pPr>
      <w:rPr>
        <w:rFonts w:ascii="Courier New" w:hAnsi="Courier New" w:cs="Courier New" w:hint="default"/>
      </w:rPr>
    </w:lvl>
    <w:lvl w:ilvl="8" w:tplc="08090005" w:tentative="1">
      <w:start w:val="1"/>
      <w:numFmt w:val="bullet"/>
      <w:lvlText w:val=""/>
      <w:lvlJc w:val="left"/>
      <w:pPr>
        <w:ind w:left="6483" w:hanging="360"/>
      </w:pPr>
      <w:rPr>
        <w:rFonts w:ascii="Wingdings" w:hAnsi="Wingdings" w:hint="default"/>
      </w:rPr>
    </w:lvl>
  </w:abstractNum>
  <w:abstractNum w:abstractNumId="21" w15:restartNumberingAfterBreak="0">
    <w:nsid w:val="3A226F89"/>
    <w:multiLevelType w:val="hybridMultilevel"/>
    <w:tmpl w:val="D58ACD6C"/>
    <w:lvl w:ilvl="0" w:tplc="320432FA">
      <w:start w:val="1"/>
      <w:numFmt w:val="bullet"/>
      <w:lvlText w:val="G"/>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5166E3"/>
    <w:multiLevelType w:val="hybridMultilevel"/>
    <w:tmpl w:val="BB4CDF7A"/>
    <w:lvl w:ilvl="0" w:tplc="11427846">
      <w:start w:val="3"/>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083513"/>
    <w:multiLevelType w:val="hybridMultilevel"/>
    <w:tmpl w:val="525CF56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D87576"/>
    <w:multiLevelType w:val="hybridMultilevel"/>
    <w:tmpl w:val="774C09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20A3471"/>
    <w:multiLevelType w:val="hybridMultilevel"/>
    <w:tmpl w:val="B338F5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77085E"/>
    <w:multiLevelType w:val="hybridMultilevel"/>
    <w:tmpl w:val="46603A92"/>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429C1CE2"/>
    <w:multiLevelType w:val="hybridMultilevel"/>
    <w:tmpl w:val="71822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2B30244"/>
    <w:multiLevelType w:val="hybridMultilevel"/>
    <w:tmpl w:val="3E70E162"/>
    <w:lvl w:ilvl="0" w:tplc="3C0A9CD6">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34F7DD0"/>
    <w:multiLevelType w:val="hybridMultilevel"/>
    <w:tmpl w:val="B59E00E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9F1608F"/>
    <w:multiLevelType w:val="hybridMultilevel"/>
    <w:tmpl w:val="424AA4C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121943"/>
    <w:multiLevelType w:val="hybridMultilevel"/>
    <w:tmpl w:val="88C2F5C4"/>
    <w:lvl w:ilvl="0" w:tplc="2ADA5B6C">
      <w:start w:val="1"/>
      <w:numFmt w:val="bullet"/>
      <w:lvlText w:val="•"/>
      <w:lvlJc w:val="left"/>
      <w:pPr>
        <w:tabs>
          <w:tab w:val="num" w:pos="720"/>
        </w:tabs>
        <w:ind w:left="720" w:hanging="360"/>
      </w:pPr>
      <w:rPr>
        <w:rFonts w:ascii="Helvetica" w:hAnsi="Helvetica" w:hint="default"/>
      </w:rPr>
    </w:lvl>
    <w:lvl w:ilvl="1" w:tplc="D6308DF6" w:tentative="1">
      <w:start w:val="1"/>
      <w:numFmt w:val="bullet"/>
      <w:lvlText w:val="•"/>
      <w:lvlJc w:val="left"/>
      <w:pPr>
        <w:tabs>
          <w:tab w:val="num" w:pos="1440"/>
        </w:tabs>
        <w:ind w:left="1440" w:hanging="360"/>
      </w:pPr>
      <w:rPr>
        <w:rFonts w:ascii="Helvetica" w:hAnsi="Helvetica" w:hint="default"/>
      </w:rPr>
    </w:lvl>
    <w:lvl w:ilvl="2" w:tplc="B0007092" w:tentative="1">
      <w:start w:val="1"/>
      <w:numFmt w:val="bullet"/>
      <w:lvlText w:val="•"/>
      <w:lvlJc w:val="left"/>
      <w:pPr>
        <w:tabs>
          <w:tab w:val="num" w:pos="2160"/>
        </w:tabs>
        <w:ind w:left="2160" w:hanging="360"/>
      </w:pPr>
      <w:rPr>
        <w:rFonts w:ascii="Helvetica" w:hAnsi="Helvetica" w:hint="default"/>
      </w:rPr>
    </w:lvl>
    <w:lvl w:ilvl="3" w:tplc="EE0C0C28" w:tentative="1">
      <w:start w:val="1"/>
      <w:numFmt w:val="bullet"/>
      <w:lvlText w:val="•"/>
      <w:lvlJc w:val="left"/>
      <w:pPr>
        <w:tabs>
          <w:tab w:val="num" w:pos="2880"/>
        </w:tabs>
        <w:ind w:left="2880" w:hanging="360"/>
      </w:pPr>
      <w:rPr>
        <w:rFonts w:ascii="Helvetica" w:hAnsi="Helvetica" w:hint="default"/>
      </w:rPr>
    </w:lvl>
    <w:lvl w:ilvl="4" w:tplc="AA3A06DC" w:tentative="1">
      <w:start w:val="1"/>
      <w:numFmt w:val="bullet"/>
      <w:lvlText w:val="•"/>
      <w:lvlJc w:val="left"/>
      <w:pPr>
        <w:tabs>
          <w:tab w:val="num" w:pos="3600"/>
        </w:tabs>
        <w:ind w:left="3600" w:hanging="360"/>
      </w:pPr>
      <w:rPr>
        <w:rFonts w:ascii="Helvetica" w:hAnsi="Helvetica" w:hint="default"/>
      </w:rPr>
    </w:lvl>
    <w:lvl w:ilvl="5" w:tplc="671E6164" w:tentative="1">
      <w:start w:val="1"/>
      <w:numFmt w:val="bullet"/>
      <w:lvlText w:val="•"/>
      <w:lvlJc w:val="left"/>
      <w:pPr>
        <w:tabs>
          <w:tab w:val="num" w:pos="4320"/>
        </w:tabs>
        <w:ind w:left="4320" w:hanging="360"/>
      </w:pPr>
      <w:rPr>
        <w:rFonts w:ascii="Helvetica" w:hAnsi="Helvetica" w:hint="default"/>
      </w:rPr>
    </w:lvl>
    <w:lvl w:ilvl="6" w:tplc="BA7CE0FC" w:tentative="1">
      <w:start w:val="1"/>
      <w:numFmt w:val="bullet"/>
      <w:lvlText w:val="•"/>
      <w:lvlJc w:val="left"/>
      <w:pPr>
        <w:tabs>
          <w:tab w:val="num" w:pos="5040"/>
        </w:tabs>
        <w:ind w:left="5040" w:hanging="360"/>
      </w:pPr>
      <w:rPr>
        <w:rFonts w:ascii="Helvetica" w:hAnsi="Helvetica" w:hint="default"/>
      </w:rPr>
    </w:lvl>
    <w:lvl w:ilvl="7" w:tplc="CD7EDA96" w:tentative="1">
      <w:start w:val="1"/>
      <w:numFmt w:val="bullet"/>
      <w:lvlText w:val="•"/>
      <w:lvlJc w:val="left"/>
      <w:pPr>
        <w:tabs>
          <w:tab w:val="num" w:pos="5760"/>
        </w:tabs>
        <w:ind w:left="5760" w:hanging="360"/>
      </w:pPr>
      <w:rPr>
        <w:rFonts w:ascii="Helvetica" w:hAnsi="Helvetica" w:hint="default"/>
      </w:rPr>
    </w:lvl>
    <w:lvl w:ilvl="8" w:tplc="3A8A25B2" w:tentative="1">
      <w:start w:val="1"/>
      <w:numFmt w:val="bullet"/>
      <w:lvlText w:val="•"/>
      <w:lvlJc w:val="left"/>
      <w:pPr>
        <w:tabs>
          <w:tab w:val="num" w:pos="6480"/>
        </w:tabs>
        <w:ind w:left="6480" w:hanging="360"/>
      </w:pPr>
      <w:rPr>
        <w:rFonts w:ascii="Helvetica" w:hAnsi="Helvetica" w:hint="default"/>
      </w:rPr>
    </w:lvl>
  </w:abstractNum>
  <w:abstractNum w:abstractNumId="32" w15:restartNumberingAfterBreak="0">
    <w:nsid w:val="4FFC4156"/>
    <w:multiLevelType w:val="hybridMultilevel"/>
    <w:tmpl w:val="027CD13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3" w15:restartNumberingAfterBreak="0">
    <w:nsid w:val="525266CD"/>
    <w:multiLevelType w:val="multilevel"/>
    <w:tmpl w:val="69A6981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FF1128"/>
    <w:multiLevelType w:val="hybridMultilevel"/>
    <w:tmpl w:val="9C002D00"/>
    <w:lvl w:ilvl="0" w:tplc="E662E93E">
      <w:start w:val="1"/>
      <w:numFmt w:val="bullet"/>
      <w:lvlText w:val="•"/>
      <w:lvlJc w:val="left"/>
      <w:pPr>
        <w:tabs>
          <w:tab w:val="num" w:pos="720"/>
        </w:tabs>
        <w:ind w:left="720" w:hanging="360"/>
      </w:pPr>
      <w:rPr>
        <w:rFonts w:ascii="Helvetica" w:hAnsi="Helvetica" w:hint="default"/>
      </w:rPr>
    </w:lvl>
    <w:lvl w:ilvl="1" w:tplc="ADB8D7CC">
      <w:start w:val="1"/>
      <w:numFmt w:val="bullet"/>
      <w:lvlText w:val="•"/>
      <w:lvlJc w:val="left"/>
      <w:pPr>
        <w:tabs>
          <w:tab w:val="num" w:pos="1440"/>
        </w:tabs>
        <w:ind w:left="1440" w:hanging="360"/>
      </w:pPr>
      <w:rPr>
        <w:rFonts w:ascii="Helvetica" w:hAnsi="Helvetica" w:hint="default"/>
      </w:rPr>
    </w:lvl>
    <w:lvl w:ilvl="2" w:tplc="6E5071E2" w:tentative="1">
      <w:start w:val="1"/>
      <w:numFmt w:val="bullet"/>
      <w:lvlText w:val="•"/>
      <w:lvlJc w:val="left"/>
      <w:pPr>
        <w:tabs>
          <w:tab w:val="num" w:pos="2160"/>
        </w:tabs>
        <w:ind w:left="2160" w:hanging="360"/>
      </w:pPr>
      <w:rPr>
        <w:rFonts w:ascii="Helvetica" w:hAnsi="Helvetica" w:hint="default"/>
      </w:rPr>
    </w:lvl>
    <w:lvl w:ilvl="3" w:tplc="6E540106" w:tentative="1">
      <w:start w:val="1"/>
      <w:numFmt w:val="bullet"/>
      <w:lvlText w:val="•"/>
      <w:lvlJc w:val="left"/>
      <w:pPr>
        <w:tabs>
          <w:tab w:val="num" w:pos="2880"/>
        </w:tabs>
        <w:ind w:left="2880" w:hanging="360"/>
      </w:pPr>
      <w:rPr>
        <w:rFonts w:ascii="Helvetica" w:hAnsi="Helvetica" w:hint="default"/>
      </w:rPr>
    </w:lvl>
    <w:lvl w:ilvl="4" w:tplc="90EC36B8" w:tentative="1">
      <w:start w:val="1"/>
      <w:numFmt w:val="bullet"/>
      <w:lvlText w:val="•"/>
      <w:lvlJc w:val="left"/>
      <w:pPr>
        <w:tabs>
          <w:tab w:val="num" w:pos="3600"/>
        </w:tabs>
        <w:ind w:left="3600" w:hanging="360"/>
      </w:pPr>
      <w:rPr>
        <w:rFonts w:ascii="Helvetica" w:hAnsi="Helvetica" w:hint="default"/>
      </w:rPr>
    </w:lvl>
    <w:lvl w:ilvl="5" w:tplc="A15CDD1E" w:tentative="1">
      <w:start w:val="1"/>
      <w:numFmt w:val="bullet"/>
      <w:lvlText w:val="•"/>
      <w:lvlJc w:val="left"/>
      <w:pPr>
        <w:tabs>
          <w:tab w:val="num" w:pos="4320"/>
        </w:tabs>
        <w:ind w:left="4320" w:hanging="360"/>
      </w:pPr>
      <w:rPr>
        <w:rFonts w:ascii="Helvetica" w:hAnsi="Helvetica" w:hint="default"/>
      </w:rPr>
    </w:lvl>
    <w:lvl w:ilvl="6" w:tplc="7E5610CE" w:tentative="1">
      <w:start w:val="1"/>
      <w:numFmt w:val="bullet"/>
      <w:lvlText w:val="•"/>
      <w:lvlJc w:val="left"/>
      <w:pPr>
        <w:tabs>
          <w:tab w:val="num" w:pos="5040"/>
        </w:tabs>
        <w:ind w:left="5040" w:hanging="360"/>
      </w:pPr>
      <w:rPr>
        <w:rFonts w:ascii="Helvetica" w:hAnsi="Helvetica" w:hint="default"/>
      </w:rPr>
    </w:lvl>
    <w:lvl w:ilvl="7" w:tplc="244260DE" w:tentative="1">
      <w:start w:val="1"/>
      <w:numFmt w:val="bullet"/>
      <w:lvlText w:val="•"/>
      <w:lvlJc w:val="left"/>
      <w:pPr>
        <w:tabs>
          <w:tab w:val="num" w:pos="5760"/>
        </w:tabs>
        <w:ind w:left="5760" w:hanging="360"/>
      </w:pPr>
      <w:rPr>
        <w:rFonts w:ascii="Helvetica" w:hAnsi="Helvetica" w:hint="default"/>
      </w:rPr>
    </w:lvl>
    <w:lvl w:ilvl="8" w:tplc="8CDC6CFC" w:tentative="1">
      <w:start w:val="1"/>
      <w:numFmt w:val="bullet"/>
      <w:lvlText w:val="•"/>
      <w:lvlJc w:val="left"/>
      <w:pPr>
        <w:tabs>
          <w:tab w:val="num" w:pos="6480"/>
        </w:tabs>
        <w:ind w:left="6480" w:hanging="360"/>
      </w:pPr>
      <w:rPr>
        <w:rFonts w:ascii="Helvetica" w:hAnsi="Helvetica" w:hint="default"/>
      </w:rPr>
    </w:lvl>
  </w:abstractNum>
  <w:abstractNum w:abstractNumId="35" w15:restartNumberingAfterBreak="0">
    <w:nsid w:val="58A56A3E"/>
    <w:multiLevelType w:val="hybridMultilevel"/>
    <w:tmpl w:val="4CD269AE"/>
    <w:lvl w:ilvl="0" w:tplc="9860052C">
      <w:start w:val="1"/>
      <w:numFmt w:val="bullet"/>
      <w:lvlText w:val="•"/>
      <w:lvlJc w:val="left"/>
      <w:pPr>
        <w:tabs>
          <w:tab w:val="num" w:pos="720"/>
        </w:tabs>
        <w:ind w:left="720" w:hanging="360"/>
      </w:pPr>
      <w:rPr>
        <w:rFonts w:ascii="Helvetica" w:hAnsi="Helvetica" w:hint="default"/>
      </w:rPr>
    </w:lvl>
    <w:lvl w:ilvl="1" w:tplc="C0109EC0">
      <w:start w:val="161"/>
      <w:numFmt w:val="bullet"/>
      <w:lvlText w:val="–"/>
      <w:lvlJc w:val="left"/>
      <w:pPr>
        <w:tabs>
          <w:tab w:val="num" w:pos="1440"/>
        </w:tabs>
        <w:ind w:left="1440" w:hanging="360"/>
      </w:pPr>
      <w:rPr>
        <w:rFonts w:ascii="Helvetica" w:hAnsi="Helvetica" w:hint="default"/>
      </w:rPr>
    </w:lvl>
    <w:lvl w:ilvl="2" w:tplc="BC9C2784" w:tentative="1">
      <w:start w:val="1"/>
      <w:numFmt w:val="bullet"/>
      <w:lvlText w:val="•"/>
      <w:lvlJc w:val="left"/>
      <w:pPr>
        <w:tabs>
          <w:tab w:val="num" w:pos="2160"/>
        </w:tabs>
        <w:ind w:left="2160" w:hanging="360"/>
      </w:pPr>
      <w:rPr>
        <w:rFonts w:ascii="Helvetica" w:hAnsi="Helvetica" w:hint="default"/>
      </w:rPr>
    </w:lvl>
    <w:lvl w:ilvl="3" w:tplc="79E6DD10" w:tentative="1">
      <w:start w:val="1"/>
      <w:numFmt w:val="bullet"/>
      <w:lvlText w:val="•"/>
      <w:lvlJc w:val="left"/>
      <w:pPr>
        <w:tabs>
          <w:tab w:val="num" w:pos="2880"/>
        </w:tabs>
        <w:ind w:left="2880" w:hanging="360"/>
      </w:pPr>
      <w:rPr>
        <w:rFonts w:ascii="Helvetica" w:hAnsi="Helvetica" w:hint="default"/>
      </w:rPr>
    </w:lvl>
    <w:lvl w:ilvl="4" w:tplc="4A840932" w:tentative="1">
      <w:start w:val="1"/>
      <w:numFmt w:val="bullet"/>
      <w:lvlText w:val="•"/>
      <w:lvlJc w:val="left"/>
      <w:pPr>
        <w:tabs>
          <w:tab w:val="num" w:pos="3600"/>
        </w:tabs>
        <w:ind w:left="3600" w:hanging="360"/>
      </w:pPr>
      <w:rPr>
        <w:rFonts w:ascii="Helvetica" w:hAnsi="Helvetica" w:hint="default"/>
      </w:rPr>
    </w:lvl>
    <w:lvl w:ilvl="5" w:tplc="1F1CB854" w:tentative="1">
      <w:start w:val="1"/>
      <w:numFmt w:val="bullet"/>
      <w:lvlText w:val="•"/>
      <w:lvlJc w:val="left"/>
      <w:pPr>
        <w:tabs>
          <w:tab w:val="num" w:pos="4320"/>
        </w:tabs>
        <w:ind w:left="4320" w:hanging="360"/>
      </w:pPr>
      <w:rPr>
        <w:rFonts w:ascii="Helvetica" w:hAnsi="Helvetica" w:hint="default"/>
      </w:rPr>
    </w:lvl>
    <w:lvl w:ilvl="6" w:tplc="DC10F93E" w:tentative="1">
      <w:start w:val="1"/>
      <w:numFmt w:val="bullet"/>
      <w:lvlText w:val="•"/>
      <w:lvlJc w:val="left"/>
      <w:pPr>
        <w:tabs>
          <w:tab w:val="num" w:pos="5040"/>
        </w:tabs>
        <w:ind w:left="5040" w:hanging="360"/>
      </w:pPr>
      <w:rPr>
        <w:rFonts w:ascii="Helvetica" w:hAnsi="Helvetica" w:hint="default"/>
      </w:rPr>
    </w:lvl>
    <w:lvl w:ilvl="7" w:tplc="6C821F40" w:tentative="1">
      <w:start w:val="1"/>
      <w:numFmt w:val="bullet"/>
      <w:lvlText w:val="•"/>
      <w:lvlJc w:val="left"/>
      <w:pPr>
        <w:tabs>
          <w:tab w:val="num" w:pos="5760"/>
        </w:tabs>
        <w:ind w:left="5760" w:hanging="360"/>
      </w:pPr>
      <w:rPr>
        <w:rFonts w:ascii="Helvetica" w:hAnsi="Helvetica" w:hint="default"/>
      </w:rPr>
    </w:lvl>
    <w:lvl w:ilvl="8" w:tplc="38323ACA" w:tentative="1">
      <w:start w:val="1"/>
      <w:numFmt w:val="bullet"/>
      <w:lvlText w:val="•"/>
      <w:lvlJc w:val="left"/>
      <w:pPr>
        <w:tabs>
          <w:tab w:val="num" w:pos="6480"/>
        </w:tabs>
        <w:ind w:left="6480" w:hanging="360"/>
      </w:pPr>
      <w:rPr>
        <w:rFonts w:ascii="Helvetica" w:hAnsi="Helvetica" w:hint="default"/>
      </w:rPr>
    </w:lvl>
  </w:abstractNum>
  <w:abstractNum w:abstractNumId="36" w15:restartNumberingAfterBreak="0">
    <w:nsid w:val="5E537065"/>
    <w:multiLevelType w:val="hybridMultilevel"/>
    <w:tmpl w:val="DE7E166E"/>
    <w:lvl w:ilvl="0" w:tplc="8EFA9788">
      <w:numFmt w:val="bullet"/>
      <w:lvlText w:val="-"/>
      <w:lvlJc w:val="left"/>
      <w:pPr>
        <w:ind w:left="435" w:hanging="360"/>
      </w:pPr>
      <w:rPr>
        <w:rFonts w:ascii="Tahoma" w:eastAsia="Times New Roman" w:hAnsi="Tahoma" w:cs="Tahoma"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37" w15:restartNumberingAfterBreak="0">
    <w:nsid w:val="5EBA5217"/>
    <w:multiLevelType w:val="hybridMultilevel"/>
    <w:tmpl w:val="41E6661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19599C"/>
    <w:multiLevelType w:val="hybridMultilevel"/>
    <w:tmpl w:val="18C221F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14A2105"/>
    <w:multiLevelType w:val="hybridMultilevel"/>
    <w:tmpl w:val="C8A86F7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1CA5F57"/>
    <w:multiLevelType w:val="hybridMultilevel"/>
    <w:tmpl w:val="A92A60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623A1A3F"/>
    <w:multiLevelType w:val="hybridMultilevel"/>
    <w:tmpl w:val="50AE9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86656A2"/>
    <w:multiLevelType w:val="hybridMultilevel"/>
    <w:tmpl w:val="A3EC3A0A"/>
    <w:lvl w:ilvl="0" w:tplc="1C9AA6DC">
      <w:start w:val="1"/>
      <w:numFmt w:val="bullet"/>
      <w:lvlText w:val="•"/>
      <w:lvlJc w:val="left"/>
      <w:pPr>
        <w:tabs>
          <w:tab w:val="num" w:pos="720"/>
        </w:tabs>
        <w:ind w:left="720" w:hanging="360"/>
      </w:pPr>
      <w:rPr>
        <w:rFonts w:ascii="Helvetica" w:hAnsi="Helvetica" w:hint="default"/>
      </w:rPr>
    </w:lvl>
    <w:lvl w:ilvl="1" w:tplc="E79E4EE6">
      <w:start w:val="60"/>
      <w:numFmt w:val="bullet"/>
      <w:lvlText w:val="–"/>
      <w:lvlJc w:val="left"/>
      <w:pPr>
        <w:tabs>
          <w:tab w:val="num" w:pos="1440"/>
        </w:tabs>
        <w:ind w:left="1440" w:hanging="360"/>
      </w:pPr>
      <w:rPr>
        <w:rFonts w:ascii="Helvetica" w:hAnsi="Helvetica" w:hint="default"/>
      </w:rPr>
    </w:lvl>
    <w:lvl w:ilvl="2" w:tplc="25905798">
      <w:start w:val="60"/>
      <w:numFmt w:val="bullet"/>
      <w:lvlText w:val="•"/>
      <w:lvlJc w:val="left"/>
      <w:pPr>
        <w:tabs>
          <w:tab w:val="num" w:pos="2160"/>
        </w:tabs>
        <w:ind w:left="2160" w:hanging="360"/>
      </w:pPr>
      <w:rPr>
        <w:rFonts w:ascii="Helvetica" w:hAnsi="Helvetica" w:hint="default"/>
      </w:rPr>
    </w:lvl>
    <w:lvl w:ilvl="3" w:tplc="DE10C874" w:tentative="1">
      <w:start w:val="1"/>
      <w:numFmt w:val="bullet"/>
      <w:lvlText w:val="•"/>
      <w:lvlJc w:val="left"/>
      <w:pPr>
        <w:tabs>
          <w:tab w:val="num" w:pos="2880"/>
        </w:tabs>
        <w:ind w:left="2880" w:hanging="360"/>
      </w:pPr>
      <w:rPr>
        <w:rFonts w:ascii="Helvetica" w:hAnsi="Helvetica" w:hint="default"/>
      </w:rPr>
    </w:lvl>
    <w:lvl w:ilvl="4" w:tplc="96A01BEA" w:tentative="1">
      <w:start w:val="1"/>
      <w:numFmt w:val="bullet"/>
      <w:lvlText w:val="•"/>
      <w:lvlJc w:val="left"/>
      <w:pPr>
        <w:tabs>
          <w:tab w:val="num" w:pos="3600"/>
        </w:tabs>
        <w:ind w:left="3600" w:hanging="360"/>
      </w:pPr>
      <w:rPr>
        <w:rFonts w:ascii="Helvetica" w:hAnsi="Helvetica" w:hint="default"/>
      </w:rPr>
    </w:lvl>
    <w:lvl w:ilvl="5" w:tplc="54A48F6A" w:tentative="1">
      <w:start w:val="1"/>
      <w:numFmt w:val="bullet"/>
      <w:lvlText w:val="•"/>
      <w:lvlJc w:val="left"/>
      <w:pPr>
        <w:tabs>
          <w:tab w:val="num" w:pos="4320"/>
        </w:tabs>
        <w:ind w:left="4320" w:hanging="360"/>
      </w:pPr>
      <w:rPr>
        <w:rFonts w:ascii="Helvetica" w:hAnsi="Helvetica" w:hint="default"/>
      </w:rPr>
    </w:lvl>
    <w:lvl w:ilvl="6" w:tplc="59AC87D6" w:tentative="1">
      <w:start w:val="1"/>
      <w:numFmt w:val="bullet"/>
      <w:lvlText w:val="•"/>
      <w:lvlJc w:val="left"/>
      <w:pPr>
        <w:tabs>
          <w:tab w:val="num" w:pos="5040"/>
        </w:tabs>
        <w:ind w:left="5040" w:hanging="360"/>
      </w:pPr>
      <w:rPr>
        <w:rFonts w:ascii="Helvetica" w:hAnsi="Helvetica" w:hint="default"/>
      </w:rPr>
    </w:lvl>
    <w:lvl w:ilvl="7" w:tplc="8C2AB492" w:tentative="1">
      <w:start w:val="1"/>
      <w:numFmt w:val="bullet"/>
      <w:lvlText w:val="•"/>
      <w:lvlJc w:val="left"/>
      <w:pPr>
        <w:tabs>
          <w:tab w:val="num" w:pos="5760"/>
        </w:tabs>
        <w:ind w:left="5760" w:hanging="360"/>
      </w:pPr>
      <w:rPr>
        <w:rFonts w:ascii="Helvetica" w:hAnsi="Helvetica" w:hint="default"/>
      </w:rPr>
    </w:lvl>
    <w:lvl w:ilvl="8" w:tplc="DCD2E776" w:tentative="1">
      <w:start w:val="1"/>
      <w:numFmt w:val="bullet"/>
      <w:lvlText w:val="•"/>
      <w:lvlJc w:val="left"/>
      <w:pPr>
        <w:tabs>
          <w:tab w:val="num" w:pos="6480"/>
        </w:tabs>
        <w:ind w:left="6480" w:hanging="360"/>
      </w:pPr>
      <w:rPr>
        <w:rFonts w:ascii="Helvetica" w:hAnsi="Helvetica" w:hint="default"/>
      </w:rPr>
    </w:lvl>
  </w:abstractNum>
  <w:abstractNum w:abstractNumId="43" w15:restartNumberingAfterBreak="0">
    <w:nsid w:val="6D047EBB"/>
    <w:multiLevelType w:val="hybridMultilevel"/>
    <w:tmpl w:val="623AB3C8"/>
    <w:lvl w:ilvl="0" w:tplc="702CE1E4">
      <w:start w:val="1"/>
      <w:numFmt w:val="bullet"/>
      <w:lvlText w:val="•"/>
      <w:lvlJc w:val="left"/>
      <w:pPr>
        <w:tabs>
          <w:tab w:val="num" w:pos="720"/>
        </w:tabs>
        <w:ind w:left="720" w:hanging="360"/>
      </w:pPr>
      <w:rPr>
        <w:rFonts w:ascii="Helvetica" w:hAnsi="Helvetica" w:hint="default"/>
      </w:rPr>
    </w:lvl>
    <w:lvl w:ilvl="1" w:tplc="A2504A20">
      <w:start w:val="117"/>
      <w:numFmt w:val="bullet"/>
      <w:lvlText w:val="–"/>
      <w:lvlJc w:val="left"/>
      <w:pPr>
        <w:tabs>
          <w:tab w:val="num" w:pos="1440"/>
        </w:tabs>
        <w:ind w:left="1440" w:hanging="360"/>
      </w:pPr>
      <w:rPr>
        <w:rFonts w:ascii="Helvetica" w:hAnsi="Helvetica" w:hint="default"/>
      </w:rPr>
    </w:lvl>
    <w:lvl w:ilvl="2" w:tplc="13BE9D1E" w:tentative="1">
      <w:start w:val="1"/>
      <w:numFmt w:val="bullet"/>
      <w:lvlText w:val="•"/>
      <w:lvlJc w:val="left"/>
      <w:pPr>
        <w:tabs>
          <w:tab w:val="num" w:pos="2160"/>
        </w:tabs>
        <w:ind w:left="2160" w:hanging="360"/>
      </w:pPr>
      <w:rPr>
        <w:rFonts w:ascii="Helvetica" w:hAnsi="Helvetica" w:hint="default"/>
      </w:rPr>
    </w:lvl>
    <w:lvl w:ilvl="3" w:tplc="39C4624E" w:tentative="1">
      <w:start w:val="1"/>
      <w:numFmt w:val="bullet"/>
      <w:lvlText w:val="•"/>
      <w:lvlJc w:val="left"/>
      <w:pPr>
        <w:tabs>
          <w:tab w:val="num" w:pos="2880"/>
        </w:tabs>
        <w:ind w:left="2880" w:hanging="360"/>
      </w:pPr>
      <w:rPr>
        <w:rFonts w:ascii="Helvetica" w:hAnsi="Helvetica" w:hint="default"/>
      </w:rPr>
    </w:lvl>
    <w:lvl w:ilvl="4" w:tplc="B872778A" w:tentative="1">
      <w:start w:val="1"/>
      <w:numFmt w:val="bullet"/>
      <w:lvlText w:val="•"/>
      <w:lvlJc w:val="left"/>
      <w:pPr>
        <w:tabs>
          <w:tab w:val="num" w:pos="3600"/>
        </w:tabs>
        <w:ind w:left="3600" w:hanging="360"/>
      </w:pPr>
      <w:rPr>
        <w:rFonts w:ascii="Helvetica" w:hAnsi="Helvetica" w:hint="default"/>
      </w:rPr>
    </w:lvl>
    <w:lvl w:ilvl="5" w:tplc="53F441EA" w:tentative="1">
      <w:start w:val="1"/>
      <w:numFmt w:val="bullet"/>
      <w:lvlText w:val="•"/>
      <w:lvlJc w:val="left"/>
      <w:pPr>
        <w:tabs>
          <w:tab w:val="num" w:pos="4320"/>
        </w:tabs>
        <w:ind w:left="4320" w:hanging="360"/>
      </w:pPr>
      <w:rPr>
        <w:rFonts w:ascii="Helvetica" w:hAnsi="Helvetica" w:hint="default"/>
      </w:rPr>
    </w:lvl>
    <w:lvl w:ilvl="6" w:tplc="36CED002" w:tentative="1">
      <w:start w:val="1"/>
      <w:numFmt w:val="bullet"/>
      <w:lvlText w:val="•"/>
      <w:lvlJc w:val="left"/>
      <w:pPr>
        <w:tabs>
          <w:tab w:val="num" w:pos="5040"/>
        </w:tabs>
        <w:ind w:left="5040" w:hanging="360"/>
      </w:pPr>
      <w:rPr>
        <w:rFonts w:ascii="Helvetica" w:hAnsi="Helvetica" w:hint="default"/>
      </w:rPr>
    </w:lvl>
    <w:lvl w:ilvl="7" w:tplc="8006E74A" w:tentative="1">
      <w:start w:val="1"/>
      <w:numFmt w:val="bullet"/>
      <w:lvlText w:val="•"/>
      <w:lvlJc w:val="left"/>
      <w:pPr>
        <w:tabs>
          <w:tab w:val="num" w:pos="5760"/>
        </w:tabs>
        <w:ind w:left="5760" w:hanging="360"/>
      </w:pPr>
      <w:rPr>
        <w:rFonts w:ascii="Helvetica" w:hAnsi="Helvetica" w:hint="default"/>
      </w:rPr>
    </w:lvl>
    <w:lvl w:ilvl="8" w:tplc="AFF4D704" w:tentative="1">
      <w:start w:val="1"/>
      <w:numFmt w:val="bullet"/>
      <w:lvlText w:val="•"/>
      <w:lvlJc w:val="left"/>
      <w:pPr>
        <w:tabs>
          <w:tab w:val="num" w:pos="6480"/>
        </w:tabs>
        <w:ind w:left="6480" w:hanging="360"/>
      </w:pPr>
      <w:rPr>
        <w:rFonts w:ascii="Helvetica" w:hAnsi="Helvetica" w:hint="default"/>
      </w:rPr>
    </w:lvl>
  </w:abstractNum>
  <w:abstractNum w:abstractNumId="44" w15:restartNumberingAfterBreak="0">
    <w:nsid w:val="74CA3FCA"/>
    <w:multiLevelType w:val="hybridMultilevel"/>
    <w:tmpl w:val="C21C31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CA0024"/>
    <w:multiLevelType w:val="hybridMultilevel"/>
    <w:tmpl w:val="1D5CD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C4361D6"/>
    <w:multiLevelType w:val="hybridMultilevel"/>
    <w:tmpl w:val="38488C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7D7367DF"/>
    <w:multiLevelType w:val="hybridMultilevel"/>
    <w:tmpl w:val="29E2092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9D2808"/>
    <w:multiLevelType w:val="hybridMultilevel"/>
    <w:tmpl w:val="02A49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FDD0880"/>
    <w:multiLevelType w:val="hybridMultilevel"/>
    <w:tmpl w:val="68D2E05C"/>
    <w:lvl w:ilvl="0" w:tplc="C3482B20">
      <w:start w:val="1"/>
      <w:numFmt w:val="bullet"/>
      <w:lvlText w:val="•"/>
      <w:lvlJc w:val="left"/>
      <w:pPr>
        <w:tabs>
          <w:tab w:val="num" w:pos="720"/>
        </w:tabs>
        <w:ind w:left="720" w:hanging="360"/>
      </w:pPr>
      <w:rPr>
        <w:rFonts w:ascii="Helvetica" w:hAnsi="Helvetica" w:hint="default"/>
      </w:rPr>
    </w:lvl>
    <w:lvl w:ilvl="1" w:tplc="D9AAF9A2">
      <w:start w:val="117"/>
      <w:numFmt w:val="bullet"/>
      <w:lvlText w:val="–"/>
      <w:lvlJc w:val="left"/>
      <w:pPr>
        <w:tabs>
          <w:tab w:val="num" w:pos="1440"/>
        </w:tabs>
        <w:ind w:left="1440" w:hanging="360"/>
      </w:pPr>
      <w:rPr>
        <w:rFonts w:ascii="Helvetica" w:hAnsi="Helvetica" w:hint="default"/>
      </w:rPr>
    </w:lvl>
    <w:lvl w:ilvl="2" w:tplc="563A4446" w:tentative="1">
      <w:start w:val="1"/>
      <w:numFmt w:val="bullet"/>
      <w:lvlText w:val="•"/>
      <w:lvlJc w:val="left"/>
      <w:pPr>
        <w:tabs>
          <w:tab w:val="num" w:pos="2160"/>
        </w:tabs>
        <w:ind w:left="2160" w:hanging="360"/>
      </w:pPr>
      <w:rPr>
        <w:rFonts w:ascii="Helvetica" w:hAnsi="Helvetica" w:hint="default"/>
      </w:rPr>
    </w:lvl>
    <w:lvl w:ilvl="3" w:tplc="A21A70E4" w:tentative="1">
      <w:start w:val="1"/>
      <w:numFmt w:val="bullet"/>
      <w:lvlText w:val="•"/>
      <w:lvlJc w:val="left"/>
      <w:pPr>
        <w:tabs>
          <w:tab w:val="num" w:pos="2880"/>
        </w:tabs>
        <w:ind w:left="2880" w:hanging="360"/>
      </w:pPr>
      <w:rPr>
        <w:rFonts w:ascii="Helvetica" w:hAnsi="Helvetica" w:hint="default"/>
      </w:rPr>
    </w:lvl>
    <w:lvl w:ilvl="4" w:tplc="6B2A9F2E" w:tentative="1">
      <w:start w:val="1"/>
      <w:numFmt w:val="bullet"/>
      <w:lvlText w:val="•"/>
      <w:lvlJc w:val="left"/>
      <w:pPr>
        <w:tabs>
          <w:tab w:val="num" w:pos="3600"/>
        </w:tabs>
        <w:ind w:left="3600" w:hanging="360"/>
      </w:pPr>
      <w:rPr>
        <w:rFonts w:ascii="Helvetica" w:hAnsi="Helvetica" w:hint="default"/>
      </w:rPr>
    </w:lvl>
    <w:lvl w:ilvl="5" w:tplc="1D64DE46" w:tentative="1">
      <w:start w:val="1"/>
      <w:numFmt w:val="bullet"/>
      <w:lvlText w:val="•"/>
      <w:lvlJc w:val="left"/>
      <w:pPr>
        <w:tabs>
          <w:tab w:val="num" w:pos="4320"/>
        </w:tabs>
        <w:ind w:left="4320" w:hanging="360"/>
      </w:pPr>
      <w:rPr>
        <w:rFonts w:ascii="Helvetica" w:hAnsi="Helvetica" w:hint="default"/>
      </w:rPr>
    </w:lvl>
    <w:lvl w:ilvl="6" w:tplc="BD921A26" w:tentative="1">
      <w:start w:val="1"/>
      <w:numFmt w:val="bullet"/>
      <w:lvlText w:val="•"/>
      <w:lvlJc w:val="left"/>
      <w:pPr>
        <w:tabs>
          <w:tab w:val="num" w:pos="5040"/>
        </w:tabs>
        <w:ind w:left="5040" w:hanging="360"/>
      </w:pPr>
      <w:rPr>
        <w:rFonts w:ascii="Helvetica" w:hAnsi="Helvetica" w:hint="default"/>
      </w:rPr>
    </w:lvl>
    <w:lvl w:ilvl="7" w:tplc="8766CEFE" w:tentative="1">
      <w:start w:val="1"/>
      <w:numFmt w:val="bullet"/>
      <w:lvlText w:val="•"/>
      <w:lvlJc w:val="left"/>
      <w:pPr>
        <w:tabs>
          <w:tab w:val="num" w:pos="5760"/>
        </w:tabs>
        <w:ind w:left="5760" w:hanging="360"/>
      </w:pPr>
      <w:rPr>
        <w:rFonts w:ascii="Helvetica" w:hAnsi="Helvetica" w:hint="default"/>
      </w:rPr>
    </w:lvl>
    <w:lvl w:ilvl="8" w:tplc="A036C61E" w:tentative="1">
      <w:start w:val="1"/>
      <w:numFmt w:val="bullet"/>
      <w:lvlText w:val="•"/>
      <w:lvlJc w:val="left"/>
      <w:pPr>
        <w:tabs>
          <w:tab w:val="num" w:pos="6480"/>
        </w:tabs>
        <w:ind w:left="6480" w:hanging="360"/>
      </w:pPr>
      <w:rPr>
        <w:rFonts w:ascii="Helvetica" w:hAnsi="Helvetica" w:hint="default"/>
      </w:rPr>
    </w:lvl>
  </w:abstractNum>
  <w:num w:numId="1">
    <w:abstractNumId w:val="11"/>
  </w:num>
  <w:num w:numId="2">
    <w:abstractNumId w:val="1"/>
  </w:num>
  <w:num w:numId="3">
    <w:abstractNumId w:val="18"/>
  </w:num>
  <w:num w:numId="4">
    <w:abstractNumId w:val="29"/>
  </w:num>
  <w:num w:numId="5">
    <w:abstractNumId w:val="35"/>
  </w:num>
  <w:num w:numId="6">
    <w:abstractNumId w:val="9"/>
  </w:num>
  <w:num w:numId="7">
    <w:abstractNumId w:val="19"/>
  </w:num>
  <w:num w:numId="8">
    <w:abstractNumId w:val="30"/>
  </w:num>
  <w:num w:numId="9">
    <w:abstractNumId w:val="4"/>
  </w:num>
  <w:num w:numId="10">
    <w:abstractNumId w:val="43"/>
  </w:num>
  <w:num w:numId="11">
    <w:abstractNumId w:val="34"/>
  </w:num>
  <w:num w:numId="12">
    <w:abstractNumId w:val="47"/>
  </w:num>
  <w:num w:numId="13">
    <w:abstractNumId w:val="23"/>
  </w:num>
  <w:num w:numId="14">
    <w:abstractNumId w:val="49"/>
  </w:num>
  <w:num w:numId="15">
    <w:abstractNumId w:val="15"/>
  </w:num>
  <w:num w:numId="16">
    <w:abstractNumId w:val="14"/>
  </w:num>
  <w:num w:numId="17">
    <w:abstractNumId w:val="31"/>
  </w:num>
  <w:num w:numId="18">
    <w:abstractNumId w:val="8"/>
  </w:num>
  <w:num w:numId="19">
    <w:abstractNumId w:val="33"/>
  </w:num>
  <w:num w:numId="20">
    <w:abstractNumId w:val="5"/>
  </w:num>
  <w:num w:numId="21">
    <w:abstractNumId w:val="37"/>
  </w:num>
  <w:num w:numId="22">
    <w:abstractNumId w:val="42"/>
  </w:num>
  <w:num w:numId="23">
    <w:abstractNumId w:val="38"/>
  </w:num>
  <w:num w:numId="24">
    <w:abstractNumId w:val="20"/>
  </w:num>
  <w:num w:numId="25">
    <w:abstractNumId w:val="32"/>
  </w:num>
  <w:num w:numId="26">
    <w:abstractNumId w:val="0"/>
  </w:num>
  <w:num w:numId="27">
    <w:abstractNumId w:val="6"/>
  </w:num>
  <w:num w:numId="28">
    <w:abstractNumId w:val="46"/>
  </w:num>
  <w:num w:numId="29">
    <w:abstractNumId w:val="16"/>
  </w:num>
  <w:num w:numId="30">
    <w:abstractNumId w:val="22"/>
  </w:num>
  <w:num w:numId="31">
    <w:abstractNumId w:val="21"/>
  </w:num>
  <w:num w:numId="32">
    <w:abstractNumId w:val="26"/>
  </w:num>
  <w:num w:numId="33">
    <w:abstractNumId w:val="17"/>
  </w:num>
  <w:num w:numId="34">
    <w:abstractNumId w:val="40"/>
  </w:num>
  <w:num w:numId="35">
    <w:abstractNumId w:val="28"/>
  </w:num>
  <w:num w:numId="36">
    <w:abstractNumId w:val="2"/>
  </w:num>
  <w:num w:numId="37">
    <w:abstractNumId w:val="7"/>
  </w:num>
  <w:num w:numId="38">
    <w:abstractNumId w:val="12"/>
  </w:num>
  <w:num w:numId="39">
    <w:abstractNumId w:val="44"/>
  </w:num>
  <w:num w:numId="40">
    <w:abstractNumId w:val="10"/>
  </w:num>
  <w:num w:numId="41">
    <w:abstractNumId w:val="48"/>
  </w:num>
  <w:num w:numId="42">
    <w:abstractNumId w:val="25"/>
  </w:num>
  <w:num w:numId="43">
    <w:abstractNumId w:val="3"/>
  </w:num>
  <w:num w:numId="44">
    <w:abstractNumId w:val="41"/>
  </w:num>
  <w:num w:numId="45">
    <w:abstractNumId w:val="36"/>
  </w:num>
  <w:num w:numId="46">
    <w:abstractNumId w:val="13"/>
  </w:num>
  <w:num w:numId="47">
    <w:abstractNumId w:val="24"/>
  </w:num>
  <w:num w:numId="48">
    <w:abstractNumId w:val="39"/>
  </w:num>
  <w:num w:numId="49">
    <w:abstractNumId w:val="27"/>
  </w:num>
  <w:num w:numId="50">
    <w:abstractNumId w:val="4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CDA"/>
    <w:rsid w:val="00000EE4"/>
    <w:rsid w:val="00002090"/>
    <w:rsid w:val="000023EF"/>
    <w:rsid w:val="00004EC4"/>
    <w:rsid w:val="00004EFD"/>
    <w:rsid w:val="00010E7F"/>
    <w:rsid w:val="0001223F"/>
    <w:rsid w:val="0001358F"/>
    <w:rsid w:val="000137DF"/>
    <w:rsid w:val="00013C8E"/>
    <w:rsid w:val="00014E1B"/>
    <w:rsid w:val="00014E93"/>
    <w:rsid w:val="00016983"/>
    <w:rsid w:val="00021513"/>
    <w:rsid w:val="00021E18"/>
    <w:rsid w:val="000240AA"/>
    <w:rsid w:val="000240FD"/>
    <w:rsid w:val="000249E7"/>
    <w:rsid w:val="00025916"/>
    <w:rsid w:val="00025D4B"/>
    <w:rsid w:val="00026578"/>
    <w:rsid w:val="00030239"/>
    <w:rsid w:val="00035318"/>
    <w:rsid w:val="00037C05"/>
    <w:rsid w:val="0004005C"/>
    <w:rsid w:val="000408CD"/>
    <w:rsid w:val="00043500"/>
    <w:rsid w:val="0004374C"/>
    <w:rsid w:val="00043A05"/>
    <w:rsid w:val="000442AD"/>
    <w:rsid w:val="00044320"/>
    <w:rsid w:val="00044502"/>
    <w:rsid w:val="000445D2"/>
    <w:rsid w:val="0004505A"/>
    <w:rsid w:val="0004645F"/>
    <w:rsid w:val="0004691F"/>
    <w:rsid w:val="00046924"/>
    <w:rsid w:val="00047FA5"/>
    <w:rsid w:val="00050E2B"/>
    <w:rsid w:val="00051E85"/>
    <w:rsid w:val="0005422E"/>
    <w:rsid w:val="00054846"/>
    <w:rsid w:val="00057FF8"/>
    <w:rsid w:val="0006104E"/>
    <w:rsid w:val="00062D21"/>
    <w:rsid w:val="00063928"/>
    <w:rsid w:val="0006521A"/>
    <w:rsid w:val="0006558A"/>
    <w:rsid w:val="00065AB9"/>
    <w:rsid w:val="0006778A"/>
    <w:rsid w:val="00070B0B"/>
    <w:rsid w:val="00072809"/>
    <w:rsid w:val="00074E59"/>
    <w:rsid w:val="00080160"/>
    <w:rsid w:val="00082A1E"/>
    <w:rsid w:val="00082DA3"/>
    <w:rsid w:val="000840D8"/>
    <w:rsid w:val="0008515A"/>
    <w:rsid w:val="00085E58"/>
    <w:rsid w:val="0008714D"/>
    <w:rsid w:val="000918D2"/>
    <w:rsid w:val="00091E5F"/>
    <w:rsid w:val="00092878"/>
    <w:rsid w:val="0009498C"/>
    <w:rsid w:val="00094ACB"/>
    <w:rsid w:val="00094DFB"/>
    <w:rsid w:val="0009671C"/>
    <w:rsid w:val="000A1CB7"/>
    <w:rsid w:val="000A2B43"/>
    <w:rsid w:val="000A5108"/>
    <w:rsid w:val="000A5280"/>
    <w:rsid w:val="000A7545"/>
    <w:rsid w:val="000B4AFD"/>
    <w:rsid w:val="000B5C81"/>
    <w:rsid w:val="000B7D2D"/>
    <w:rsid w:val="000C1848"/>
    <w:rsid w:val="000C622E"/>
    <w:rsid w:val="000C6B77"/>
    <w:rsid w:val="000C7410"/>
    <w:rsid w:val="000D4A77"/>
    <w:rsid w:val="000D6945"/>
    <w:rsid w:val="000D7D85"/>
    <w:rsid w:val="000E260C"/>
    <w:rsid w:val="000E6CA4"/>
    <w:rsid w:val="000E7691"/>
    <w:rsid w:val="000F0FD1"/>
    <w:rsid w:val="000F475B"/>
    <w:rsid w:val="000F483B"/>
    <w:rsid w:val="000F579F"/>
    <w:rsid w:val="000F5C2D"/>
    <w:rsid w:val="000F6219"/>
    <w:rsid w:val="000F73A1"/>
    <w:rsid w:val="000F782F"/>
    <w:rsid w:val="000F7B6D"/>
    <w:rsid w:val="00103C65"/>
    <w:rsid w:val="001071E9"/>
    <w:rsid w:val="00110B06"/>
    <w:rsid w:val="00111E48"/>
    <w:rsid w:val="00115DFC"/>
    <w:rsid w:val="0012148E"/>
    <w:rsid w:val="00123B84"/>
    <w:rsid w:val="00124106"/>
    <w:rsid w:val="00124F4D"/>
    <w:rsid w:val="00126892"/>
    <w:rsid w:val="00131F01"/>
    <w:rsid w:val="001322C3"/>
    <w:rsid w:val="001349B9"/>
    <w:rsid w:val="001355DD"/>
    <w:rsid w:val="00136B58"/>
    <w:rsid w:val="0014107E"/>
    <w:rsid w:val="00145457"/>
    <w:rsid w:val="00145920"/>
    <w:rsid w:val="00145FBB"/>
    <w:rsid w:val="00145FE1"/>
    <w:rsid w:val="0014705F"/>
    <w:rsid w:val="001474FD"/>
    <w:rsid w:val="00152A0C"/>
    <w:rsid w:val="00152A3D"/>
    <w:rsid w:val="00153A19"/>
    <w:rsid w:val="00154845"/>
    <w:rsid w:val="0015747D"/>
    <w:rsid w:val="00161C57"/>
    <w:rsid w:val="001624DB"/>
    <w:rsid w:val="00162854"/>
    <w:rsid w:val="00163BCB"/>
    <w:rsid w:val="00163E70"/>
    <w:rsid w:val="00164DE6"/>
    <w:rsid w:val="00173395"/>
    <w:rsid w:val="00173D56"/>
    <w:rsid w:val="001741A8"/>
    <w:rsid w:val="001772B1"/>
    <w:rsid w:val="00177A55"/>
    <w:rsid w:val="001805F0"/>
    <w:rsid w:val="00180780"/>
    <w:rsid w:val="0018278C"/>
    <w:rsid w:val="00183AAE"/>
    <w:rsid w:val="001847F1"/>
    <w:rsid w:val="00184924"/>
    <w:rsid w:val="00186032"/>
    <w:rsid w:val="00187154"/>
    <w:rsid w:val="001874C5"/>
    <w:rsid w:val="0019143C"/>
    <w:rsid w:val="001915CC"/>
    <w:rsid w:val="00191B71"/>
    <w:rsid w:val="00192F0F"/>
    <w:rsid w:val="001944F6"/>
    <w:rsid w:val="00195834"/>
    <w:rsid w:val="001959F3"/>
    <w:rsid w:val="001A1F07"/>
    <w:rsid w:val="001A20E2"/>
    <w:rsid w:val="001A2263"/>
    <w:rsid w:val="001A301F"/>
    <w:rsid w:val="001A3568"/>
    <w:rsid w:val="001A3782"/>
    <w:rsid w:val="001A60AB"/>
    <w:rsid w:val="001A6C3F"/>
    <w:rsid w:val="001A6F0D"/>
    <w:rsid w:val="001A7643"/>
    <w:rsid w:val="001B5FD5"/>
    <w:rsid w:val="001C1D1D"/>
    <w:rsid w:val="001C6E46"/>
    <w:rsid w:val="001C7F7E"/>
    <w:rsid w:val="001D135D"/>
    <w:rsid w:val="001D171B"/>
    <w:rsid w:val="001D268B"/>
    <w:rsid w:val="001D6EF0"/>
    <w:rsid w:val="001E19BE"/>
    <w:rsid w:val="001E256A"/>
    <w:rsid w:val="001E4F84"/>
    <w:rsid w:val="001E6649"/>
    <w:rsid w:val="001E7DFD"/>
    <w:rsid w:val="001F0679"/>
    <w:rsid w:val="001F20CE"/>
    <w:rsid w:val="001F7118"/>
    <w:rsid w:val="0020040D"/>
    <w:rsid w:val="00203EA4"/>
    <w:rsid w:val="00204E32"/>
    <w:rsid w:val="002051D4"/>
    <w:rsid w:val="00205B64"/>
    <w:rsid w:val="00207F04"/>
    <w:rsid w:val="0021253F"/>
    <w:rsid w:val="0021610D"/>
    <w:rsid w:val="00220753"/>
    <w:rsid w:val="002227CC"/>
    <w:rsid w:val="0022295E"/>
    <w:rsid w:val="00222E81"/>
    <w:rsid w:val="002235DE"/>
    <w:rsid w:val="00224DA6"/>
    <w:rsid w:val="00224EB5"/>
    <w:rsid w:val="00225067"/>
    <w:rsid w:val="00225544"/>
    <w:rsid w:val="00225AA7"/>
    <w:rsid w:val="00225C62"/>
    <w:rsid w:val="002263FB"/>
    <w:rsid w:val="00227FE2"/>
    <w:rsid w:val="00231AB7"/>
    <w:rsid w:val="002343CE"/>
    <w:rsid w:val="00234FFC"/>
    <w:rsid w:val="002353F5"/>
    <w:rsid w:val="00235F49"/>
    <w:rsid w:val="0023766C"/>
    <w:rsid w:val="0024119B"/>
    <w:rsid w:val="00245055"/>
    <w:rsid w:val="002507A2"/>
    <w:rsid w:val="002510FF"/>
    <w:rsid w:val="002511D9"/>
    <w:rsid w:val="00254E85"/>
    <w:rsid w:val="00261A26"/>
    <w:rsid w:val="00261E3E"/>
    <w:rsid w:val="002623FF"/>
    <w:rsid w:val="002647A6"/>
    <w:rsid w:val="00264D91"/>
    <w:rsid w:val="00265953"/>
    <w:rsid w:val="00270B76"/>
    <w:rsid w:val="00270BD3"/>
    <w:rsid w:val="00274C3A"/>
    <w:rsid w:val="00274E20"/>
    <w:rsid w:val="00274EDB"/>
    <w:rsid w:val="002753D1"/>
    <w:rsid w:val="002761E3"/>
    <w:rsid w:val="00276250"/>
    <w:rsid w:val="002764BE"/>
    <w:rsid w:val="0027729F"/>
    <w:rsid w:val="00280B90"/>
    <w:rsid w:val="002867E3"/>
    <w:rsid w:val="0029088B"/>
    <w:rsid w:val="00293E37"/>
    <w:rsid w:val="002A00FF"/>
    <w:rsid w:val="002A084C"/>
    <w:rsid w:val="002A34AD"/>
    <w:rsid w:val="002A407D"/>
    <w:rsid w:val="002A4C8B"/>
    <w:rsid w:val="002A5E3F"/>
    <w:rsid w:val="002A60B4"/>
    <w:rsid w:val="002A65F2"/>
    <w:rsid w:val="002A7F81"/>
    <w:rsid w:val="002B013E"/>
    <w:rsid w:val="002B3544"/>
    <w:rsid w:val="002B4DDD"/>
    <w:rsid w:val="002C0685"/>
    <w:rsid w:val="002C3119"/>
    <w:rsid w:val="002C3205"/>
    <w:rsid w:val="002C3A5E"/>
    <w:rsid w:val="002C4AF0"/>
    <w:rsid w:val="002D0981"/>
    <w:rsid w:val="002D15A2"/>
    <w:rsid w:val="002D16E3"/>
    <w:rsid w:val="002D3B3E"/>
    <w:rsid w:val="002D637A"/>
    <w:rsid w:val="002D6524"/>
    <w:rsid w:val="002D66AF"/>
    <w:rsid w:val="002E627C"/>
    <w:rsid w:val="002E6BF0"/>
    <w:rsid w:val="002E7554"/>
    <w:rsid w:val="002F1152"/>
    <w:rsid w:val="002F45D6"/>
    <w:rsid w:val="0030214E"/>
    <w:rsid w:val="00302DA4"/>
    <w:rsid w:val="00304F56"/>
    <w:rsid w:val="003060C0"/>
    <w:rsid w:val="003063E4"/>
    <w:rsid w:val="003150A3"/>
    <w:rsid w:val="00315F2E"/>
    <w:rsid w:val="00316BB1"/>
    <w:rsid w:val="0032053A"/>
    <w:rsid w:val="00322061"/>
    <w:rsid w:val="0032231E"/>
    <w:rsid w:val="00324E0B"/>
    <w:rsid w:val="003273DF"/>
    <w:rsid w:val="00330190"/>
    <w:rsid w:val="00331E54"/>
    <w:rsid w:val="0033715B"/>
    <w:rsid w:val="00340317"/>
    <w:rsid w:val="0034332A"/>
    <w:rsid w:val="003448D6"/>
    <w:rsid w:val="00344A1A"/>
    <w:rsid w:val="0034725B"/>
    <w:rsid w:val="00347F27"/>
    <w:rsid w:val="0035326C"/>
    <w:rsid w:val="0035444B"/>
    <w:rsid w:val="00360CA7"/>
    <w:rsid w:val="00362743"/>
    <w:rsid w:val="00370E54"/>
    <w:rsid w:val="0037158C"/>
    <w:rsid w:val="00373D09"/>
    <w:rsid w:val="00374393"/>
    <w:rsid w:val="0038079B"/>
    <w:rsid w:val="00380FBC"/>
    <w:rsid w:val="0039026B"/>
    <w:rsid w:val="00391762"/>
    <w:rsid w:val="00393A3F"/>
    <w:rsid w:val="00393A8C"/>
    <w:rsid w:val="00393B60"/>
    <w:rsid w:val="00393C25"/>
    <w:rsid w:val="0039433F"/>
    <w:rsid w:val="003949E3"/>
    <w:rsid w:val="00394ED2"/>
    <w:rsid w:val="00395247"/>
    <w:rsid w:val="003952E1"/>
    <w:rsid w:val="00397582"/>
    <w:rsid w:val="003A0B15"/>
    <w:rsid w:val="003A1D27"/>
    <w:rsid w:val="003A2D5E"/>
    <w:rsid w:val="003A543E"/>
    <w:rsid w:val="003A5C7B"/>
    <w:rsid w:val="003B02E1"/>
    <w:rsid w:val="003B304E"/>
    <w:rsid w:val="003B34B7"/>
    <w:rsid w:val="003B64A7"/>
    <w:rsid w:val="003B68BC"/>
    <w:rsid w:val="003B7CD6"/>
    <w:rsid w:val="003C462F"/>
    <w:rsid w:val="003C4B55"/>
    <w:rsid w:val="003C59CC"/>
    <w:rsid w:val="003C681E"/>
    <w:rsid w:val="003D4452"/>
    <w:rsid w:val="003D5070"/>
    <w:rsid w:val="003D531A"/>
    <w:rsid w:val="003D54A8"/>
    <w:rsid w:val="003D6BDA"/>
    <w:rsid w:val="003D7551"/>
    <w:rsid w:val="003E062D"/>
    <w:rsid w:val="003E0CF3"/>
    <w:rsid w:val="003E1459"/>
    <w:rsid w:val="003E1937"/>
    <w:rsid w:val="003F297F"/>
    <w:rsid w:val="003F420F"/>
    <w:rsid w:val="003F4A58"/>
    <w:rsid w:val="003F5591"/>
    <w:rsid w:val="003F6534"/>
    <w:rsid w:val="003F6C60"/>
    <w:rsid w:val="00403754"/>
    <w:rsid w:val="00403BAF"/>
    <w:rsid w:val="004070F9"/>
    <w:rsid w:val="00414F14"/>
    <w:rsid w:val="00417357"/>
    <w:rsid w:val="00424EF7"/>
    <w:rsid w:val="0042536C"/>
    <w:rsid w:val="00426473"/>
    <w:rsid w:val="004318A3"/>
    <w:rsid w:val="00434061"/>
    <w:rsid w:val="0043418E"/>
    <w:rsid w:val="004341A6"/>
    <w:rsid w:val="00440A34"/>
    <w:rsid w:val="0044130A"/>
    <w:rsid w:val="00441984"/>
    <w:rsid w:val="0044239C"/>
    <w:rsid w:val="0044369D"/>
    <w:rsid w:val="004441B6"/>
    <w:rsid w:val="00445230"/>
    <w:rsid w:val="00445344"/>
    <w:rsid w:val="00450B00"/>
    <w:rsid w:val="00450C9F"/>
    <w:rsid w:val="00451427"/>
    <w:rsid w:val="00451FC0"/>
    <w:rsid w:val="004522DF"/>
    <w:rsid w:val="00460468"/>
    <w:rsid w:val="00461C9E"/>
    <w:rsid w:val="004650EB"/>
    <w:rsid w:val="0046563E"/>
    <w:rsid w:val="00467F57"/>
    <w:rsid w:val="00471FE0"/>
    <w:rsid w:val="0047400B"/>
    <w:rsid w:val="00475289"/>
    <w:rsid w:val="00477D5C"/>
    <w:rsid w:val="00480384"/>
    <w:rsid w:val="00480CDA"/>
    <w:rsid w:val="00483A26"/>
    <w:rsid w:val="00483D58"/>
    <w:rsid w:val="0049099F"/>
    <w:rsid w:val="00490B63"/>
    <w:rsid w:val="00491EAA"/>
    <w:rsid w:val="00492220"/>
    <w:rsid w:val="00494630"/>
    <w:rsid w:val="00495726"/>
    <w:rsid w:val="00495BC4"/>
    <w:rsid w:val="00495FA5"/>
    <w:rsid w:val="00496152"/>
    <w:rsid w:val="004A0A4B"/>
    <w:rsid w:val="004A1B17"/>
    <w:rsid w:val="004A3625"/>
    <w:rsid w:val="004A6629"/>
    <w:rsid w:val="004A78C8"/>
    <w:rsid w:val="004B0CF9"/>
    <w:rsid w:val="004B23EF"/>
    <w:rsid w:val="004B348A"/>
    <w:rsid w:val="004B4F7B"/>
    <w:rsid w:val="004B7CB8"/>
    <w:rsid w:val="004C01D6"/>
    <w:rsid w:val="004C0277"/>
    <w:rsid w:val="004C0D86"/>
    <w:rsid w:val="004C226A"/>
    <w:rsid w:val="004C24A2"/>
    <w:rsid w:val="004C2740"/>
    <w:rsid w:val="004C4175"/>
    <w:rsid w:val="004C4524"/>
    <w:rsid w:val="004D318E"/>
    <w:rsid w:val="004D3E23"/>
    <w:rsid w:val="004D5429"/>
    <w:rsid w:val="004D72A0"/>
    <w:rsid w:val="004D7F48"/>
    <w:rsid w:val="004E0968"/>
    <w:rsid w:val="004E4404"/>
    <w:rsid w:val="004E47B0"/>
    <w:rsid w:val="004E546B"/>
    <w:rsid w:val="004E754B"/>
    <w:rsid w:val="004F3D88"/>
    <w:rsid w:val="00500D95"/>
    <w:rsid w:val="00501C1D"/>
    <w:rsid w:val="00503227"/>
    <w:rsid w:val="00504355"/>
    <w:rsid w:val="00504FA9"/>
    <w:rsid w:val="005059C3"/>
    <w:rsid w:val="00513DA1"/>
    <w:rsid w:val="00515BDF"/>
    <w:rsid w:val="00515ECE"/>
    <w:rsid w:val="00520F90"/>
    <w:rsid w:val="00526554"/>
    <w:rsid w:val="00526557"/>
    <w:rsid w:val="00526DC5"/>
    <w:rsid w:val="00527A28"/>
    <w:rsid w:val="005316D5"/>
    <w:rsid w:val="0053207B"/>
    <w:rsid w:val="00532825"/>
    <w:rsid w:val="00532B24"/>
    <w:rsid w:val="005333D1"/>
    <w:rsid w:val="00535170"/>
    <w:rsid w:val="00535340"/>
    <w:rsid w:val="00540430"/>
    <w:rsid w:val="005406BB"/>
    <w:rsid w:val="00540911"/>
    <w:rsid w:val="00541A2B"/>
    <w:rsid w:val="005459C9"/>
    <w:rsid w:val="005462C3"/>
    <w:rsid w:val="005462EF"/>
    <w:rsid w:val="005504E8"/>
    <w:rsid w:val="00550DCE"/>
    <w:rsid w:val="00552900"/>
    <w:rsid w:val="00557A8A"/>
    <w:rsid w:val="00560394"/>
    <w:rsid w:val="00560691"/>
    <w:rsid w:val="00560C57"/>
    <w:rsid w:val="00561CC9"/>
    <w:rsid w:val="00562F6B"/>
    <w:rsid w:val="005635C6"/>
    <w:rsid w:val="00565047"/>
    <w:rsid w:val="005667B1"/>
    <w:rsid w:val="00566A14"/>
    <w:rsid w:val="00570657"/>
    <w:rsid w:val="005742F9"/>
    <w:rsid w:val="00574C33"/>
    <w:rsid w:val="005756F8"/>
    <w:rsid w:val="005760EC"/>
    <w:rsid w:val="005772EC"/>
    <w:rsid w:val="005801BD"/>
    <w:rsid w:val="00580DDF"/>
    <w:rsid w:val="005817A7"/>
    <w:rsid w:val="0058193E"/>
    <w:rsid w:val="00585FD9"/>
    <w:rsid w:val="005917A5"/>
    <w:rsid w:val="00591E14"/>
    <w:rsid w:val="00592394"/>
    <w:rsid w:val="005947EF"/>
    <w:rsid w:val="00597B19"/>
    <w:rsid w:val="005A2D01"/>
    <w:rsid w:val="005A595B"/>
    <w:rsid w:val="005A5D50"/>
    <w:rsid w:val="005A65F3"/>
    <w:rsid w:val="005A7DA5"/>
    <w:rsid w:val="005B0C19"/>
    <w:rsid w:val="005B1292"/>
    <w:rsid w:val="005B18E1"/>
    <w:rsid w:val="005B3448"/>
    <w:rsid w:val="005B3593"/>
    <w:rsid w:val="005B5B32"/>
    <w:rsid w:val="005B5FCF"/>
    <w:rsid w:val="005B7100"/>
    <w:rsid w:val="005B7C3C"/>
    <w:rsid w:val="005C07A7"/>
    <w:rsid w:val="005C1A9B"/>
    <w:rsid w:val="005C356B"/>
    <w:rsid w:val="005C485F"/>
    <w:rsid w:val="005C5076"/>
    <w:rsid w:val="005D0C1F"/>
    <w:rsid w:val="005D6B55"/>
    <w:rsid w:val="005D6F1B"/>
    <w:rsid w:val="005D7256"/>
    <w:rsid w:val="005E064F"/>
    <w:rsid w:val="005E1190"/>
    <w:rsid w:val="005E2125"/>
    <w:rsid w:val="005E2A73"/>
    <w:rsid w:val="005E2B69"/>
    <w:rsid w:val="005E4E13"/>
    <w:rsid w:val="005E63C0"/>
    <w:rsid w:val="005E723B"/>
    <w:rsid w:val="005E743A"/>
    <w:rsid w:val="005F1209"/>
    <w:rsid w:val="005F4260"/>
    <w:rsid w:val="005F4E4E"/>
    <w:rsid w:val="005F4FF9"/>
    <w:rsid w:val="005F540D"/>
    <w:rsid w:val="005F7122"/>
    <w:rsid w:val="00600A72"/>
    <w:rsid w:val="00601B77"/>
    <w:rsid w:val="00602F5C"/>
    <w:rsid w:val="00605831"/>
    <w:rsid w:val="00606A90"/>
    <w:rsid w:val="006102BC"/>
    <w:rsid w:val="00611A79"/>
    <w:rsid w:val="00611B7E"/>
    <w:rsid w:val="006124B0"/>
    <w:rsid w:val="00612655"/>
    <w:rsid w:val="00613F23"/>
    <w:rsid w:val="00614CF4"/>
    <w:rsid w:val="00614F92"/>
    <w:rsid w:val="006179C9"/>
    <w:rsid w:val="006209F3"/>
    <w:rsid w:val="00621153"/>
    <w:rsid w:val="006237E5"/>
    <w:rsid w:val="00624A9E"/>
    <w:rsid w:val="00625485"/>
    <w:rsid w:val="0062647A"/>
    <w:rsid w:val="00626BAA"/>
    <w:rsid w:val="0062751A"/>
    <w:rsid w:val="0063163F"/>
    <w:rsid w:val="0063439E"/>
    <w:rsid w:val="00635F22"/>
    <w:rsid w:val="00636775"/>
    <w:rsid w:val="00636885"/>
    <w:rsid w:val="00640BC0"/>
    <w:rsid w:val="006410BE"/>
    <w:rsid w:val="00642EA1"/>
    <w:rsid w:val="00645BB5"/>
    <w:rsid w:val="00651016"/>
    <w:rsid w:val="00651558"/>
    <w:rsid w:val="006543ED"/>
    <w:rsid w:val="006552F7"/>
    <w:rsid w:val="00656E59"/>
    <w:rsid w:val="0066023A"/>
    <w:rsid w:val="0066058E"/>
    <w:rsid w:val="00663DFE"/>
    <w:rsid w:val="00667589"/>
    <w:rsid w:val="006714E3"/>
    <w:rsid w:val="0067194E"/>
    <w:rsid w:val="00671AD8"/>
    <w:rsid w:val="006730F6"/>
    <w:rsid w:val="006731B9"/>
    <w:rsid w:val="006732B9"/>
    <w:rsid w:val="00673D7D"/>
    <w:rsid w:val="00674FA5"/>
    <w:rsid w:val="00675E66"/>
    <w:rsid w:val="00682269"/>
    <w:rsid w:val="00682839"/>
    <w:rsid w:val="00682AB9"/>
    <w:rsid w:val="00683198"/>
    <w:rsid w:val="00684F6E"/>
    <w:rsid w:val="00685116"/>
    <w:rsid w:val="00685C7C"/>
    <w:rsid w:val="0068730A"/>
    <w:rsid w:val="00687C45"/>
    <w:rsid w:val="00690425"/>
    <w:rsid w:val="00691763"/>
    <w:rsid w:val="006918CB"/>
    <w:rsid w:val="0069545F"/>
    <w:rsid w:val="00696EA1"/>
    <w:rsid w:val="00697BC7"/>
    <w:rsid w:val="006A286C"/>
    <w:rsid w:val="006A32FB"/>
    <w:rsid w:val="006A3829"/>
    <w:rsid w:val="006A502F"/>
    <w:rsid w:val="006B0E22"/>
    <w:rsid w:val="006B2E36"/>
    <w:rsid w:val="006B3ABD"/>
    <w:rsid w:val="006B3AC9"/>
    <w:rsid w:val="006B5337"/>
    <w:rsid w:val="006C5A09"/>
    <w:rsid w:val="006C6A22"/>
    <w:rsid w:val="006C7DA6"/>
    <w:rsid w:val="006D1FD4"/>
    <w:rsid w:val="006D21D1"/>
    <w:rsid w:val="006D38A7"/>
    <w:rsid w:val="006D4A0D"/>
    <w:rsid w:val="006D55B7"/>
    <w:rsid w:val="006D590E"/>
    <w:rsid w:val="006E0117"/>
    <w:rsid w:val="006E03FE"/>
    <w:rsid w:val="006E1101"/>
    <w:rsid w:val="006E4938"/>
    <w:rsid w:val="006E5081"/>
    <w:rsid w:val="006E5493"/>
    <w:rsid w:val="006E5CA7"/>
    <w:rsid w:val="006E5E4C"/>
    <w:rsid w:val="006F2CB3"/>
    <w:rsid w:val="006F48F8"/>
    <w:rsid w:val="006F5A4F"/>
    <w:rsid w:val="006F682A"/>
    <w:rsid w:val="00700230"/>
    <w:rsid w:val="0070367C"/>
    <w:rsid w:val="0071313E"/>
    <w:rsid w:val="007132F8"/>
    <w:rsid w:val="00714BF9"/>
    <w:rsid w:val="007155DC"/>
    <w:rsid w:val="0071575A"/>
    <w:rsid w:val="0071629A"/>
    <w:rsid w:val="00730E6B"/>
    <w:rsid w:val="007312BC"/>
    <w:rsid w:val="0073250C"/>
    <w:rsid w:val="0073426F"/>
    <w:rsid w:val="00734B93"/>
    <w:rsid w:val="00735D69"/>
    <w:rsid w:val="00737692"/>
    <w:rsid w:val="007379F0"/>
    <w:rsid w:val="00737DD9"/>
    <w:rsid w:val="0074255F"/>
    <w:rsid w:val="00743AB7"/>
    <w:rsid w:val="007444A7"/>
    <w:rsid w:val="00744FE9"/>
    <w:rsid w:val="00745D52"/>
    <w:rsid w:val="007463A0"/>
    <w:rsid w:val="00746AB6"/>
    <w:rsid w:val="00747631"/>
    <w:rsid w:val="00751895"/>
    <w:rsid w:val="0075269F"/>
    <w:rsid w:val="00752E0A"/>
    <w:rsid w:val="00753CBF"/>
    <w:rsid w:val="00754077"/>
    <w:rsid w:val="00755595"/>
    <w:rsid w:val="0075602E"/>
    <w:rsid w:val="00756AA9"/>
    <w:rsid w:val="007579E7"/>
    <w:rsid w:val="00760017"/>
    <w:rsid w:val="007635CB"/>
    <w:rsid w:val="007642FE"/>
    <w:rsid w:val="00764AD0"/>
    <w:rsid w:val="007651F2"/>
    <w:rsid w:val="007655EC"/>
    <w:rsid w:val="00771B0A"/>
    <w:rsid w:val="00771EFF"/>
    <w:rsid w:val="00771FEB"/>
    <w:rsid w:val="00772469"/>
    <w:rsid w:val="007725E5"/>
    <w:rsid w:val="00774211"/>
    <w:rsid w:val="00774B6C"/>
    <w:rsid w:val="007777F8"/>
    <w:rsid w:val="00777D3A"/>
    <w:rsid w:val="00783308"/>
    <w:rsid w:val="0078353B"/>
    <w:rsid w:val="00786DE2"/>
    <w:rsid w:val="0078734A"/>
    <w:rsid w:val="007933F1"/>
    <w:rsid w:val="007975EF"/>
    <w:rsid w:val="007978F7"/>
    <w:rsid w:val="007A1EEA"/>
    <w:rsid w:val="007A2086"/>
    <w:rsid w:val="007A3677"/>
    <w:rsid w:val="007A3BCA"/>
    <w:rsid w:val="007A45DD"/>
    <w:rsid w:val="007A47A5"/>
    <w:rsid w:val="007A5711"/>
    <w:rsid w:val="007A5838"/>
    <w:rsid w:val="007B0866"/>
    <w:rsid w:val="007B4FFD"/>
    <w:rsid w:val="007B7232"/>
    <w:rsid w:val="007B731A"/>
    <w:rsid w:val="007B7947"/>
    <w:rsid w:val="007C1524"/>
    <w:rsid w:val="007C21C2"/>
    <w:rsid w:val="007C2E34"/>
    <w:rsid w:val="007C64D6"/>
    <w:rsid w:val="007D261D"/>
    <w:rsid w:val="007D3A43"/>
    <w:rsid w:val="007E1578"/>
    <w:rsid w:val="007E1AA2"/>
    <w:rsid w:val="007E3E2C"/>
    <w:rsid w:val="007E4FE8"/>
    <w:rsid w:val="007E627B"/>
    <w:rsid w:val="007E7AF1"/>
    <w:rsid w:val="007F056E"/>
    <w:rsid w:val="007F2F47"/>
    <w:rsid w:val="007F4790"/>
    <w:rsid w:val="0080033D"/>
    <w:rsid w:val="00802B1A"/>
    <w:rsid w:val="00804B71"/>
    <w:rsid w:val="008056CC"/>
    <w:rsid w:val="008058D5"/>
    <w:rsid w:val="00806669"/>
    <w:rsid w:val="0081059C"/>
    <w:rsid w:val="00811796"/>
    <w:rsid w:val="00811B26"/>
    <w:rsid w:val="00812855"/>
    <w:rsid w:val="008130A3"/>
    <w:rsid w:val="008160E2"/>
    <w:rsid w:val="00821327"/>
    <w:rsid w:val="00822D5F"/>
    <w:rsid w:val="008242DD"/>
    <w:rsid w:val="00824C14"/>
    <w:rsid w:val="008321B7"/>
    <w:rsid w:val="008335F2"/>
    <w:rsid w:val="00835BE4"/>
    <w:rsid w:val="008401D3"/>
    <w:rsid w:val="00842701"/>
    <w:rsid w:val="008429C0"/>
    <w:rsid w:val="008448BA"/>
    <w:rsid w:val="00846AA0"/>
    <w:rsid w:val="00850068"/>
    <w:rsid w:val="00850221"/>
    <w:rsid w:val="008510D4"/>
    <w:rsid w:val="00851F6C"/>
    <w:rsid w:val="008527B6"/>
    <w:rsid w:val="00860D4D"/>
    <w:rsid w:val="0086156E"/>
    <w:rsid w:val="008618EF"/>
    <w:rsid w:val="008626C7"/>
    <w:rsid w:val="00863D60"/>
    <w:rsid w:val="008677C1"/>
    <w:rsid w:val="00867C8D"/>
    <w:rsid w:val="00867D21"/>
    <w:rsid w:val="008715B6"/>
    <w:rsid w:val="00872A50"/>
    <w:rsid w:val="00872B41"/>
    <w:rsid w:val="00873833"/>
    <w:rsid w:val="00874C5C"/>
    <w:rsid w:val="00877763"/>
    <w:rsid w:val="008800A5"/>
    <w:rsid w:val="008800C7"/>
    <w:rsid w:val="0088154C"/>
    <w:rsid w:val="00881619"/>
    <w:rsid w:val="00881B88"/>
    <w:rsid w:val="00884132"/>
    <w:rsid w:val="00884295"/>
    <w:rsid w:val="00885AF0"/>
    <w:rsid w:val="00886CB4"/>
    <w:rsid w:val="00890F90"/>
    <w:rsid w:val="0089140C"/>
    <w:rsid w:val="008915D2"/>
    <w:rsid w:val="00891934"/>
    <w:rsid w:val="008926C5"/>
    <w:rsid w:val="00892B91"/>
    <w:rsid w:val="00892BC3"/>
    <w:rsid w:val="008947DF"/>
    <w:rsid w:val="00894A2D"/>
    <w:rsid w:val="00895222"/>
    <w:rsid w:val="00896ACA"/>
    <w:rsid w:val="00897C63"/>
    <w:rsid w:val="00897E58"/>
    <w:rsid w:val="008B013B"/>
    <w:rsid w:val="008B0465"/>
    <w:rsid w:val="008B3188"/>
    <w:rsid w:val="008B637D"/>
    <w:rsid w:val="008B70E9"/>
    <w:rsid w:val="008B7A95"/>
    <w:rsid w:val="008C0CE7"/>
    <w:rsid w:val="008C275C"/>
    <w:rsid w:val="008C2B0B"/>
    <w:rsid w:val="008C3BD2"/>
    <w:rsid w:val="008C46A7"/>
    <w:rsid w:val="008C636E"/>
    <w:rsid w:val="008D066F"/>
    <w:rsid w:val="008D1538"/>
    <w:rsid w:val="008D2560"/>
    <w:rsid w:val="008D3D05"/>
    <w:rsid w:val="008D6CFB"/>
    <w:rsid w:val="008E317C"/>
    <w:rsid w:val="008E37D5"/>
    <w:rsid w:val="008E54E9"/>
    <w:rsid w:val="008E7962"/>
    <w:rsid w:val="008F0F96"/>
    <w:rsid w:val="008F1AFE"/>
    <w:rsid w:val="008F3B76"/>
    <w:rsid w:val="008F40C3"/>
    <w:rsid w:val="008F53DF"/>
    <w:rsid w:val="008F604F"/>
    <w:rsid w:val="00900198"/>
    <w:rsid w:val="00900B4B"/>
    <w:rsid w:val="009020E6"/>
    <w:rsid w:val="00902D84"/>
    <w:rsid w:val="00902DFB"/>
    <w:rsid w:val="00904C56"/>
    <w:rsid w:val="00904F88"/>
    <w:rsid w:val="009052B8"/>
    <w:rsid w:val="00905F35"/>
    <w:rsid w:val="009116BA"/>
    <w:rsid w:val="0091203E"/>
    <w:rsid w:val="00913009"/>
    <w:rsid w:val="00916509"/>
    <w:rsid w:val="00921845"/>
    <w:rsid w:val="009219CE"/>
    <w:rsid w:val="0092219B"/>
    <w:rsid w:val="009234B5"/>
    <w:rsid w:val="0092398E"/>
    <w:rsid w:val="00923BBF"/>
    <w:rsid w:val="0092477E"/>
    <w:rsid w:val="00926445"/>
    <w:rsid w:val="0092656E"/>
    <w:rsid w:val="009306E3"/>
    <w:rsid w:val="0093190A"/>
    <w:rsid w:val="00933607"/>
    <w:rsid w:val="0093387C"/>
    <w:rsid w:val="00933A1B"/>
    <w:rsid w:val="00935E91"/>
    <w:rsid w:val="00940102"/>
    <w:rsid w:val="00941193"/>
    <w:rsid w:val="0094127A"/>
    <w:rsid w:val="0094191D"/>
    <w:rsid w:val="00941D46"/>
    <w:rsid w:val="0094231A"/>
    <w:rsid w:val="0094354D"/>
    <w:rsid w:val="0094421D"/>
    <w:rsid w:val="00946182"/>
    <w:rsid w:val="00950432"/>
    <w:rsid w:val="00951C54"/>
    <w:rsid w:val="009562D5"/>
    <w:rsid w:val="00961459"/>
    <w:rsid w:val="00961681"/>
    <w:rsid w:val="0096171F"/>
    <w:rsid w:val="00961D3E"/>
    <w:rsid w:val="00961DAB"/>
    <w:rsid w:val="009642F6"/>
    <w:rsid w:val="00964AA9"/>
    <w:rsid w:val="00966C3A"/>
    <w:rsid w:val="00966FCF"/>
    <w:rsid w:val="00970A71"/>
    <w:rsid w:val="00972267"/>
    <w:rsid w:val="00973B48"/>
    <w:rsid w:val="00973B5F"/>
    <w:rsid w:val="00973FE0"/>
    <w:rsid w:val="0097464D"/>
    <w:rsid w:val="00974839"/>
    <w:rsid w:val="0097724B"/>
    <w:rsid w:val="0098060C"/>
    <w:rsid w:val="00980655"/>
    <w:rsid w:val="009811FB"/>
    <w:rsid w:val="00981590"/>
    <w:rsid w:val="00981F1A"/>
    <w:rsid w:val="009836BF"/>
    <w:rsid w:val="00986411"/>
    <w:rsid w:val="00990BFF"/>
    <w:rsid w:val="00991524"/>
    <w:rsid w:val="009A1CE1"/>
    <w:rsid w:val="009A2AE0"/>
    <w:rsid w:val="009A31CD"/>
    <w:rsid w:val="009A5C62"/>
    <w:rsid w:val="009A7FF0"/>
    <w:rsid w:val="009B3FEE"/>
    <w:rsid w:val="009B44E0"/>
    <w:rsid w:val="009B4975"/>
    <w:rsid w:val="009B4CF0"/>
    <w:rsid w:val="009B56EB"/>
    <w:rsid w:val="009B6624"/>
    <w:rsid w:val="009B76C1"/>
    <w:rsid w:val="009C010C"/>
    <w:rsid w:val="009C1660"/>
    <w:rsid w:val="009C1948"/>
    <w:rsid w:val="009C2CFA"/>
    <w:rsid w:val="009C344B"/>
    <w:rsid w:val="009C5C4C"/>
    <w:rsid w:val="009C6449"/>
    <w:rsid w:val="009C7D47"/>
    <w:rsid w:val="009D1D56"/>
    <w:rsid w:val="009D2211"/>
    <w:rsid w:val="009D4082"/>
    <w:rsid w:val="009D41FE"/>
    <w:rsid w:val="009D62BB"/>
    <w:rsid w:val="009E39CB"/>
    <w:rsid w:val="009E5269"/>
    <w:rsid w:val="009E73EC"/>
    <w:rsid w:val="009E7DFA"/>
    <w:rsid w:val="009F050E"/>
    <w:rsid w:val="009F0EEF"/>
    <w:rsid w:val="009F178E"/>
    <w:rsid w:val="009F1F3F"/>
    <w:rsid w:val="009F3601"/>
    <w:rsid w:val="009F3EC4"/>
    <w:rsid w:val="009F4E17"/>
    <w:rsid w:val="009F70B3"/>
    <w:rsid w:val="009F71BF"/>
    <w:rsid w:val="00A0007A"/>
    <w:rsid w:val="00A00B43"/>
    <w:rsid w:val="00A00BE5"/>
    <w:rsid w:val="00A02BBE"/>
    <w:rsid w:val="00A05049"/>
    <w:rsid w:val="00A05091"/>
    <w:rsid w:val="00A1091B"/>
    <w:rsid w:val="00A12656"/>
    <w:rsid w:val="00A15780"/>
    <w:rsid w:val="00A15E88"/>
    <w:rsid w:val="00A169C1"/>
    <w:rsid w:val="00A17317"/>
    <w:rsid w:val="00A21EFA"/>
    <w:rsid w:val="00A22A37"/>
    <w:rsid w:val="00A241F7"/>
    <w:rsid w:val="00A24B57"/>
    <w:rsid w:val="00A26B8B"/>
    <w:rsid w:val="00A33499"/>
    <w:rsid w:val="00A4120E"/>
    <w:rsid w:val="00A427F7"/>
    <w:rsid w:val="00A44116"/>
    <w:rsid w:val="00A44235"/>
    <w:rsid w:val="00A44FC7"/>
    <w:rsid w:val="00A46BAD"/>
    <w:rsid w:val="00A50240"/>
    <w:rsid w:val="00A535FE"/>
    <w:rsid w:val="00A53D38"/>
    <w:rsid w:val="00A54388"/>
    <w:rsid w:val="00A549D1"/>
    <w:rsid w:val="00A5572F"/>
    <w:rsid w:val="00A55C29"/>
    <w:rsid w:val="00A5664D"/>
    <w:rsid w:val="00A624F3"/>
    <w:rsid w:val="00A640CF"/>
    <w:rsid w:val="00A64E45"/>
    <w:rsid w:val="00A679CC"/>
    <w:rsid w:val="00A712C8"/>
    <w:rsid w:val="00A7221B"/>
    <w:rsid w:val="00A72F8D"/>
    <w:rsid w:val="00A75BF7"/>
    <w:rsid w:val="00A76B1C"/>
    <w:rsid w:val="00A76D0F"/>
    <w:rsid w:val="00A76F39"/>
    <w:rsid w:val="00A815DD"/>
    <w:rsid w:val="00A83C19"/>
    <w:rsid w:val="00A85B2C"/>
    <w:rsid w:val="00A9053F"/>
    <w:rsid w:val="00A91FA2"/>
    <w:rsid w:val="00A926BC"/>
    <w:rsid w:val="00A95877"/>
    <w:rsid w:val="00A97017"/>
    <w:rsid w:val="00AA071F"/>
    <w:rsid w:val="00AA1BA6"/>
    <w:rsid w:val="00AA3625"/>
    <w:rsid w:val="00AA6F00"/>
    <w:rsid w:val="00AB040A"/>
    <w:rsid w:val="00AB0E2F"/>
    <w:rsid w:val="00AB0E37"/>
    <w:rsid w:val="00AB136C"/>
    <w:rsid w:val="00AB2545"/>
    <w:rsid w:val="00AB256E"/>
    <w:rsid w:val="00AB3B26"/>
    <w:rsid w:val="00AB4F20"/>
    <w:rsid w:val="00AB5D4D"/>
    <w:rsid w:val="00AB7B8B"/>
    <w:rsid w:val="00AC139F"/>
    <w:rsid w:val="00AC4C79"/>
    <w:rsid w:val="00AC59ED"/>
    <w:rsid w:val="00AD3072"/>
    <w:rsid w:val="00AD59EC"/>
    <w:rsid w:val="00AD6BBC"/>
    <w:rsid w:val="00AD7369"/>
    <w:rsid w:val="00AE03D6"/>
    <w:rsid w:val="00AE045C"/>
    <w:rsid w:val="00AE2E8A"/>
    <w:rsid w:val="00AE3EFA"/>
    <w:rsid w:val="00AE51EE"/>
    <w:rsid w:val="00AE59DE"/>
    <w:rsid w:val="00AE5B48"/>
    <w:rsid w:val="00AE5EDC"/>
    <w:rsid w:val="00AE6AA2"/>
    <w:rsid w:val="00AF05C3"/>
    <w:rsid w:val="00AF08D4"/>
    <w:rsid w:val="00AF646D"/>
    <w:rsid w:val="00AF741E"/>
    <w:rsid w:val="00AF7A76"/>
    <w:rsid w:val="00AF7FA5"/>
    <w:rsid w:val="00B007CB"/>
    <w:rsid w:val="00B00E57"/>
    <w:rsid w:val="00B016BF"/>
    <w:rsid w:val="00B06056"/>
    <w:rsid w:val="00B065FD"/>
    <w:rsid w:val="00B07539"/>
    <w:rsid w:val="00B076FC"/>
    <w:rsid w:val="00B1523C"/>
    <w:rsid w:val="00B21CA6"/>
    <w:rsid w:val="00B222D2"/>
    <w:rsid w:val="00B24010"/>
    <w:rsid w:val="00B24066"/>
    <w:rsid w:val="00B2682A"/>
    <w:rsid w:val="00B26C28"/>
    <w:rsid w:val="00B30360"/>
    <w:rsid w:val="00B30B97"/>
    <w:rsid w:val="00B34C0C"/>
    <w:rsid w:val="00B34EB4"/>
    <w:rsid w:val="00B35FD0"/>
    <w:rsid w:val="00B376AB"/>
    <w:rsid w:val="00B4027D"/>
    <w:rsid w:val="00B4320C"/>
    <w:rsid w:val="00B43A7C"/>
    <w:rsid w:val="00B45B23"/>
    <w:rsid w:val="00B47B49"/>
    <w:rsid w:val="00B541FE"/>
    <w:rsid w:val="00B55C84"/>
    <w:rsid w:val="00B6088E"/>
    <w:rsid w:val="00B61179"/>
    <w:rsid w:val="00B61416"/>
    <w:rsid w:val="00B624F2"/>
    <w:rsid w:val="00B6274D"/>
    <w:rsid w:val="00B645C7"/>
    <w:rsid w:val="00B64E87"/>
    <w:rsid w:val="00B656BA"/>
    <w:rsid w:val="00B67BA7"/>
    <w:rsid w:val="00B67CF3"/>
    <w:rsid w:val="00B7287E"/>
    <w:rsid w:val="00B73563"/>
    <w:rsid w:val="00B73D59"/>
    <w:rsid w:val="00B745D7"/>
    <w:rsid w:val="00B76B45"/>
    <w:rsid w:val="00B77320"/>
    <w:rsid w:val="00B80376"/>
    <w:rsid w:val="00B81412"/>
    <w:rsid w:val="00B81579"/>
    <w:rsid w:val="00B8172D"/>
    <w:rsid w:val="00B817EE"/>
    <w:rsid w:val="00B81CB4"/>
    <w:rsid w:val="00B823B5"/>
    <w:rsid w:val="00B824C3"/>
    <w:rsid w:val="00B842A2"/>
    <w:rsid w:val="00B84B14"/>
    <w:rsid w:val="00B85AE3"/>
    <w:rsid w:val="00B87450"/>
    <w:rsid w:val="00B87F6B"/>
    <w:rsid w:val="00B92A2D"/>
    <w:rsid w:val="00B95221"/>
    <w:rsid w:val="00B95DBF"/>
    <w:rsid w:val="00B9747A"/>
    <w:rsid w:val="00B97555"/>
    <w:rsid w:val="00BA0657"/>
    <w:rsid w:val="00BA385C"/>
    <w:rsid w:val="00BB0481"/>
    <w:rsid w:val="00BB0D74"/>
    <w:rsid w:val="00BB3D7F"/>
    <w:rsid w:val="00BB4393"/>
    <w:rsid w:val="00BB48C3"/>
    <w:rsid w:val="00BC2FE1"/>
    <w:rsid w:val="00BC7005"/>
    <w:rsid w:val="00BC7200"/>
    <w:rsid w:val="00BD2027"/>
    <w:rsid w:val="00BD7CB9"/>
    <w:rsid w:val="00BE0D7B"/>
    <w:rsid w:val="00BE3EA1"/>
    <w:rsid w:val="00BE4293"/>
    <w:rsid w:val="00BE6D84"/>
    <w:rsid w:val="00BF02F4"/>
    <w:rsid w:val="00BF10A1"/>
    <w:rsid w:val="00BF1F00"/>
    <w:rsid w:val="00BF27C1"/>
    <w:rsid w:val="00BF2F5D"/>
    <w:rsid w:val="00BF3C03"/>
    <w:rsid w:val="00BF5A78"/>
    <w:rsid w:val="00C01C22"/>
    <w:rsid w:val="00C02F16"/>
    <w:rsid w:val="00C06046"/>
    <w:rsid w:val="00C14180"/>
    <w:rsid w:val="00C15B09"/>
    <w:rsid w:val="00C17AE8"/>
    <w:rsid w:val="00C2077D"/>
    <w:rsid w:val="00C220A7"/>
    <w:rsid w:val="00C27B22"/>
    <w:rsid w:val="00C31193"/>
    <w:rsid w:val="00C31265"/>
    <w:rsid w:val="00C32CA7"/>
    <w:rsid w:val="00C335FA"/>
    <w:rsid w:val="00C35ADA"/>
    <w:rsid w:val="00C36991"/>
    <w:rsid w:val="00C41BE4"/>
    <w:rsid w:val="00C43EB2"/>
    <w:rsid w:val="00C4445C"/>
    <w:rsid w:val="00C44A63"/>
    <w:rsid w:val="00C45ACD"/>
    <w:rsid w:val="00C51011"/>
    <w:rsid w:val="00C517E2"/>
    <w:rsid w:val="00C51E0E"/>
    <w:rsid w:val="00C54358"/>
    <w:rsid w:val="00C54A3A"/>
    <w:rsid w:val="00C610A9"/>
    <w:rsid w:val="00C61A89"/>
    <w:rsid w:val="00C65AF7"/>
    <w:rsid w:val="00C670E8"/>
    <w:rsid w:val="00C71B1B"/>
    <w:rsid w:val="00C732D9"/>
    <w:rsid w:val="00C736B6"/>
    <w:rsid w:val="00C7432D"/>
    <w:rsid w:val="00C74917"/>
    <w:rsid w:val="00C74B41"/>
    <w:rsid w:val="00C75676"/>
    <w:rsid w:val="00C76678"/>
    <w:rsid w:val="00C76F47"/>
    <w:rsid w:val="00C76FBB"/>
    <w:rsid w:val="00C81E00"/>
    <w:rsid w:val="00C849B1"/>
    <w:rsid w:val="00C87C49"/>
    <w:rsid w:val="00C90755"/>
    <w:rsid w:val="00C90A4E"/>
    <w:rsid w:val="00C9285F"/>
    <w:rsid w:val="00C9410D"/>
    <w:rsid w:val="00C94C50"/>
    <w:rsid w:val="00C95AFF"/>
    <w:rsid w:val="00C9681E"/>
    <w:rsid w:val="00C96A9F"/>
    <w:rsid w:val="00C96F68"/>
    <w:rsid w:val="00CA17E2"/>
    <w:rsid w:val="00CA1F5D"/>
    <w:rsid w:val="00CA5BC5"/>
    <w:rsid w:val="00CA67F8"/>
    <w:rsid w:val="00CB1109"/>
    <w:rsid w:val="00CB1D04"/>
    <w:rsid w:val="00CB4A66"/>
    <w:rsid w:val="00CB4D76"/>
    <w:rsid w:val="00CC0E2B"/>
    <w:rsid w:val="00CC1533"/>
    <w:rsid w:val="00CC28CC"/>
    <w:rsid w:val="00CC3409"/>
    <w:rsid w:val="00CC5185"/>
    <w:rsid w:val="00CD2301"/>
    <w:rsid w:val="00CD38BF"/>
    <w:rsid w:val="00CD50D6"/>
    <w:rsid w:val="00CD5517"/>
    <w:rsid w:val="00CD5A4F"/>
    <w:rsid w:val="00CD71FA"/>
    <w:rsid w:val="00CE0B7C"/>
    <w:rsid w:val="00CE42F0"/>
    <w:rsid w:val="00CE4AE7"/>
    <w:rsid w:val="00CE7533"/>
    <w:rsid w:val="00CF01B6"/>
    <w:rsid w:val="00CF094E"/>
    <w:rsid w:val="00CF1933"/>
    <w:rsid w:val="00CF2C02"/>
    <w:rsid w:val="00D0181A"/>
    <w:rsid w:val="00D03EF8"/>
    <w:rsid w:val="00D047EC"/>
    <w:rsid w:val="00D051EB"/>
    <w:rsid w:val="00D0606B"/>
    <w:rsid w:val="00D07BEB"/>
    <w:rsid w:val="00D07F9F"/>
    <w:rsid w:val="00D12CB0"/>
    <w:rsid w:val="00D138B4"/>
    <w:rsid w:val="00D13EF7"/>
    <w:rsid w:val="00D142E3"/>
    <w:rsid w:val="00D14D40"/>
    <w:rsid w:val="00D155BD"/>
    <w:rsid w:val="00D1707E"/>
    <w:rsid w:val="00D2016B"/>
    <w:rsid w:val="00D21952"/>
    <w:rsid w:val="00D2359E"/>
    <w:rsid w:val="00D24F08"/>
    <w:rsid w:val="00D25C37"/>
    <w:rsid w:val="00D27A99"/>
    <w:rsid w:val="00D27AE8"/>
    <w:rsid w:val="00D30A45"/>
    <w:rsid w:val="00D31CEA"/>
    <w:rsid w:val="00D36028"/>
    <w:rsid w:val="00D368DC"/>
    <w:rsid w:val="00D3691D"/>
    <w:rsid w:val="00D4007C"/>
    <w:rsid w:val="00D415B2"/>
    <w:rsid w:val="00D43829"/>
    <w:rsid w:val="00D51C70"/>
    <w:rsid w:val="00D52408"/>
    <w:rsid w:val="00D53999"/>
    <w:rsid w:val="00D55D62"/>
    <w:rsid w:val="00D5663F"/>
    <w:rsid w:val="00D57BDB"/>
    <w:rsid w:val="00D62A7C"/>
    <w:rsid w:val="00D637B8"/>
    <w:rsid w:val="00D64A7F"/>
    <w:rsid w:val="00D6568E"/>
    <w:rsid w:val="00D675F1"/>
    <w:rsid w:val="00D6764E"/>
    <w:rsid w:val="00D70F3C"/>
    <w:rsid w:val="00D7169C"/>
    <w:rsid w:val="00D726F6"/>
    <w:rsid w:val="00D728F1"/>
    <w:rsid w:val="00D74D06"/>
    <w:rsid w:val="00D75003"/>
    <w:rsid w:val="00D76C5A"/>
    <w:rsid w:val="00D8083C"/>
    <w:rsid w:val="00D927ED"/>
    <w:rsid w:val="00D96089"/>
    <w:rsid w:val="00DA0D4B"/>
    <w:rsid w:val="00DA0DC1"/>
    <w:rsid w:val="00DA3118"/>
    <w:rsid w:val="00DA3CA7"/>
    <w:rsid w:val="00DA5138"/>
    <w:rsid w:val="00DA53C7"/>
    <w:rsid w:val="00DB02BB"/>
    <w:rsid w:val="00DB2DD3"/>
    <w:rsid w:val="00DB3D4A"/>
    <w:rsid w:val="00DB7905"/>
    <w:rsid w:val="00DC25EB"/>
    <w:rsid w:val="00DC5E64"/>
    <w:rsid w:val="00DC62E0"/>
    <w:rsid w:val="00DC654A"/>
    <w:rsid w:val="00DD07A6"/>
    <w:rsid w:val="00DD1160"/>
    <w:rsid w:val="00DD1308"/>
    <w:rsid w:val="00DD1DB5"/>
    <w:rsid w:val="00DD2E9D"/>
    <w:rsid w:val="00DD3784"/>
    <w:rsid w:val="00DD3A66"/>
    <w:rsid w:val="00DD3EB6"/>
    <w:rsid w:val="00DD4880"/>
    <w:rsid w:val="00DD60F2"/>
    <w:rsid w:val="00DD7D78"/>
    <w:rsid w:val="00DE0820"/>
    <w:rsid w:val="00DE1D52"/>
    <w:rsid w:val="00DE26E2"/>
    <w:rsid w:val="00DE2F74"/>
    <w:rsid w:val="00DE5DF6"/>
    <w:rsid w:val="00DF0222"/>
    <w:rsid w:val="00DF0F9E"/>
    <w:rsid w:val="00DF3AB0"/>
    <w:rsid w:val="00DF4241"/>
    <w:rsid w:val="00DF49ED"/>
    <w:rsid w:val="00DF5B44"/>
    <w:rsid w:val="00DF6E81"/>
    <w:rsid w:val="00DF7955"/>
    <w:rsid w:val="00E03319"/>
    <w:rsid w:val="00E042CC"/>
    <w:rsid w:val="00E045CA"/>
    <w:rsid w:val="00E069F7"/>
    <w:rsid w:val="00E07756"/>
    <w:rsid w:val="00E1116B"/>
    <w:rsid w:val="00E121E6"/>
    <w:rsid w:val="00E13111"/>
    <w:rsid w:val="00E13636"/>
    <w:rsid w:val="00E20464"/>
    <w:rsid w:val="00E20AB5"/>
    <w:rsid w:val="00E22464"/>
    <w:rsid w:val="00E24FAD"/>
    <w:rsid w:val="00E31273"/>
    <w:rsid w:val="00E320EB"/>
    <w:rsid w:val="00E32C62"/>
    <w:rsid w:val="00E33992"/>
    <w:rsid w:val="00E33BE2"/>
    <w:rsid w:val="00E34247"/>
    <w:rsid w:val="00E352E6"/>
    <w:rsid w:val="00E40D9E"/>
    <w:rsid w:val="00E439A7"/>
    <w:rsid w:val="00E50129"/>
    <w:rsid w:val="00E51042"/>
    <w:rsid w:val="00E511CE"/>
    <w:rsid w:val="00E52937"/>
    <w:rsid w:val="00E52FD2"/>
    <w:rsid w:val="00E53E6F"/>
    <w:rsid w:val="00E55746"/>
    <w:rsid w:val="00E61962"/>
    <w:rsid w:val="00E625C7"/>
    <w:rsid w:val="00E6269D"/>
    <w:rsid w:val="00E633B9"/>
    <w:rsid w:val="00E639E9"/>
    <w:rsid w:val="00E660C6"/>
    <w:rsid w:val="00E66453"/>
    <w:rsid w:val="00E70076"/>
    <w:rsid w:val="00E71046"/>
    <w:rsid w:val="00E7121D"/>
    <w:rsid w:val="00E74EF0"/>
    <w:rsid w:val="00E77184"/>
    <w:rsid w:val="00E80ED6"/>
    <w:rsid w:val="00E827E0"/>
    <w:rsid w:val="00E8281F"/>
    <w:rsid w:val="00E83628"/>
    <w:rsid w:val="00E848EE"/>
    <w:rsid w:val="00E84D82"/>
    <w:rsid w:val="00E85061"/>
    <w:rsid w:val="00E861FC"/>
    <w:rsid w:val="00E868C0"/>
    <w:rsid w:val="00E92819"/>
    <w:rsid w:val="00E93C71"/>
    <w:rsid w:val="00E943E9"/>
    <w:rsid w:val="00E9493C"/>
    <w:rsid w:val="00E95B97"/>
    <w:rsid w:val="00E97F36"/>
    <w:rsid w:val="00EA001E"/>
    <w:rsid w:val="00EA02C5"/>
    <w:rsid w:val="00EA110F"/>
    <w:rsid w:val="00EA33E9"/>
    <w:rsid w:val="00EA61E7"/>
    <w:rsid w:val="00EB065C"/>
    <w:rsid w:val="00EB0DD1"/>
    <w:rsid w:val="00EC080F"/>
    <w:rsid w:val="00EC0DF9"/>
    <w:rsid w:val="00EC177F"/>
    <w:rsid w:val="00EC3113"/>
    <w:rsid w:val="00EC5A66"/>
    <w:rsid w:val="00EC6068"/>
    <w:rsid w:val="00ED0443"/>
    <w:rsid w:val="00ED0880"/>
    <w:rsid w:val="00ED12D2"/>
    <w:rsid w:val="00ED14AA"/>
    <w:rsid w:val="00ED4200"/>
    <w:rsid w:val="00ED482F"/>
    <w:rsid w:val="00ED6D3F"/>
    <w:rsid w:val="00EE0226"/>
    <w:rsid w:val="00EE04C5"/>
    <w:rsid w:val="00EE245E"/>
    <w:rsid w:val="00EE2697"/>
    <w:rsid w:val="00EE3617"/>
    <w:rsid w:val="00EE4258"/>
    <w:rsid w:val="00EE47B5"/>
    <w:rsid w:val="00EE6BE3"/>
    <w:rsid w:val="00EE7103"/>
    <w:rsid w:val="00EE7386"/>
    <w:rsid w:val="00EF155B"/>
    <w:rsid w:val="00EF17F7"/>
    <w:rsid w:val="00EF7030"/>
    <w:rsid w:val="00F00343"/>
    <w:rsid w:val="00F013D3"/>
    <w:rsid w:val="00F036D2"/>
    <w:rsid w:val="00F04FCA"/>
    <w:rsid w:val="00F05792"/>
    <w:rsid w:val="00F06CDA"/>
    <w:rsid w:val="00F07095"/>
    <w:rsid w:val="00F10D28"/>
    <w:rsid w:val="00F1134C"/>
    <w:rsid w:val="00F11931"/>
    <w:rsid w:val="00F1226A"/>
    <w:rsid w:val="00F17EB4"/>
    <w:rsid w:val="00F21250"/>
    <w:rsid w:val="00F226A0"/>
    <w:rsid w:val="00F22A22"/>
    <w:rsid w:val="00F24FC7"/>
    <w:rsid w:val="00F266B7"/>
    <w:rsid w:val="00F319C9"/>
    <w:rsid w:val="00F3300D"/>
    <w:rsid w:val="00F33BBA"/>
    <w:rsid w:val="00F34552"/>
    <w:rsid w:val="00F3481A"/>
    <w:rsid w:val="00F35366"/>
    <w:rsid w:val="00F35C42"/>
    <w:rsid w:val="00F366DF"/>
    <w:rsid w:val="00F377BA"/>
    <w:rsid w:val="00F43D41"/>
    <w:rsid w:val="00F44F57"/>
    <w:rsid w:val="00F46A57"/>
    <w:rsid w:val="00F47EEF"/>
    <w:rsid w:val="00F50F7A"/>
    <w:rsid w:val="00F54626"/>
    <w:rsid w:val="00F57FE3"/>
    <w:rsid w:val="00F60CB5"/>
    <w:rsid w:val="00F64A22"/>
    <w:rsid w:val="00F64B86"/>
    <w:rsid w:val="00F652FE"/>
    <w:rsid w:val="00F6539C"/>
    <w:rsid w:val="00F679FD"/>
    <w:rsid w:val="00F7000D"/>
    <w:rsid w:val="00F72B72"/>
    <w:rsid w:val="00F76F16"/>
    <w:rsid w:val="00F7743B"/>
    <w:rsid w:val="00F779F8"/>
    <w:rsid w:val="00F82695"/>
    <w:rsid w:val="00F82BC4"/>
    <w:rsid w:val="00F8331A"/>
    <w:rsid w:val="00F8366F"/>
    <w:rsid w:val="00F84254"/>
    <w:rsid w:val="00F845BF"/>
    <w:rsid w:val="00F85F73"/>
    <w:rsid w:val="00F86E13"/>
    <w:rsid w:val="00F8705D"/>
    <w:rsid w:val="00F87246"/>
    <w:rsid w:val="00F87372"/>
    <w:rsid w:val="00F876CB"/>
    <w:rsid w:val="00F9056B"/>
    <w:rsid w:val="00F91675"/>
    <w:rsid w:val="00F95465"/>
    <w:rsid w:val="00F9602E"/>
    <w:rsid w:val="00FA2215"/>
    <w:rsid w:val="00FA2246"/>
    <w:rsid w:val="00FA3E11"/>
    <w:rsid w:val="00FA4475"/>
    <w:rsid w:val="00FA7F51"/>
    <w:rsid w:val="00FB15EA"/>
    <w:rsid w:val="00FB1E5B"/>
    <w:rsid w:val="00FB2160"/>
    <w:rsid w:val="00FB5BEC"/>
    <w:rsid w:val="00FB7E69"/>
    <w:rsid w:val="00FC1EA2"/>
    <w:rsid w:val="00FC457E"/>
    <w:rsid w:val="00FC4BC3"/>
    <w:rsid w:val="00FC533E"/>
    <w:rsid w:val="00FC63CB"/>
    <w:rsid w:val="00FC660A"/>
    <w:rsid w:val="00FC7513"/>
    <w:rsid w:val="00FC7592"/>
    <w:rsid w:val="00FC7761"/>
    <w:rsid w:val="00FC786E"/>
    <w:rsid w:val="00FD0687"/>
    <w:rsid w:val="00FD53FD"/>
    <w:rsid w:val="00FD616F"/>
    <w:rsid w:val="00FD6486"/>
    <w:rsid w:val="00FD760F"/>
    <w:rsid w:val="00FD78DB"/>
    <w:rsid w:val="00FE0159"/>
    <w:rsid w:val="00FE092A"/>
    <w:rsid w:val="00FE123E"/>
    <w:rsid w:val="00FE254B"/>
    <w:rsid w:val="00FE3163"/>
    <w:rsid w:val="00FE4D58"/>
    <w:rsid w:val="00FE566F"/>
    <w:rsid w:val="00FE7505"/>
    <w:rsid w:val="00FE7DC0"/>
    <w:rsid w:val="00FF0FEC"/>
    <w:rsid w:val="00FF1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DE67EA7-71B4-4C56-95D4-F772134A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pPr>
        <w:spacing w:before="120" w:after="12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A89"/>
    <w:pPr>
      <w:spacing w:before="0" w:after="240"/>
    </w:pPr>
    <w:rPr>
      <w:rFonts w:ascii="Tahoma" w:hAnsi="Tahoma"/>
      <w:sz w:val="22"/>
      <w:lang w:eastAsia="en-US"/>
    </w:rPr>
  </w:style>
  <w:style w:type="paragraph" w:styleId="Heading1">
    <w:name w:val="heading 1"/>
    <w:basedOn w:val="Normal"/>
    <w:next w:val="Normal"/>
    <w:qFormat/>
    <w:rsid w:val="00624A9E"/>
    <w:pPr>
      <w:keepNext/>
      <w:numPr>
        <w:numId w:val="1"/>
      </w:numPr>
      <w:ind w:left="431" w:hanging="431"/>
      <w:outlineLvl w:val="0"/>
    </w:pPr>
    <w:rPr>
      <w:b/>
      <w:color w:val="990099"/>
      <w:sz w:val="24"/>
    </w:rPr>
  </w:style>
  <w:style w:type="paragraph" w:styleId="Heading2">
    <w:name w:val="heading 2"/>
    <w:basedOn w:val="Normal"/>
    <w:next w:val="Normal"/>
    <w:qFormat/>
    <w:rsid w:val="009E73EC"/>
    <w:pPr>
      <w:keepNext/>
      <w:numPr>
        <w:ilvl w:val="1"/>
        <w:numId w:val="1"/>
      </w:numPr>
      <w:outlineLvl w:val="1"/>
    </w:pPr>
    <w:rPr>
      <w:b/>
      <w:color w:val="990099"/>
    </w:rPr>
  </w:style>
  <w:style w:type="paragraph" w:styleId="Heading3">
    <w:name w:val="heading 3"/>
    <w:basedOn w:val="Normal"/>
    <w:next w:val="Normal"/>
    <w:qFormat/>
    <w:rsid w:val="00EF17F7"/>
    <w:pPr>
      <w:keepNext/>
      <w:numPr>
        <w:ilvl w:val="2"/>
        <w:numId w:val="1"/>
      </w:numPr>
      <w:spacing w:after="120"/>
      <w:outlineLvl w:val="2"/>
    </w:pPr>
    <w:rPr>
      <w:b/>
      <w:color w:val="990099"/>
    </w:rPr>
  </w:style>
  <w:style w:type="paragraph" w:styleId="Heading4">
    <w:name w:val="heading 4"/>
    <w:basedOn w:val="Normal"/>
    <w:next w:val="Normal"/>
    <w:rsid w:val="009E73EC"/>
    <w:pPr>
      <w:keepNext/>
      <w:numPr>
        <w:ilvl w:val="3"/>
        <w:numId w:val="1"/>
      </w:numPr>
      <w:outlineLvl w:val="3"/>
    </w:pPr>
    <w:rPr>
      <w:b/>
    </w:rPr>
  </w:style>
  <w:style w:type="paragraph" w:styleId="Heading5">
    <w:name w:val="heading 5"/>
    <w:basedOn w:val="Normal"/>
    <w:next w:val="Normal"/>
    <w:rsid w:val="009E73EC"/>
    <w:pPr>
      <w:keepNext/>
      <w:numPr>
        <w:ilvl w:val="4"/>
        <w:numId w:val="1"/>
      </w:numPr>
      <w:spacing w:line="240" w:lineRule="exact"/>
      <w:outlineLvl w:val="4"/>
    </w:pPr>
    <w:rPr>
      <w:i/>
      <w:iCs/>
    </w:rPr>
  </w:style>
  <w:style w:type="paragraph" w:styleId="Heading6">
    <w:name w:val="heading 6"/>
    <w:basedOn w:val="Normal"/>
    <w:next w:val="Normal"/>
    <w:rsid w:val="009E73EC"/>
    <w:pPr>
      <w:keepNext/>
      <w:numPr>
        <w:ilvl w:val="5"/>
        <w:numId w:val="1"/>
      </w:numPr>
      <w:spacing w:line="240" w:lineRule="exact"/>
      <w:outlineLvl w:val="5"/>
    </w:pPr>
    <w:rPr>
      <w:i/>
      <w:vanish/>
    </w:rPr>
  </w:style>
  <w:style w:type="paragraph" w:styleId="Heading7">
    <w:name w:val="heading 7"/>
    <w:basedOn w:val="Normal"/>
    <w:next w:val="Normal"/>
    <w:rsid w:val="009E73EC"/>
    <w:pPr>
      <w:keepNext/>
      <w:numPr>
        <w:ilvl w:val="6"/>
        <w:numId w:val="1"/>
      </w:numPr>
      <w:outlineLvl w:val="6"/>
    </w:pPr>
    <w:rPr>
      <w:rFonts w:ascii="StoneSans" w:hAnsi="StoneSans"/>
      <w:b/>
      <w:bCs/>
      <w:sz w:val="28"/>
    </w:rPr>
  </w:style>
  <w:style w:type="paragraph" w:styleId="Heading8">
    <w:name w:val="heading 8"/>
    <w:basedOn w:val="Normal"/>
    <w:next w:val="Normal"/>
    <w:rsid w:val="009E73EC"/>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rsid w:val="009E73EC"/>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ples-last">
    <w:name w:val="examples-last"/>
    <w:basedOn w:val="Normal"/>
    <w:next w:val="Normal"/>
    <w:rsid w:val="009E73EC"/>
    <w:pPr>
      <w:ind w:left="720"/>
    </w:pPr>
    <w:rPr>
      <w:b/>
      <w:color w:val="0000FF"/>
      <w:sz w:val="24"/>
    </w:rPr>
  </w:style>
  <w:style w:type="paragraph" w:styleId="Caption">
    <w:name w:val="caption"/>
    <w:basedOn w:val="Normal"/>
    <w:next w:val="Normal"/>
    <w:qFormat/>
    <w:rsid w:val="009E73EC"/>
    <w:rPr>
      <w:b/>
    </w:rPr>
  </w:style>
  <w:style w:type="character" w:styleId="Hyperlink">
    <w:name w:val="Hyperlink"/>
    <w:basedOn w:val="DefaultParagraphFont"/>
    <w:uiPriority w:val="99"/>
    <w:rsid w:val="004341A6"/>
    <w:rPr>
      <w:color w:val="0000FF"/>
      <w:u w:val="single"/>
    </w:rPr>
  </w:style>
  <w:style w:type="paragraph" w:customStyle="1" w:styleId="code-example">
    <w:name w:val="code-example"/>
    <w:basedOn w:val="Normal"/>
    <w:next w:val="Normal"/>
    <w:rsid w:val="00B1523C"/>
    <w:pPr>
      <w:spacing w:after="0"/>
      <w:ind w:left="720"/>
    </w:pPr>
    <w:rPr>
      <w:rFonts w:ascii="Verdana" w:hAnsi="Verdana"/>
      <w:color w:val="FF0000"/>
    </w:rPr>
  </w:style>
  <w:style w:type="paragraph" w:styleId="Header">
    <w:name w:val="header"/>
    <w:basedOn w:val="Normal"/>
    <w:rsid w:val="00B61416"/>
    <w:pPr>
      <w:tabs>
        <w:tab w:val="center" w:pos="4153"/>
        <w:tab w:val="right" w:pos="8306"/>
      </w:tabs>
    </w:pPr>
  </w:style>
  <w:style w:type="paragraph" w:styleId="Footer">
    <w:name w:val="footer"/>
    <w:basedOn w:val="Normal"/>
    <w:rsid w:val="00B61416"/>
    <w:pPr>
      <w:tabs>
        <w:tab w:val="center" w:pos="4153"/>
        <w:tab w:val="right" w:pos="8306"/>
      </w:tabs>
    </w:pPr>
  </w:style>
  <w:style w:type="character" w:styleId="PageNumber">
    <w:name w:val="page number"/>
    <w:basedOn w:val="DefaultParagraphFont"/>
    <w:rsid w:val="00B61416"/>
  </w:style>
  <w:style w:type="paragraph" w:styleId="TOC1">
    <w:name w:val="toc 1"/>
    <w:basedOn w:val="Normal"/>
    <w:next w:val="Normal"/>
    <w:autoRedefine/>
    <w:uiPriority w:val="39"/>
    <w:rsid w:val="00C61A89"/>
    <w:pPr>
      <w:tabs>
        <w:tab w:val="left" w:pos="330"/>
        <w:tab w:val="right" w:leader="dot" w:pos="9628"/>
      </w:tabs>
      <w:spacing w:before="360" w:after="360"/>
    </w:pPr>
    <w:rPr>
      <w:rFonts w:ascii="Times New Roman" w:hAnsi="Times New Roman"/>
      <w:b/>
      <w:bCs/>
      <w:caps/>
      <w:szCs w:val="22"/>
      <w:u w:val="single"/>
    </w:rPr>
  </w:style>
  <w:style w:type="paragraph" w:styleId="TOC2">
    <w:name w:val="toc 2"/>
    <w:basedOn w:val="Normal"/>
    <w:next w:val="Normal"/>
    <w:autoRedefine/>
    <w:uiPriority w:val="39"/>
    <w:rsid w:val="00B61416"/>
    <w:pPr>
      <w:spacing w:after="0"/>
    </w:pPr>
    <w:rPr>
      <w:rFonts w:ascii="Times New Roman" w:hAnsi="Times New Roman"/>
      <w:b/>
      <w:bCs/>
      <w:smallCaps/>
      <w:szCs w:val="22"/>
    </w:rPr>
  </w:style>
  <w:style w:type="paragraph" w:styleId="TOC3">
    <w:name w:val="toc 3"/>
    <w:basedOn w:val="Normal"/>
    <w:next w:val="Normal"/>
    <w:autoRedefine/>
    <w:uiPriority w:val="39"/>
    <w:rsid w:val="00B61416"/>
    <w:pPr>
      <w:spacing w:after="0"/>
    </w:pPr>
    <w:rPr>
      <w:rFonts w:ascii="Times New Roman" w:hAnsi="Times New Roman"/>
      <w:smallCaps/>
      <w:szCs w:val="22"/>
    </w:rPr>
  </w:style>
  <w:style w:type="paragraph" w:styleId="TOC4">
    <w:name w:val="toc 4"/>
    <w:basedOn w:val="Normal"/>
    <w:next w:val="Normal"/>
    <w:autoRedefine/>
    <w:semiHidden/>
    <w:rsid w:val="00B61416"/>
    <w:pPr>
      <w:spacing w:after="0"/>
    </w:pPr>
    <w:rPr>
      <w:rFonts w:ascii="Times New Roman" w:hAnsi="Times New Roman"/>
      <w:szCs w:val="22"/>
    </w:rPr>
  </w:style>
  <w:style w:type="paragraph" w:styleId="TOC5">
    <w:name w:val="toc 5"/>
    <w:basedOn w:val="Normal"/>
    <w:next w:val="Normal"/>
    <w:autoRedefine/>
    <w:semiHidden/>
    <w:rsid w:val="00B61416"/>
    <w:pPr>
      <w:spacing w:after="0"/>
    </w:pPr>
    <w:rPr>
      <w:rFonts w:ascii="Times New Roman" w:hAnsi="Times New Roman"/>
      <w:szCs w:val="22"/>
    </w:rPr>
  </w:style>
  <w:style w:type="paragraph" w:styleId="TOC6">
    <w:name w:val="toc 6"/>
    <w:basedOn w:val="Normal"/>
    <w:next w:val="Normal"/>
    <w:autoRedefine/>
    <w:semiHidden/>
    <w:rsid w:val="00B61416"/>
    <w:pPr>
      <w:spacing w:after="0"/>
    </w:pPr>
    <w:rPr>
      <w:rFonts w:ascii="Times New Roman" w:hAnsi="Times New Roman"/>
      <w:szCs w:val="22"/>
    </w:rPr>
  </w:style>
  <w:style w:type="paragraph" w:styleId="TOC7">
    <w:name w:val="toc 7"/>
    <w:basedOn w:val="Normal"/>
    <w:next w:val="Normal"/>
    <w:autoRedefine/>
    <w:semiHidden/>
    <w:rsid w:val="00B61416"/>
    <w:pPr>
      <w:spacing w:after="0"/>
    </w:pPr>
    <w:rPr>
      <w:rFonts w:ascii="Times New Roman" w:hAnsi="Times New Roman"/>
      <w:szCs w:val="22"/>
    </w:rPr>
  </w:style>
  <w:style w:type="paragraph" w:styleId="TOC8">
    <w:name w:val="toc 8"/>
    <w:basedOn w:val="Normal"/>
    <w:next w:val="Normal"/>
    <w:autoRedefine/>
    <w:semiHidden/>
    <w:rsid w:val="00B61416"/>
    <w:pPr>
      <w:spacing w:after="0"/>
    </w:pPr>
    <w:rPr>
      <w:rFonts w:ascii="Times New Roman" w:hAnsi="Times New Roman"/>
      <w:szCs w:val="22"/>
    </w:rPr>
  </w:style>
  <w:style w:type="paragraph" w:styleId="TOC9">
    <w:name w:val="toc 9"/>
    <w:basedOn w:val="Normal"/>
    <w:next w:val="Normal"/>
    <w:autoRedefine/>
    <w:semiHidden/>
    <w:rsid w:val="00B61416"/>
    <w:pPr>
      <w:spacing w:after="0"/>
    </w:pPr>
    <w:rPr>
      <w:rFonts w:ascii="Times New Roman" w:hAnsi="Times New Roman"/>
      <w:szCs w:val="22"/>
    </w:rPr>
  </w:style>
  <w:style w:type="paragraph" w:styleId="BalloonText">
    <w:name w:val="Balloon Text"/>
    <w:basedOn w:val="Normal"/>
    <w:semiHidden/>
    <w:rsid w:val="00A02BBE"/>
    <w:rPr>
      <w:rFonts w:cs="Tahoma"/>
      <w:sz w:val="16"/>
      <w:szCs w:val="16"/>
    </w:rPr>
  </w:style>
  <w:style w:type="character" w:styleId="CommentReference">
    <w:name w:val="annotation reference"/>
    <w:basedOn w:val="DefaultParagraphFont"/>
    <w:semiHidden/>
    <w:rsid w:val="00CC0E2B"/>
    <w:rPr>
      <w:sz w:val="16"/>
      <w:szCs w:val="16"/>
    </w:rPr>
  </w:style>
  <w:style w:type="paragraph" w:styleId="CommentText">
    <w:name w:val="annotation text"/>
    <w:basedOn w:val="Normal"/>
    <w:semiHidden/>
    <w:rsid w:val="00CC0E2B"/>
    <w:rPr>
      <w:sz w:val="20"/>
    </w:rPr>
  </w:style>
  <w:style w:type="paragraph" w:styleId="CommentSubject">
    <w:name w:val="annotation subject"/>
    <w:basedOn w:val="CommentText"/>
    <w:next w:val="CommentText"/>
    <w:semiHidden/>
    <w:rsid w:val="00CC0E2B"/>
    <w:rPr>
      <w:b/>
      <w:bCs/>
    </w:rPr>
  </w:style>
  <w:style w:type="character" w:styleId="FollowedHyperlink">
    <w:name w:val="FollowedHyperlink"/>
    <w:basedOn w:val="DefaultParagraphFont"/>
    <w:rsid w:val="00E121E6"/>
    <w:rPr>
      <w:color w:val="800080"/>
      <w:u w:val="single"/>
    </w:rPr>
  </w:style>
  <w:style w:type="table" w:styleId="TableGrid">
    <w:name w:val="Table Grid"/>
    <w:basedOn w:val="TableNormal"/>
    <w:rsid w:val="008401D3"/>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5D7256"/>
    <w:pPr>
      <w:ind w:left="720"/>
      <w:contextualSpacing/>
    </w:pPr>
  </w:style>
  <w:style w:type="paragraph" w:styleId="TOCHeading">
    <w:name w:val="TOC Heading"/>
    <w:basedOn w:val="Heading1"/>
    <w:next w:val="Normal"/>
    <w:uiPriority w:val="39"/>
    <w:unhideWhenUsed/>
    <w:qFormat/>
    <w:rsid w:val="00774B6C"/>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itle">
    <w:name w:val="Title"/>
    <w:basedOn w:val="Normal"/>
    <w:next w:val="Normal"/>
    <w:link w:val="TitleChar"/>
    <w:qFormat/>
    <w:rsid w:val="006731B9"/>
    <w:pPr>
      <w:spacing w:after="120"/>
      <w:contextualSpacing/>
    </w:pPr>
    <w:rPr>
      <w:rFonts w:eastAsiaTheme="majorEastAsia" w:cstheme="majorBidi"/>
      <w:b/>
      <w:color w:val="9900CC"/>
      <w:spacing w:val="-10"/>
      <w:kern w:val="28"/>
      <w:sz w:val="28"/>
      <w:szCs w:val="56"/>
    </w:rPr>
  </w:style>
  <w:style w:type="character" w:customStyle="1" w:styleId="TitleChar">
    <w:name w:val="Title Char"/>
    <w:basedOn w:val="DefaultParagraphFont"/>
    <w:link w:val="Title"/>
    <w:rsid w:val="006731B9"/>
    <w:rPr>
      <w:rFonts w:ascii="Tahoma" w:eastAsiaTheme="majorEastAsia" w:hAnsi="Tahoma" w:cstheme="majorBidi"/>
      <w:b/>
      <w:color w:val="9900CC"/>
      <w:spacing w:val="-10"/>
      <w:kern w:val="28"/>
      <w:sz w:val="28"/>
      <w:szCs w:val="56"/>
      <w:lang w:eastAsia="en-US"/>
    </w:rPr>
  </w:style>
  <w:style w:type="paragraph" w:styleId="NormalWeb">
    <w:name w:val="Normal (Web)"/>
    <w:basedOn w:val="Normal"/>
    <w:uiPriority w:val="99"/>
    <w:unhideWhenUsed/>
    <w:rsid w:val="000C6B77"/>
    <w:pPr>
      <w:spacing w:before="100" w:beforeAutospacing="1" w:after="100" w:afterAutospacing="1"/>
    </w:pPr>
    <w:rPr>
      <w:rFonts w:ascii="Times New Roman" w:hAnsi="Times New Roman"/>
      <w:sz w:val="24"/>
      <w:szCs w:val="24"/>
      <w:lang w:eastAsia="en-GB"/>
    </w:rPr>
  </w:style>
  <w:style w:type="character" w:styleId="Emphasis">
    <w:name w:val="Emphasis"/>
    <w:basedOn w:val="DefaultParagraphFont"/>
    <w:uiPriority w:val="20"/>
    <w:qFormat/>
    <w:rsid w:val="000C6B77"/>
    <w:rPr>
      <w:i/>
      <w:iCs/>
    </w:rPr>
  </w:style>
  <w:style w:type="character" w:styleId="Strong">
    <w:name w:val="Strong"/>
    <w:basedOn w:val="DefaultParagraphFont"/>
    <w:uiPriority w:val="22"/>
    <w:qFormat/>
    <w:rsid w:val="000C6B77"/>
    <w:rPr>
      <w:b/>
      <w:bCs/>
    </w:rPr>
  </w:style>
  <w:style w:type="paragraph" w:customStyle="1" w:styleId="Normal-half">
    <w:name w:val="Normal-half"/>
    <w:basedOn w:val="Normal"/>
    <w:link w:val="Normal-halfChar"/>
    <w:qFormat/>
    <w:rsid w:val="0004005C"/>
    <w:pPr>
      <w:keepNext/>
      <w:spacing w:after="120"/>
    </w:pPr>
    <w:rPr>
      <w:rFonts w:cs="Tahoma"/>
      <w:lang w:eastAsia="en-GB"/>
    </w:rPr>
  </w:style>
  <w:style w:type="paragraph" w:customStyle="1" w:styleId="code">
    <w:name w:val="code"/>
    <w:basedOn w:val="Normal"/>
    <w:next w:val="Normal"/>
    <w:link w:val="codeChar"/>
    <w:qFormat/>
    <w:rsid w:val="00C61A89"/>
    <w:rPr>
      <w:rFonts w:cs="Tahoma"/>
      <w:color w:val="0000FF"/>
      <w:lang w:eastAsia="en-GB"/>
    </w:rPr>
  </w:style>
  <w:style w:type="character" w:customStyle="1" w:styleId="Normal-halfChar">
    <w:name w:val="Normal-half Char"/>
    <w:basedOn w:val="DefaultParagraphFont"/>
    <w:link w:val="Normal-half"/>
    <w:rsid w:val="0004005C"/>
    <w:rPr>
      <w:rFonts w:ascii="Tahoma" w:hAnsi="Tahoma" w:cs="Tahoma"/>
      <w:sz w:val="22"/>
    </w:rPr>
  </w:style>
  <w:style w:type="paragraph" w:customStyle="1" w:styleId="Code-One">
    <w:name w:val="Code-One"/>
    <w:basedOn w:val="code"/>
    <w:link w:val="Code-OneChar"/>
    <w:qFormat/>
    <w:rsid w:val="00C61A89"/>
    <w:pPr>
      <w:spacing w:after="0"/>
    </w:pPr>
  </w:style>
  <w:style w:type="character" w:customStyle="1" w:styleId="codeChar">
    <w:name w:val="code Char"/>
    <w:basedOn w:val="DefaultParagraphFont"/>
    <w:link w:val="code"/>
    <w:rsid w:val="00C61A89"/>
    <w:rPr>
      <w:rFonts w:ascii="Tahoma" w:hAnsi="Tahoma" w:cs="Tahoma"/>
      <w:color w:val="0000FF"/>
      <w:sz w:val="22"/>
    </w:rPr>
  </w:style>
  <w:style w:type="character" w:customStyle="1" w:styleId="Code-OneChar">
    <w:name w:val="Code-One Char"/>
    <w:basedOn w:val="DefaultParagraphFont"/>
    <w:link w:val="Code-One"/>
    <w:rsid w:val="00C61A89"/>
    <w:rPr>
      <w:rFonts w:ascii="Tahoma" w:hAnsi="Tahoma" w:cs="Tahoma"/>
      <w:color w:val="0000FF"/>
      <w:sz w:val="22"/>
    </w:rPr>
  </w:style>
  <w:style w:type="character" w:customStyle="1" w:styleId="pre">
    <w:name w:val="pre"/>
    <w:basedOn w:val="DefaultParagraphFont"/>
    <w:rsid w:val="00AD59EC"/>
  </w:style>
  <w:style w:type="paragraph" w:customStyle="1" w:styleId="Response">
    <w:name w:val="Response"/>
    <w:basedOn w:val="code"/>
    <w:link w:val="ResponseChar"/>
    <w:qFormat/>
    <w:rsid w:val="006E5081"/>
    <w:rPr>
      <w:rFonts w:ascii="Courier New" w:hAnsi="Courier New" w:cs="Courier New"/>
      <w:color w:val="6600FF"/>
    </w:rPr>
  </w:style>
  <w:style w:type="character" w:customStyle="1" w:styleId="comment-copy">
    <w:name w:val="comment-copy"/>
    <w:basedOn w:val="DefaultParagraphFont"/>
    <w:rsid w:val="001805F0"/>
  </w:style>
  <w:style w:type="character" w:customStyle="1" w:styleId="ResponseChar">
    <w:name w:val="Response Char"/>
    <w:basedOn w:val="codeChar"/>
    <w:link w:val="Response"/>
    <w:rsid w:val="006E5081"/>
    <w:rPr>
      <w:rFonts w:ascii="Courier New" w:hAnsi="Courier New" w:cs="Courier New"/>
      <w:color w:val="6600FF"/>
      <w:sz w:val="22"/>
    </w:rPr>
  </w:style>
  <w:style w:type="paragraph" w:styleId="HTMLPreformatted">
    <w:name w:val="HTML Preformatted"/>
    <w:basedOn w:val="Normal"/>
    <w:link w:val="HTMLPreformattedChar"/>
    <w:uiPriority w:val="99"/>
    <w:semiHidden/>
    <w:unhideWhenUsed/>
    <w:rsid w:val="0063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semiHidden/>
    <w:rsid w:val="0063163F"/>
    <w:rPr>
      <w:rFonts w:ascii="Courier New" w:hAnsi="Courier New" w:cs="Courier New"/>
    </w:rPr>
  </w:style>
  <w:style w:type="character" w:styleId="HTMLCite">
    <w:name w:val="HTML Cite"/>
    <w:basedOn w:val="DefaultParagraphFont"/>
    <w:uiPriority w:val="99"/>
    <w:semiHidden/>
    <w:unhideWhenUsed/>
    <w:rsid w:val="00B24010"/>
    <w:rPr>
      <w:i/>
      <w:iCs/>
    </w:rPr>
  </w:style>
  <w:style w:type="paragraph" w:customStyle="1" w:styleId="CodeEg">
    <w:name w:val="CodeEg"/>
    <w:basedOn w:val="Title"/>
    <w:link w:val="CodeEgChar"/>
    <w:qFormat/>
    <w:rsid w:val="002A407D"/>
    <w:pPr>
      <w:spacing w:after="0"/>
      <w:contextualSpacing w:val="0"/>
    </w:pPr>
    <w:rPr>
      <w:rFonts w:ascii="Courier New" w:hAnsi="Courier New"/>
      <w:b w:val="0"/>
      <w:color w:val="auto"/>
      <w:sz w:val="22"/>
    </w:rPr>
  </w:style>
  <w:style w:type="paragraph" w:customStyle="1" w:styleId="CodeEg2">
    <w:name w:val="CodeEg2"/>
    <w:basedOn w:val="CodeEg"/>
    <w:link w:val="CodeEg2Char"/>
    <w:qFormat/>
    <w:rsid w:val="00890F90"/>
    <w:pPr>
      <w:spacing w:after="120"/>
    </w:pPr>
    <w:rPr>
      <w:rFonts w:cs="Courier New"/>
    </w:rPr>
  </w:style>
  <w:style w:type="character" w:customStyle="1" w:styleId="CodeEgChar">
    <w:name w:val="CodeEg Char"/>
    <w:basedOn w:val="TitleChar"/>
    <w:link w:val="CodeEg"/>
    <w:rsid w:val="002A407D"/>
    <w:rPr>
      <w:rFonts w:ascii="Courier New" w:eastAsiaTheme="majorEastAsia" w:hAnsi="Courier New" w:cstheme="majorBidi"/>
      <w:b w:val="0"/>
      <w:color w:val="9900CC"/>
      <w:spacing w:val="-10"/>
      <w:kern w:val="28"/>
      <w:sz w:val="22"/>
      <w:szCs w:val="56"/>
      <w:lang w:eastAsia="en-US"/>
    </w:rPr>
  </w:style>
  <w:style w:type="paragraph" w:customStyle="1" w:styleId="Results">
    <w:name w:val="Results"/>
    <w:basedOn w:val="Normal"/>
    <w:link w:val="ResultsChar"/>
    <w:rsid w:val="0062751A"/>
    <w:rPr>
      <w:color w:val="7030A0"/>
    </w:rPr>
  </w:style>
  <w:style w:type="character" w:customStyle="1" w:styleId="CodeEg2Char">
    <w:name w:val="CodeEg2 Char"/>
    <w:basedOn w:val="CodeEgChar"/>
    <w:link w:val="CodeEg2"/>
    <w:rsid w:val="00890F90"/>
    <w:rPr>
      <w:rFonts w:ascii="Courier New" w:eastAsiaTheme="majorEastAsia" w:hAnsi="Courier New" w:cs="Courier New"/>
      <w:b w:val="0"/>
      <w:color w:val="9900CC"/>
      <w:spacing w:val="-10"/>
      <w:kern w:val="28"/>
      <w:sz w:val="22"/>
      <w:szCs w:val="56"/>
      <w:lang w:eastAsia="en-US"/>
    </w:rPr>
  </w:style>
  <w:style w:type="character" w:styleId="HTMLSample">
    <w:name w:val="HTML Sample"/>
    <w:basedOn w:val="DefaultParagraphFont"/>
    <w:uiPriority w:val="99"/>
    <w:semiHidden/>
    <w:unhideWhenUsed/>
    <w:rsid w:val="00FC7592"/>
    <w:rPr>
      <w:rFonts w:ascii="Courier New" w:eastAsia="Times New Roman" w:hAnsi="Courier New" w:cs="Courier New"/>
    </w:rPr>
  </w:style>
  <w:style w:type="character" w:customStyle="1" w:styleId="ResultsChar">
    <w:name w:val="Results Char"/>
    <w:basedOn w:val="DefaultParagraphFont"/>
    <w:link w:val="Results"/>
    <w:rsid w:val="0062751A"/>
    <w:rPr>
      <w:rFonts w:ascii="Tahoma" w:hAnsi="Tahoma"/>
      <w:color w:val="7030A0"/>
      <w:sz w:val="22"/>
      <w:lang w:eastAsia="en-US"/>
    </w:rPr>
  </w:style>
  <w:style w:type="character" w:styleId="HTMLTypewriter">
    <w:name w:val="HTML Typewriter"/>
    <w:basedOn w:val="DefaultParagraphFont"/>
    <w:uiPriority w:val="99"/>
    <w:semiHidden/>
    <w:unhideWhenUsed/>
    <w:rsid w:val="00FE254B"/>
    <w:rPr>
      <w:rFonts w:ascii="Courier New" w:eastAsia="Times New Roman" w:hAnsi="Courier New" w:cs="Courier New"/>
      <w:sz w:val="29"/>
      <w:szCs w:val="29"/>
    </w:rPr>
  </w:style>
  <w:style w:type="paragraph" w:styleId="FootnoteText">
    <w:name w:val="footnote text"/>
    <w:basedOn w:val="Normal"/>
    <w:link w:val="FootnoteTextChar"/>
    <w:semiHidden/>
    <w:unhideWhenUsed/>
    <w:rsid w:val="009116BA"/>
    <w:pPr>
      <w:spacing w:after="0"/>
    </w:pPr>
    <w:rPr>
      <w:sz w:val="20"/>
    </w:rPr>
  </w:style>
  <w:style w:type="character" w:customStyle="1" w:styleId="FootnoteTextChar">
    <w:name w:val="Footnote Text Char"/>
    <w:basedOn w:val="DefaultParagraphFont"/>
    <w:link w:val="FootnoteText"/>
    <w:semiHidden/>
    <w:rsid w:val="009116BA"/>
    <w:rPr>
      <w:rFonts w:ascii="Tahoma" w:hAnsi="Tahoma"/>
      <w:lang w:eastAsia="en-US"/>
    </w:rPr>
  </w:style>
  <w:style w:type="character" w:styleId="FootnoteReference">
    <w:name w:val="footnote reference"/>
    <w:basedOn w:val="DefaultParagraphFont"/>
    <w:semiHidden/>
    <w:unhideWhenUsed/>
    <w:rsid w:val="009116BA"/>
    <w:rPr>
      <w:vertAlign w:val="superscript"/>
    </w:rPr>
  </w:style>
  <w:style w:type="character" w:styleId="HTMLCode">
    <w:name w:val="HTML Code"/>
    <w:basedOn w:val="DefaultParagraphFont"/>
    <w:uiPriority w:val="99"/>
    <w:semiHidden/>
    <w:unhideWhenUsed/>
    <w:rsid w:val="00274E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4955">
      <w:bodyDiv w:val="1"/>
      <w:marLeft w:val="0"/>
      <w:marRight w:val="0"/>
      <w:marTop w:val="0"/>
      <w:marBottom w:val="0"/>
      <w:divBdr>
        <w:top w:val="none" w:sz="0" w:space="0" w:color="auto"/>
        <w:left w:val="none" w:sz="0" w:space="0" w:color="auto"/>
        <w:bottom w:val="none" w:sz="0" w:space="0" w:color="auto"/>
        <w:right w:val="none" w:sz="0" w:space="0" w:color="auto"/>
      </w:divBdr>
      <w:divsChild>
        <w:div w:id="1061248390">
          <w:marLeft w:val="0"/>
          <w:marRight w:val="0"/>
          <w:marTop w:val="0"/>
          <w:marBottom w:val="0"/>
          <w:divBdr>
            <w:top w:val="none" w:sz="0" w:space="0" w:color="auto"/>
            <w:left w:val="none" w:sz="0" w:space="0" w:color="auto"/>
            <w:bottom w:val="none" w:sz="0" w:space="0" w:color="auto"/>
            <w:right w:val="none" w:sz="0" w:space="0" w:color="auto"/>
          </w:divBdr>
          <w:divsChild>
            <w:div w:id="794327828">
              <w:marLeft w:val="0"/>
              <w:marRight w:val="0"/>
              <w:marTop w:val="0"/>
              <w:marBottom w:val="0"/>
              <w:divBdr>
                <w:top w:val="none" w:sz="0" w:space="0" w:color="auto"/>
                <w:left w:val="none" w:sz="0" w:space="0" w:color="auto"/>
                <w:bottom w:val="none" w:sz="0" w:space="0" w:color="auto"/>
                <w:right w:val="none" w:sz="0" w:space="0" w:color="auto"/>
              </w:divBdr>
            </w:div>
            <w:div w:id="1479565777">
              <w:marLeft w:val="0"/>
              <w:marRight w:val="0"/>
              <w:marTop w:val="0"/>
              <w:marBottom w:val="0"/>
              <w:divBdr>
                <w:top w:val="none" w:sz="0" w:space="0" w:color="auto"/>
                <w:left w:val="none" w:sz="0" w:space="0" w:color="auto"/>
                <w:bottom w:val="none" w:sz="0" w:space="0" w:color="auto"/>
                <w:right w:val="none" w:sz="0" w:space="0" w:color="auto"/>
              </w:divBdr>
            </w:div>
            <w:div w:id="20364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2206">
      <w:bodyDiv w:val="1"/>
      <w:marLeft w:val="0"/>
      <w:marRight w:val="0"/>
      <w:marTop w:val="0"/>
      <w:marBottom w:val="0"/>
      <w:divBdr>
        <w:top w:val="none" w:sz="0" w:space="0" w:color="auto"/>
        <w:left w:val="none" w:sz="0" w:space="0" w:color="auto"/>
        <w:bottom w:val="none" w:sz="0" w:space="0" w:color="auto"/>
        <w:right w:val="none" w:sz="0" w:space="0" w:color="auto"/>
      </w:divBdr>
      <w:divsChild>
        <w:div w:id="27066448">
          <w:marLeft w:val="0"/>
          <w:marRight w:val="0"/>
          <w:marTop w:val="0"/>
          <w:marBottom w:val="0"/>
          <w:divBdr>
            <w:top w:val="none" w:sz="0" w:space="0" w:color="auto"/>
            <w:left w:val="none" w:sz="0" w:space="0" w:color="auto"/>
            <w:bottom w:val="none" w:sz="0" w:space="0" w:color="auto"/>
            <w:right w:val="none" w:sz="0" w:space="0" w:color="auto"/>
          </w:divBdr>
        </w:div>
      </w:divsChild>
    </w:div>
    <w:div w:id="61487151">
      <w:bodyDiv w:val="1"/>
      <w:marLeft w:val="0"/>
      <w:marRight w:val="0"/>
      <w:marTop w:val="0"/>
      <w:marBottom w:val="0"/>
      <w:divBdr>
        <w:top w:val="none" w:sz="0" w:space="0" w:color="auto"/>
        <w:left w:val="none" w:sz="0" w:space="0" w:color="auto"/>
        <w:bottom w:val="none" w:sz="0" w:space="0" w:color="auto"/>
        <w:right w:val="none" w:sz="0" w:space="0" w:color="auto"/>
      </w:divBdr>
      <w:divsChild>
        <w:div w:id="1515456145">
          <w:marLeft w:val="0"/>
          <w:marRight w:val="0"/>
          <w:marTop w:val="0"/>
          <w:marBottom w:val="0"/>
          <w:divBdr>
            <w:top w:val="none" w:sz="0" w:space="0" w:color="auto"/>
            <w:left w:val="none" w:sz="0" w:space="0" w:color="auto"/>
            <w:bottom w:val="none" w:sz="0" w:space="0" w:color="auto"/>
            <w:right w:val="none" w:sz="0" w:space="0" w:color="auto"/>
          </w:divBdr>
          <w:divsChild>
            <w:div w:id="207912598">
              <w:marLeft w:val="0"/>
              <w:marRight w:val="0"/>
              <w:marTop w:val="0"/>
              <w:marBottom w:val="0"/>
              <w:divBdr>
                <w:top w:val="none" w:sz="0" w:space="0" w:color="auto"/>
                <w:left w:val="none" w:sz="0" w:space="0" w:color="auto"/>
                <w:bottom w:val="none" w:sz="0" w:space="0" w:color="auto"/>
                <w:right w:val="none" w:sz="0" w:space="0" w:color="auto"/>
              </w:divBdr>
            </w:div>
            <w:div w:id="247813648">
              <w:marLeft w:val="0"/>
              <w:marRight w:val="0"/>
              <w:marTop w:val="0"/>
              <w:marBottom w:val="0"/>
              <w:divBdr>
                <w:top w:val="none" w:sz="0" w:space="0" w:color="auto"/>
                <w:left w:val="none" w:sz="0" w:space="0" w:color="auto"/>
                <w:bottom w:val="none" w:sz="0" w:space="0" w:color="auto"/>
                <w:right w:val="none" w:sz="0" w:space="0" w:color="auto"/>
              </w:divBdr>
            </w:div>
            <w:div w:id="382021948">
              <w:marLeft w:val="0"/>
              <w:marRight w:val="0"/>
              <w:marTop w:val="0"/>
              <w:marBottom w:val="0"/>
              <w:divBdr>
                <w:top w:val="none" w:sz="0" w:space="0" w:color="auto"/>
                <w:left w:val="none" w:sz="0" w:space="0" w:color="auto"/>
                <w:bottom w:val="none" w:sz="0" w:space="0" w:color="auto"/>
                <w:right w:val="none" w:sz="0" w:space="0" w:color="auto"/>
              </w:divBdr>
            </w:div>
            <w:div w:id="548608929">
              <w:marLeft w:val="0"/>
              <w:marRight w:val="0"/>
              <w:marTop w:val="0"/>
              <w:marBottom w:val="0"/>
              <w:divBdr>
                <w:top w:val="none" w:sz="0" w:space="0" w:color="auto"/>
                <w:left w:val="none" w:sz="0" w:space="0" w:color="auto"/>
                <w:bottom w:val="none" w:sz="0" w:space="0" w:color="auto"/>
                <w:right w:val="none" w:sz="0" w:space="0" w:color="auto"/>
              </w:divBdr>
            </w:div>
            <w:div w:id="779569241">
              <w:marLeft w:val="0"/>
              <w:marRight w:val="0"/>
              <w:marTop w:val="0"/>
              <w:marBottom w:val="0"/>
              <w:divBdr>
                <w:top w:val="none" w:sz="0" w:space="0" w:color="auto"/>
                <w:left w:val="none" w:sz="0" w:space="0" w:color="auto"/>
                <w:bottom w:val="none" w:sz="0" w:space="0" w:color="auto"/>
                <w:right w:val="none" w:sz="0" w:space="0" w:color="auto"/>
              </w:divBdr>
            </w:div>
            <w:div w:id="1019355797">
              <w:marLeft w:val="0"/>
              <w:marRight w:val="0"/>
              <w:marTop w:val="0"/>
              <w:marBottom w:val="0"/>
              <w:divBdr>
                <w:top w:val="none" w:sz="0" w:space="0" w:color="auto"/>
                <w:left w:val="none" w:sz="0" w:space="0" w:color="auto"/>
                <w:bottom w:val="none" w:sz="0" w:space="0" w:color="auto"/>
                <w:right w:val="none" w:sz="0" w:space="0" w:color="auto"/>
              </w:divBdr>
            </w:div>
            <w:div w:id="1116561285">
              <w:marLeft w:val="0"/>
              <w:marRight w:val="0"/>
              <w:marTop w:val="0"/>
              <w:marBottom w:val="0"/>
              <w:divBdr>
                <w:top w:val="none" w:sz="0" w:space="0" w:color="auto"/>
                <w:left w:val="none" w:sz="0" w:space="0" w:color="auto"/>
                <w:bottom w:val="none" w:sz="0" w:space="0" w:color="auto"/>
                <w:right w:val="none" w:sz="0" w:space="0" w:color="auto"/>
              </w:divBdr>
            </w:div>
            <w:div w:id="1370036136">
              <w:marLeft w:val="0"/>
              <w:marRight w:val="0"/>
              <w:marTop w:val="0"/>
              <w:marBottom w:val="0"/>
              <w:divBdr>
                <w:top w:val="none" w:sz="0" w:space="0" w:color="auto"/>
                <w:left w:val="none" w:sz="0" w:space="0" w:color="auto"/>
                <w:bottom w:val="none" w:sz="0" w:space="0" w:color="auto"/>
                <w:right w:val="none" w:sz="0" w:space="0" w:color="auto"/>
              </w:divBdr>
            </w:div>
            <w:div w:id="1883206792">
              <w:marLeft w:val="0"/>
              <w:marRight w:val="0"/>
              <w:marTop w:val="0"/>
              <w:marBottom w:val="0"/>
              <w:divBdr>
                <w:top w:val="none" w:sz="0" w:space="0" w:color="auto"/>
                <w:left w:val="none" w:sz="0" w:space="0" w:color="auto"/>
                <w:bottom w:val="none" w:sz="0" w:space="0" w:color="auto"/>
                <w:right w:val="none" w:sz="0" w:space="0" w:color="auto"/>
              </w:divBdr>
            </w:div>
            <w:div w:id="21111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913">
      <w:bodyDiv w:val="1"/>
      <w:marLeft w:val="0"/>
      <w:marRight w:val="0"/>
      <w:marTop w:val="0"/>
      <w:marBottom w:val="0"/>
      <w:divBdr>
        <w:top w:val="none" w:sz="0" w:space="0" w:color="auto"/>
        <w:left w:val="none" w:sz="0" w:space="0" w:color="auto"/>
        <w:bottom w:val="none" w:sz="0" w:space="0" w:color="auto"/>
        <w:right w:val="none" w:sz="0" w:space="0" w:color="auto"/>
      </w:divBdr>
      <w:divsChild>
        <w:div w:id="153185114">
          <w:marLeft w:val="0"/>
          <w:marRight w:val="0"/>
          <w:marTop w:val="0"/>
          <w:marBottom w:val="0"/>
          <w:divBdr>
            <w:top w:val="none" w:sz="0" w:space="0" w:color="auto"/>
            <w:left w:val="none" w:sz="0" w:space="0" w:color="auto"/>
            <w:bottom w:val="none" w:sz="0" w:space="0" w:color="auto"/>
            <w:right w:val="none" w:sz="0" w:space="0" w:color="auto"/>
          </w:divBdr>
          <w:divsChild>
            <w:div w:id="793913533">
              <w:marLeft w:val="0"/>
              <w:marRight w:val="0"/>
              <w:marTop w:val="0"/>
              <w:marBottom w:val="0"/>
              <w:divBdr>
                <w:top w:val="none" w:sz="0" w:space="0" w:color="auto"/>
                <w:left w:val="none" w:sz="0" w:space="0" w:color="auto"/>
                <w:bottom w:val="none" w:sz="0" w:space="0" w:color="auto"/>
                <w:right w:val="none" w:sz="0" w:space="0" w:color="auto"/>
              </w:divBdr>
            </w:div>
            <w:div w:id="947126679">
              <w:marLeft w:val="0"/>
              <w:marRight w:val="0"/>
              <w:marTop w:val="0"/>
              <w:marBottom w:val="0"/>
              <w:divBdr>
                <w:top w:val="none" w:sz="0" w:space="0" w:color="auto"/>
                <w:left w:val="none" w:sz="0" w:space="0" w:color="auto"/>
                <w:bottom w:val="none" w:sz="0" w:space="0" w:color="auto"/>
                <w:right w:val="none" w:sz="0" w:space="0" w:color="auto"/>
              </w:divBdr>
            </w:div>
            <w:div w:id="1567640631">
              <w:marLeft w:val="0"/>
              <w:marRight w:val="0"/>
              <w:marTop w:val="0"/>
              <w:marBottom w:val="0"/>
              <w:divBdr>
                <w:top w:val="none" w:sz="0" w:space="0" w:color="auto"/>
                <w:left w:val="none" w:sz="0" w:space="0" w:color="auto"/>
                <w:bottom w:val="none" w:sz="0" w:space="0" w:color="auto"/>
                <w:right w:val="none" w:sz="0" w:space="0" w:color="auto"/>
              </w:divBdr>
            </w:div>
            <w:div w:id="18228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7076">
      <w:bodyDiv w:val="1"/>
      <w:marLeft w:val="0"/>
      <w:marRight w:val="0"/>
      <w:marTop w:val="0"/>
      <w:marBottom w:val="0"/>
      <w:divBdr>
        <w:top w:val="none" w:sz="0" w:space="0" w:color="auto"/>
        <w:left w:val="none" w:sz="0" w:space="0" w:color="auto"/>
        <w:bottom w:val="none" w:sz="0" w:space="0" w:color="auto"/>
        <w:right w:val="none" w:sz="0" w:space="0" w:color="auto"/>
      </w:divBdr>
      <w:divsChild>
        <w:div w:id="1016036257">
          <w:marLeft w:val="0"/>
          <w:marRight w:val="0"/>
          <w:marTop w:val="0"/>
          <w:marBottom w:val="0"/>
          <w:divBdr>
            <w:top w:val="none" w:sz="0" w:space="0" w:color="auto"/>
            <w:left w:val="none" w:sz="0" w:space="0" w:color="auto"/>
            <w:bottom w:val="none" w:sz="0" w:space="0" w:color="auto"/>
            <w:right w:val="none" w:sz="0" w:space="0" w:color="auto"/>
          </w:divBdr>
          <w:divsChild>
            <w:div w:id="166747007">
              <w:marLeft w:val="0"/>
              <w:marRight w:val="0"/>
              <w:marTop w:val="0"/>
              <w:marBottom w:val="0"/>
              <w:divBdr>
                <w:top w:val="none" w:sz="0" w:space="0" w:color="auto"/>
                <w:left w:val="none" w:sz="0" w:space="0" w:color="auto"/>
                <w:bottom w:val="none" w:sz="0" w:space="0" w:color="auto"/>
                <w:right w:val="none" w:sz="0" w:space="0" w:color="auto"/>
              </w:divBdr>
            </w:div>
            <w:div w:id="452408138">
              <w:marLeft w:val="0"/>
              <w:marRight w:val="0"/>
              <w:marTop w:val="0"/>
              <w:marBottom w:val="0"/>
              <w:divBdr>
                <w:top w:val="none" w:sz="0" w:space="0" w:color="auto"/>
                <w:left w:val="none" w:sz="0" w:space="0" w:color="auto"/>
                <w:bottom w:val="none" w:sz="0" w:space="0" w:color="auto"/>
                <w:right w:val="none" w:sz="0" w:space="0" w:color="auto"/>
              </w:divBdr>
            </w:div>
            <w:div w:id="1036075938">
              <w:marLeft w:val="0"/>
              <w:marRight w:val="0"/>
              <w:marTop w:val="0"/>
              <w:marBottom w:val="0"/>
              <w:divBdr>
                <w:top w:val="none" w:sz="0" w:space="0" w:color="auto"/>
                <w:left w:val="none" w:sz="0" w:space="0" w:color="auto"/>
                <w:bottom w:val="none" w:sz="0" w:space="0" w:color="auto"/>
                <w:right w:val="none" w:sz="0" w:space="0" w:color="auto"/>
              </w:divBdr>
            </w:div>
            <w:div w:id="1237666744">
              <w:marLeft w:val="0"/>
              <w:marRight w:val="0"/>
              <w:marTop w:val="0"/>
              <w:marBottom w:val="0"/>
              <w:divBdr>
                <w:top w:val="none" w:sz="0" w:space="0" w:color="auto"/>
                <w:left w:val="none" w:sz="0" w:space="0" w:color="auto"/>
                <w:bottom w:val="none" w:sz="0" w:space="0" w:color="auto"/>
                <w:right w:val="none" w:sz="0" w:space="0" w:color="auto"/>
              </w:divBdr>
            </w:div>
            <w:div w:id="1662080907">
              <w:marLeft w:val="0"/>
              <w:marRight w:val="0"/>
              <w:marTop w:val="0"/>
              <w:marBottom w:val="0"/>
              <w:divBdr>
                <w:top w:val="none" w:sz="0" w:space="0" w:color="auto"/>
                <w:left w:val="none" w:sz="0" w:space="0" w:color="auto"/>
                <w:bottom w:val="none" w:sz="0" w:space="0" w:color="auto"/>
                <w:right w:val="none" w:sz="0" w:space="0" w:color="auto"/>
              </w:divBdr>
            </w:div>
            <w:div w:id="194009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0908">
      <w:bodyDiv w:val="1"/>
      <w:marLeft w:val="0"/>
      <w:marRight w:val="0"/>
      <w:marTop w:val="0"/>
      <w:marBottom w:val="0"/>
      <w:divBdr>
        <w:top w:val="none" w:sz="0" w:space="0" w:color="auto"/>
        <w:left w:val="none" w:sz="0" w:space="0" w:color="auto"/>
        <w:bottom w:val="none" w:sz="0" w:space="0" w:color="auto"/>
        <w:right w:val="none" w:sz="0" w:space="0" w:color="auto"/>
      </w:divBdr>
      <w:divsChild>
        <w:div w:id="1114249815">
          <w:marLeft w:val="0"/>
          <w:marRight w:val="0"/>
          <w:marTop w:val="0"/>
          <w:marBottom w:val="0"/>
          <w:divBdr>
            <w:top w:val="none" w:sz="0" w:space="0" w:color="auto"/>
            <w:left w:val="none" w:sz="0" w:space="0" w:color="auto"/>
            <w:bottom w:val="none" w:sz="0" w:space="0" w:color="auto"/>
            <w:right w:val="none" w:sz="0" w:space="0" w:color="auto"/>
          </w:divBdr>
          <w:divsChild>
            <w:div w:id="3497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4078">
      <w:bodyDiv w:val="1"/>
      <w:marLeft w:val="0"/>
      <w:marRight w:val="0"/>
      <w:marTop w:val="0"/>
      <w:marBottom w:val="0"/>
      <w:divBdr>
        <w:top w:val="none" w:sz="0" w:space="0" w:color="auto"/>
        <w:left w:val="none" w:sz="0" w:space="0" w:color="auto"/>
        <w:bottom w:val="none" w:sz="0" w:space="0" w:color="auto"/>
        <w:right w:val="none" w:sz="0" w:space="0" w:color="auto"/>
      </w:divBdr>
      <w:divsChild>
        <w:div w:id="413011976">
          <w:marLeft w:val="0"/>
          <w:marRight w:val="0"/>
          <w:marTop w:val="0"/>
          <w:marBottom w:val="0"/>
          <w:divBdr>
            <w:top w:val="none" w:sz="0" w:space="0" w:color="auto"/>
            <w:left w:val="none" w:sz="0" w:space="0" w:color="auto"/>
            <w:bottom w:val="none" w:sz="0" w:space="0" w:color="auto"/>
            <w:right w:val="none" w:sz="0" w:space="0" w:color="auto"/>
          </w:divBdr>
        </w:div>
      </w:divsChild>
    </w:div>
    <w:div w:id="218327473">
      <w:bodyDiv w:val="1"/>
      <w:marLeft w:val="0"/>
      <w:marRight w:val="0"/>
      <w:marTop w:val="0"/>
      <w:marBottom w:val="0"/>
      <w:divBdr>
        <w:top w:val="none" w:sz="0" w:space="0" w:color="auto"/>
        <w:left w:val="none" w:sz="0" w:space="0" w:color="auto"/>
        <w:bottom w:val="none" w:sz="0" w:space="0" w:color="auto"/>
        <w:right w:val="none" w:sz="0" w:space="0" w:color="auto"/>
      </w:divBdr>
    </w:div>
    <w:div w:id="241722068">
      <w:bodyDiv w:val="1"/>
      <w:marLeft w:val="0"/>
      <w:marRight w:val="0"/>
      <w:marTop w:val="0"/>
      <w:marBottom w:val="0"/>
      <w:divBdr>
        <w:top w:val="none" w:sz="0" w:space="0" w:color="auto"/>
        <w:left w:val="none" w:sz="0" w:space="0" w:color="auto"/>
        <w:bottom w:val="none" w:sz="0" w:space="0" w:color="auto"/>
        <w:right w:val="none" w:sz="0" w:space="0" w:color="auto"/>
      </w:divBdr>
    </w:div>
    <w:div w:id="251281296">
      <w:bodyDiv w:val="1"/>
      <w:marLeft w:val="0"/>
      <w:marRight w:val="0"/>
      <w:marTop w:val="0"/>
      <w:marBottom w:val="0"/>
      <w:divBdr>
        <w:top w:val="none" w:sz="0" w:space="0" w:color="auto"/>
        <w:left w:val="none" w:sz="0" w:space="0" w:color="auto"/>
        <w:bottom w:val="none" w:sz="0" w:space="0" w:color="auto"/>
        <w:right w:val="none" w:sz="0" w:space="0" w:color="auto"/>
      </w:divBdr>
      <w:divsChild>
        <w:div w:id="1716540255">
          <w:marLeft w:val="0"/>
          <w:marRight w:val="0"/>
          <w:marTop w:val="0"/>
          <w:marBottom w:val="0"/>
          <w:divBdr>
            <w:top w:val="none" w:sz="0" w:space="0" w:color="auto"/>
            <w:left w:val="none" w:sz="0" w:space="0" w:color="auto"/>
            <w:bottom w:val="none" w:sz="0" w:space="0" w:color="auto"/>
            <w:right w:val="none" w:sz="0" w:space="0" w:color="auto"/>
          </w:divBdr>
        </w:div>
      </w:divsChild>
    </w:div>
    <w:div w:id="252667354">
      <w:bodyDiv w:val="1"/>
      <w:marLeft w:val="0"/>
      <w:marRight w:val="0"/>
      <w:marTop w:val="0"/>
      <w:marBottom w:val="0"/>
      <w:divBdr>
        <w:top w:val="none" w:sz="0" w:space="0" w:color="auto"/>
        <w:left w:val="none" w:sz="0" w:space="0" w:color="auto"/>
        <w:bottom w:val="none" w:sz="0" w:space="0" w:color="auto"/>
        <w:right w:val="none" w:sz="0" w:space="0" w:color="auto"/>
      </w:divBdr>
      <w:divsChild>
        <w:div w:id="284652763">
          <w:marLeft w:val="0"/>
          <w:marRight w:val="0"/>
          <w:marTop w:val="0"/>
          <w:marBottom w:val="0"/>
          <w:divBdr>
            <w:top w:val="none" w:sz="0" w:space="0" w:color="auto"/>
            <w:left w:val="none" w:sz="0" w:space="0" w:color="auto"/>
            <w:bottom w:val="none" w:sz="0" w:space="0" w:color="auto"/>
            <w:right w:val="none" w:sz="0" w:space="0" w:color="auto"/>
          </w:divBdr>
          <w:divsChild>
            <w:div w:id="602346971">
              <w:marLeft w:val="0"/>
              <w:marRight w:val="0"/>
              <w:marTop w:val="0"/>
              <w:marBottom w:val="0"/>
              <w:divBdr>
                <w:top w:val="none" w:sz="0" w:space="0" w:color="auto"/>
                <w:left w:val="none" w:sz="0" w:space="0" w:color="auto"/>
                <w:bottom w:val="none" w:sz="0" w:space="0" w:color="auto"/>
                <w:right w:val="none" w:sz="0" w:space="0" w:color="auto"/>
              </w:divBdr>
            </w:div>
            <w:div w:id="20823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4032">
      <w:bodyDiv w:val="1"/>
      <w:marLeft w:val="0"/>
      <w:marRight w:val="0"/>
      <w:marTop w:val="0"/>
      <w:marBottom w:val="0"/>
      <w:divBdr>
        <w:top w:val="none" w:sz="0" w:space="0" w:color="auto"/>
        <w:left w:val="none" w:sz="0" w:space="0" w:color="auto"/>
        <w:bottom w:val="none" w:sz="0" w:space="0" w:color="auto"/>
        <w:right w:val="none" w:sz="0" w:space="0" w:color="auto"/>
      </w:divBdr>
    </w:div>
    <w:div w:id="331304258">
      <w:bodyDiv w:val="1"/>
      <w:marLeft w:val="0"/>
      <w:marRight w:val="0"/>
      <w:marTop w:val="0"/>
      <w:marBottom w:val="0"/>
      <w:divBdr>
        <w:top w:val="none" w:sz="0" w:space="0" w:color="auto"/>
        <w:left w:val="none" w:sz="0" w:space="0" w:color="auto"/>
        <w:bottom w:val="none" w:sz="0" w:space="0" w:color="auto"/>
        <w:right w:val="none" w:sz="0" w:space="0" w:color="auto"/>
      </w:divBdr>
      <w:divsChild>
        <w:div w:id="11107000">
          <w:marLeft w:val="0"/>
          <w:marRight w:val="0"/>
          <w:marTop w:val="0"/>
          <w:marBottom w:val="0"/>
          <w:divBdr>
            <w:top w:val="none" w:sz="0" w:space="0" w:color="auto"/>
            <w:left w:val="none" w:sz="0" w:space="0" w:color="auto"/>
            <w:bottom w:val="none" w:sz="0" w:space="0" w:color="auto"/>
            <w:right w:val="none" w:sz="0" w:space="0" w:color="auto"/>
          </w:divBdr>
          <w:divsChild>
            <w:div w:id="220559916">
              <w:marLeft w:val="0"/>
              <w:marRight w:val="0"/>
              <w:marTop w:val="0"/>
              <w:marBottom w:val="0"/>
              <w:divBdr>
                <w:top w:val="none" w:sz="0" w:space="0" w:color="auto"/>
                <w:left w:val="none" w:sz="0" w:space="0" w:color="auto"/>
                <w:bottom w:val="none" w:sz="0" w:space="0" w:color="auto"/>
                <w:right w:val="none" w:sz="0" w:space="0" w:color="auto"/>
              </w:divBdr>
            </w:div>
            <w:div w:id="452598280">
              <w:marLeft w:val="0"/>
              <w:marRight w:val="0"/>
              <w:marTop w:val="0"/>
              <w:marBottom w:val="0"/>
              <w:divBdr>
                <w:top w:val="none" w:sz="0" w:space="0" w:color="auto"/>
                <w:left w:val="none" w:sz="0" w:space="0" w:color="auto"/>
                <w:bottom w:val="none" w:sz="0" w:space="0" w:color="auto"/>
                <w:right w:val="none" w:sz="0" w:space="0" w:color="auto"/>
              </w:divBdr>
            </w:div>
            <w:div w:id="960846491">
              <w:marLeft w:val="0"/>
              <w:marRight w:val="0"/>
              <w:marTop w:val="0"/>
              <w:marBottom w:val="0"/>
              <w:divBdr>
                <w:top w:val="none" w:sz="0" w:space="0" w:color="auto"/>
                <w:left w:val="none" w:sz="0" w:space="0" w:color="auto"/>
                <w:bottom w:val="none" w:sz="0" w:space="0" w:color="auto"/>
                <w:right w:val="none" w:sz="0" w:space="0" w:color="auto"/>
              </w:divBdr>
            </w:div>
            <w:div w:id="1780563889">
              <w:marLeft w:val="0"/>
              <w:marRight w:val="0"/>
              <w:marTop w:val="0"/>
              <w:marBottom w:val="0"/>
              <w:divBdr>
                <w:top w:val="none" w:sz="0" w:space="0" w:color="auto"/>
                <w:left w:val="none" w:sz="0" w:space="0" w:color="auto"/>
                <w:bottom w:val="none" w:sz="0" w:space="0" w:color="auto"/>
                <w:right w:val="none" w:sz="0" w:space="0" w:color="auto"/>
              </w:divBdr>
            </w:div>
            <w:div w:id="18893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5027">
      <w:bodyDiv w:val="1"/>
      <w:marLeft w:val="0"/>
      <w:marRight w:val="0"/>
      <w:marTop w:val="0"/>
      <w:marBottom w:val="0"/>
      <w:divBdr>
        <w:top w:val="none" w:sz="0" w:space="0" w:color="auto"/>
        <w:left w:val="none" w:sz="0" w:space="0" w:color="auto"/>
        <w:bottom w:val="none" w:sz="0" w:space="0" w:color="auto"/>
        <w:right w:val="none" w:sz="0" w:space="0" w:color="auto"/>
      </w:divBdr>
      <w:divsChild>
        <w:div w:id="2036882943">
          <w:marLeft w:val="0"/>
          <w:marRight w:val="0"/>
          <w:marTop w:val="0"/>
          <w:marBottom w:val="0"/>
          <w:divBdr>
            <w:top w:val="none" w:sz="0" w:space="0" w:color="auto"/>
            <w:left w:val="none" w:sz="0" w:space="0" w:color="auto"/>
            <w:bottom w:val="none" w:sz="0" w:space="0" w:color="auto"/>
            <w:right w:val="none" w:sz="0" w:space="0" w:color="auto"/>
          </w:divBdr>
          <w:divsChild>
            <w:div w:id="810364774">
              <w:marLeft w:val="0"/>
              <w:marRight w:val="0"/>
              <w:marTop w:val="0"/>
              <w:marBottom w:val="0"/>
              <w:divBdr>
                <w:top w:val="none" w:sz="0" w:space="0" w:color="auto"/>
                <w:left w:val="none" w:sz="0" w:space="0" w:color="auto"/>
                <w:bottom w:val="none" w:sz="0" w:space="0" w:color="auto"/>
                <w:right w:val="none" w:sz="0" w:space="0" w:color="auto"/>
              </w:divBdr>
            </w:div>
            <w:div w:id="829950629">
              <w:marLeft w:val="0"/>
              <w:marRight w:val="0"/>
              <w:marTop w:val="0"/>
              <w:marBottom w:val="0"/>
              <w:divBdr>
                <w:top w:val="none" w:sz="0" w:space="0" w:color="auto"/>
                <w:left w:val="none" w:sz="0" w:space="0" w:color="auto"/>
                <w:bottom w:val="none" w:sz="0" w:space="0" w:color="auto"/>
                <w:right w:val="none" w:sz="0" w:space="0" w:color="auto"/>
              </w:divBdr>
            </w:div>
            <w:div w:id="869801626">
              <w:marLeft w:val="0"/>
              <w:marRight w:val="0"/>
              <w:marTop w:val="0"/>
              <w:marBottom w:val="0"/>
              <w:divBdr>
                <w:top w:val="none" w:sz="0" w:space="0" w:color="auto"/>
                <w:left w:val="none" w:sz="0" w:space="0" w:color="auto"/>
                <w:bottom w:val="none" w:sz="0" w:space="0" w:color="auto"/>
                <w:right w:val="none" w:sz="0" w:space="0" w:color="auto"/>
              </w:divBdr>
            </w:div>
            <w:div w:id="1096752144">
              <w:marLeft w:val="0"/>
              <w:marRight w:val="0"/>
              <w:marTop w:val="0"/>
              <w:marBottom w:val="0"/>
              <w:divBdr>
                <w:top w:val="none" w:sz="0" w:space="0" w:color="auto"/>
                <w:left w:val="none" w:sz="0" w:space="0" w:color="auto"/>
                <w:bottom w:val="none" w:sz="0" w:space="0" w:color="auto"/>
                <w:right w:val="none" w:sz="0" w:space="0" w:color="auto"/>
              </w:divBdr>
            </w:div>
            <w:div w:id="1555459451">
              <w:marLeft w:val="0"/>
              <w:marRight w:val="0"/>
              <w:marTop w:val="0"/>
              <w:marBottom w:val="0"/>
              <w:divBdr>
                <w:top w:val="none" w:sz="0" w:space="0" w:color="auto"/>
                <w:left w:val="none" w:sz="0" w:space="0" w:color="auto"/>
                <w:bottom w:val="none" w:sz="0" w:space="0" w:color="auto"/>
                <w:right w:val="none" w:sz="0" w:space="0" w:color="auto"/>
              </w:divBdr>
            </w:div>
            <w:div w:id="1693529683">
              <w:marLeft w:val="0"/>
              <w:marRight w:val="0"/>
              <w:marTop w:val="0"/>
              <w:marBottom w:val="0"/>
              <w:divBdr>
                <w:top w:val="none" w:sz="0" w:space="0" w:color="auto"/>
                <w:left w:val="none" w:sz="0" w:space="0" w:color="auto"/>
                <w:bottom w:val="none" w:sz="0" w:space="0" w:color="auto"/>
                <w:right w:val="none" w:sz="0" w:space="0" w:color="auto"/>
              </w:divBdr>
            </w:div>
            <w:div w:id="1782409769">
              <w:marLeft w:val="0"/>
              <w:marRight w:val="0"/>
              <w:marTop w:val="0"/>
              <w:marBottom w:val="0"/>
              <w:divBdr>
                <w:top w:val="none" w:sz="0" w:space="0" w:color="auto"/>
                <w:left w:val="none" w:sz="0" w:space="0" w:color="auto"/>
                <w:bottom w:val="none" w:sz="0" w:space="0" w:color="auto"/>
                <w:right w:val="none" w:sz="0" w:space="0" w:color="auto"/>
              </w:divBdr>
            </w:div>
            <w:div w:id="1784349659">
              <w:marLeft w:val="0"/>
              <w:marRight w:val="0"/>
              <w:marTop w:val="0"/>
              <w:marBottom w:val="0"/>
              <w:divBdr>
                <w:top w:val="none" w:sz="0" w:space="0" w:color="auto"/>
                <w:left w:val="none" w:sz="0" w:space="0" w:color="auto"/>
                <w:bottom w:val="none" w:sz="0" w:space="0" w:color="auto"/>
                <w:right w:val="none" w:sz="0" w:space="0" w:color="auto"/>
              </w:divBdr>
            </w:div>
            <w:div w:id="17929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6361">
      <w:bodyDiv w:val="1"/>
      <w:marLeft w:val="0"/>
      <w:marRight w:val="0"/>
      <w:marTop w:val="0"/>
      <w:marBottom w:val="0"/>
      <w:divBdr>
        <w:top w:val="none" w:sz="0" w:space="0" w:color="auto"/>
        <w:left w:val="none" w:sz="0" w:space="0" w:color="auto"/>
        <w:bottom w:val="none" w:sz="0" w:space="0" w:color="auto"/>
        <w:right w:val="none" w:sz="0" w:space="0" w:color="auto"/>
      </w:divBdr>
    </w:div>
    <w:div w:id="408121123">
      <w:bodyDiv w:val="1"/>
      <w:marLeft w:val="0"/>
      <w:marRight w:val="0"/>
      <w:marTop w:val="0"/>
      <w:marBottom w:val="0"/>
      <w:divBdr>
        <w:top w:val="none" w:sz="0" w:space="0" w:color="auto"/>
        <w:left w:val="none" w:sz="0" w:space="0" w:color="auto"/>
        <w:bottom w:val="none" w:sz="0" w:space="0" w:color="auto"/>
        <w:right w:val="none" w:sz="0" w:space="0" w:color="auto"/>
      </w:divBdr>
      <w:divsChild>
        <w:div w:id="50465123">
          <w:marLeft w:val="0"/>
          <w:marRight w:val="0"/>
          <w:marTop w:val="0"/>
          <w:marBottom w:val="0"/>
          <w:divBdr>
            <w:top w:val="none" w:sz="0" w:space="0" w:color="auto"/>
            <w:left w:val="none" w:sz="0" w:space="0" w:color="auto"/>
            <w:bottom w:val="none" w:sz="0" w:space="0" w:color="auto"/>
            <w:right w:val="none" w:sz="0" w:space="0" w:color="auto"/>
          </w:divBdr>
          <w:divsChild>
            <w:div w:id="4967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61656">
      <w:bodyDiv w:val="1"/>
      <w:marLeft w:val="0"/>
      <w:marRight w:val="0"/>
      <w:marTop w:val="0"/>
      <w:marBottom w:val="0"/>
      <w:divBdr>
        <w:top w:val="none" w:sz="0" w:space="0" w:color="auto"/>
        <w:left w:val="none" w:sz="0" w:space="0" w:color="auto"/>
        <w:bottom w:val="none" w:sz="0" w:space="0" w:color="auto"/>
        <w:right w:val="none" w:sz="0" w:space="0" w:color="auto"/>
      </w:divBdr>
      <w:divsChild>
        <w:div w:id="248194268">
          <w:marLeft w:val="0"/>
          <w:marRight w:val="0"/>
          <w:marTop w:val="0"/>
          <w:marBottom w:val="0"/>
          <w:divBdr>
            <w:top w:val="none" w:sz="0" w:space="0" w:color="auto"/>
            <w:left w:val="none" w:sz="0" w:space="0" w:color="auto"/>
            <w:bottom w:val="none" w:sz="0" w:space="0" w:color="auto"/>
            <w:right w:val="none" w:sz="0" w:space="0" w:color="auto"/>
          </w:divBdr>
          <w:divsChild>
            <w:div w:id="78455402">
              <w:marLeft w:val="0"/>
              <w:marRight w:val="0"/>
              <w:marTop w:val="0"/>
              <w:marBottom w:val="0"/>
              <w:divBdr>
                <w:top w:val="none" w:sz="0" w:space="0" w:color="auto"/>
                <w:left w:val="none" w:sz="0" w:space="0" w:color="auto"/>
                <w:bottom w:val="none" w:sz="0" w:space="0" w:color="auto"/>
                <w:right w:val="none" w:sz="0" w:space="0" w:color="auto"/>
              </w:divBdr>
            </w:div>
            <w:div w:id="704601408">
              <w:marLeft w:val="0"/>
              <w:marRight w:val="0"/>
              <w:marTop w:val="0"/>
              <w:marBottom w:val="0"/>
              <w:divBdr>
                <w:top w:val="none" w:sz="0" w:space="0" w:color="auto"/>
                <w:left w:val="none" w:sz="0" w:space="0" w:color="auto"/>
                <w:bottom w:val="none" w:sz="0" w:space="0" w:color="auto"/>
                <w:right w:val="none" w:sz="0" w:space="0" w:color="auto"/>
              </w:divBdr>
            </w:div>
            <w:div w:id="796217058">
              <w:marLeft w:val="0"/>
              <w:marRight w:val="0"/>
              <w:marTop w:val="0"/>
              <w:marBottom w:val="0"/>
              <w:divBdr>
                <w:top w:val="none" w:sz="0" w:space="0" w:color="auto"/>
                <w:left w:val="none" w:sz="0" w:space="0" w:color="auto"/>
                <w:bottom w:val="none" w:sz="0" w:space="0" w:color="auto"/>
                <w:right w:val="none" w:sz="0" w:space="0" w:color="auto"/>
              </w:divBdr>
            </w:div>
            <w:div w:id="891581786">
              <w:marLeft w:val="0"/>
              <w:marRight w:val="0"/>
              <w:marTop w:val="0"/>
              <w:marBottom w:val="0"/>
              <w:divBdr>
                <w:top w:val="none" w:sz="0" w:space="0" w:color="auto"/>
                <w:left w:val="none" w:sz="0" w:space="0" w:color="auto"/>
                <w:bottom w:val="none" w:sz="0" w:space="0" w:color="auto"/>
                <w:right w:val="none" w:sz="0" w:space="0" w:color="auto"/>
              </w:divBdr>
            </w:div>
            <w:div w:id="912162466">
              <w:marLeft w:val="0"/>
              <w:marRight w:val="0"/>
              <w:marTop w:val="0"/>
              <w:marBottom w:val="0"/>
              <w:divBdr>
                <w:top w:val="none" w:sz="0" w:space="0" w:color="auto"/>
                <w:left w:val="none" w:sz="0" w:space="0" w:color="auto"/>
                <w:bottom w:val="none" w:sz="0" w:space="0" w:color="auto"/>
                <w:right w:val="none" w:sz="0" w:space="0" w:color="auto"/>
              </w:divBdr>
            </w:div>
            <w:div w:id="949822535">
              <w:marLeft w:val="0"/>
              <w:marRight w:val="0"/>
              <w:marTop w:val="0"/>
              <w:marBottom w:val="0"/>
              <w:divBdr>
                <w:top w:val="none" w:sz="0" w:space="0" w:color="auto"/>
                <w:left w:val="none" w:sz="0" w:space="0" w:color="auto"/>
                <w:bottom w:val="none" w:sz="0" w:space="0" w:color="auto"/>
                <w:right w:val="none" w:sz="0" w:space="0" w:color="auto"/>
              </w:divBdr>
            </w:div>
            <w:div w:id="1071343415">
              <w:marLeft w:val="0"/>
              <w:marRight w:val="0"/>
              <w:marTop w:val="0"/>
              <w:marBottom w:val="0"/>
              <w:divBdr>
                <w:top w:val="none" w:sz="0" w:space="0" w:color="auto"/>
                <w:left w:val="none" w:sz="0" w:space="0" w:color="auto"/>
                <w:bottom w:val="none" w:sz="0" w:space="0" w:color="auto"/>
                <w:right w:val="none" w:sz="0" w:space="0" w:color="auto"/>
              </w:divBdr>
            </w:div>
            <w:div w:id="1088817671">
              <w:marLeft w:val="0"/>
              <w:marRight w:val="0"/>
              <w:marTop w:val="0"/>
              <w:marBottom w:val="0"/>
              <w:divBdr>
                <w:top w:val="none" w:sz="0" w:space="0" w:color="auto"/>
                <w:left w:val="none" w:sz="0" w:space="0" w:color="auto"/>
                <w:bottom w:val="none" w:sz="0" w:space="0" w:color="auto"/>
                <w:right w:val="none" w:sz="0" w:space="0" w:color="auto"/>
              </w:divBdr>
            </w:div>
            <w:div w:id="1277366918">
              <w:marLeft w:val="0"/>
              <w:marRight w:val="0"/>
              <w:marTop w:val="0"/>
              <w:marBottom w:val="0"/>
              <w:divBdr>
                <w:top w:val="none" w:sz="0" w:space="0" w:color="auto"/>
                <w:left w:val="none" w:sz="0" w:space="0" w:color="auto"/>
                <w:bottom w:val="none" w:sz="0" w:space="0" w:color="auto"/>
                <w:right w:val="none" w:sz="0" w:space="0" w:color="auto"/>
              </w:divBdr>
            </w:div>
            <w:div w:id="16339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256">
      <w:bodyDiv w:val="1"/>
      <w:marLeft w:val="0"/>
      <w:marRight w:val="0"/>
      <w:marTop w:val="0"/>
      <w:marBottom w:val="0"/>
      <w:divBdr>
        <w:top w:val="none" w:sz="0" w:space="0" w:color="auto"/>
        <w:left w:val="none" w:sz="0" w:space="0" w:color="auto"/>
        <w:bottom w:val="none" w:sz="0" w:space="0" w:color="auto"/>
        <w:right w:val="none" w:sz="0" w:space="0" w:color="auto"/>
      </w:divBdr>
      <w:divsChild>
        <w:div w:id="1420180031">
          <w:marLeft w:val="0"/>
          <w:marRight w:val="0"/>
          <w:marTop w:val="0"/>
          <w:marBottom w:val="0"/>
          <w:divBdr>
            <w:top w:val="none" w:sz="0" w:space="0" w:color="auto"/>
            <w:left w:val="none" w:sz="0" w:space="0" w:color="auto"/>
            <w:bottom w:val="none" w:sz="0" w:space="0" w:color="auto"/>
            <w:right w:val="none" w:sz="0" w:space="0" w:color="auto"/>
          </w:divBdr>
          <w:divsChild>
            <w:div w:id="599992114">
              <w:marLeft w:val="0"/>
              <w:marRight w:val="0"/>
              <w:marTop w:val="0"/>
              <w:marBottom w:val="0"/>
              <w:divBdr>
                <w:top w:val="none" w:sz="0" w:space="0" w:color="auto"/>
                <w:left w:val="none" w:sz="0" w:space="0" w:color="auto"/>
                <w:bottom w:val="none" w:sz="0" w:space="0" w:color="auto"/>
                <w:right w:val="none" w:sz="0" w:space="0" w:color="auto"/>
              </w:divBdr>
            </w:div>
            <w:div w:id="7098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5989">
      <w:bodyDiv w:val="1"/>
      <w:marLeft w:val="0"/>
      <w:marRight w:val="0"/>
      <w:marTop w:val="0"/>
      <w:marBottom w:val="0"/>
      <w:divBdr>
        <w:top w:val="none" w:sz="0" w:space="0" w:color="auto"/>
        <w:left w:val="none" w:sz="0" w:space="0" w:color="auto"/>
        <w:bottom w:val="none" w:sz="0" w:space="0" w:color="auto"/>
        <w:right w:val="none" w:sz="0" w:space="0" w:color="auto"/>
      </w:divBdr>
      <w:divsChild>
        <w:div w:id="1170490520">
          <w:marLeft w:val="0"/>
          <w:marRight w:val="0"/>
          <w:marTop w:val="0"/>
          <w:marBottom w:val="0"/>
          <w:divBdr>
            <w:top w:val="none" w:sz="0" w:space="0" w:color="auto"/>
            <w:left w:val="none" w:sz="0" w:space="0" w:color="auto"/>
            <w:bottom w:val="none" w:sz="0" w:space="0" w:color="auto"/>
            <w:right w:val="none" w:sz="0" w:space="0" w:color="auto"/>
          </w:divBdr>
          <w:divsChild>
            <w:div w:id="657148314">
              <w:marLeft w:val="0"/>
              <w:marRight w:val="0"/>
              <w:marTop w:val="0"/>
              <w:marBottom w:val="0"/>
              <w:divBdr>
                <w:top w:val="none" w:sz="0" w:space="0" w:color="auto"/>
                <w:left w:val="none" w:sz="0" w:space="0" w:color="auto"/>
                <w:bottom w:val="none" w:sz="0" w:space="0" w:color="auto"/>
                <w:right w:val="none" w:sz="0" w:space="0" w:color="auto"/>
              </w:divBdr>
            </w:div>
            <w:div w:id="9542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822">
      <w:bodyDiv w:val="1"/>
      <w:marLeft w:val="0"/>
      <w:marRight w:val="0"/>
      <w:marTop w:val="0"/>
      <w:marBottom w:val="0"/>
      <w:divBdr>
        <w:top w:val="none" w:sz="0" w:space="0" w:color="auto"/>
        <w:left w:val="none" w:sz="0" w:space="0" w:color="auto"/>
        <w:bottom w:val="none" w:sz="0" w:space="0" w:color="auto"/>
        <w:right w:val="none" w:sz="0" w:space="0" w:color="auto"/>
      </w:divBdr>
      <w:divsChild>
        <w:div w:id="680817079">
          <w:marLeft w:val="0"/>
          <w:marRight w:val="0"/>
          <w:marTop w:val="0"/>
          <w:marBottom w:val="0"/>
          <w:divBdr>
            <w:top w:val="none" w:sz="0" w:space="0" w:color="auto"/>
            <w:left w:val="none" w:sz="0" w:space="0" w:color="auto"/>
            <w:bottom w:val="none" w:sz="0" w:space="0" w:color="auto"/>
            <w:right w:val="none" w:sz="0" w:space="0" w:color="auto"/>
          </w:divBdr>
          <w:divsChild>
            <w:div w:id="1014187180">
              <w:marLeft w:val="0"/>
              <w:marRight w:val="0"/>
              <w:marTop w:val="0"/>
              <w:marBottom w:val="0"/>
              <w:divBdr>
                <w:top w:val="none" w:sz="0" w:space="0" w:color="auto"/>
                <w:left w:val="none" w:sz="0" w:space="0" w:color="auto"/>
                <w:bottom w:val="none" w:sz="0" w:space="0" w:color="auto"/>
                <w:right w:val="none" w:sz="0" w:space="0" w:color="auto"/>
              </w:divBdr>
            </w:div>
            <w:div w:id="1145002122">
              <w:marLeft w:val="0"/>
              <w:marRight w:val="0"/>
              <w:marTop w:val="0"/>
              <w:marBottom w:val="0"/>
              <w:divBdr>
                <w:top w:val="none" w:sz="0" w:space="0" w:color="auto"/>
                <w:left w:val="none" w:sz="0" w:space="0" w:color="auto"/>
                <w:bottom w:val="none" w:sz="0" w:space="0" w:color="auto"/>
                <w:right w:val="none" w:sz="0" w:space="0" w:color="auto"/>
              </w:divBdr>
            </w:div>
            <w:div w:id="1319072689">
              <w:marLeft w:val="0"/>
              <w:marRight w:val="0"/>
              <w:marTop w:val="0"/>
              <w:marBottom w:val="0"/>
              <w:divBdr>
                <w:top w:val="none" w:sz="0" w:space="0" w:color="auto"/>
                <w:left w:val="none" w:sz="0" w:space="0" w:color="auto"/>
                <w:bottom w:val="none" w:sz="0" w:space="0" w:color="auto"/>
                <w:right w:val="none" w:sz="0" w:space="0" w:color="auto"/>
              </w:divBdr>
            </w:div>
            <w:div w:id="1411148779">
              <w:marLeft w:val="0"/>
              <w:marRight w:val="0"/>
              <w:marTop w:val="0"/>
              <w:marBottom w:val="0"/>
              <w:divBdr>
                <w:top w:val="none" w:sz="0" w:space="0" w:color="auto"/>
                <w:left w:val="none" w:sz="0" w:space="0" w:color="auto"/>
                <w:bottom w:val="none" w:sz="0" w:space="0" w:color="auto"/>
                <w:right w:val="none" w:sz="0" w:space="0" w:color="auto"/>
              </w:divBdr>
            </w:div>
            <w:div w:id="18723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3229">
      <w:bodyDiv w:val="1"/>
      <w:marLeft w:val="0"/>
      <w:marRight w:val="0"/>
      <w:marTop w:val="0"/>
      <w:marBottom w:val="0"/>
      <w:divBdr>
        <w:top w:val="none" w:sz="0" w:space="0" w:color="auto"/>
        <w:left w:val="none" w:sz="0" w:space="0" w:color="auto"/>
        <w:bottom w:val="none" w:sz="0" w:space="0" w:color="auto"/>
        <w:right w:val="none" w:sz="0" w:space="0" w:color="auto"/>
      </w:divBdr>
    </w:div>
    <w:div w:id="480124542">
      <w:bodyDiv w:val="1"/>
      <w:marLeft w:val="0"/>
      <w:marRight w:val="0"/>
      <w:marTop w:val="0"/>
      <w:marBottom w:val="0"/>
      <w:divBdr>
        <w:top w:val="none" w:sz="0" w:space="0" w:color="auto"/>
        <w:left w:val="none" w:sz="0" w:space="0" w:color="auto"/>
        <w:bottom w:val="none" w:sz="0" w:space="0" w:color="auto"/>
        <w:right w:val="none" w:sz="0" w:space="0" w:color="auto"/>
      </w:divBdr>
      <w:divsChild>
        <w:div w:id="98766099">
          <w:marLeft w:val="0"/>
          <w:marRight w:val="0"/>
          <w:marTop w:val="0"/>
          <w:marBottom w:val="0"/>
          <w:divBdr>
            <w:top w:val="none" w:sz="0" w:space="0" w:color="auto"/>
            <w:left w:val="none" w:sz="0" w:space="0" w:color="auto"/>
            <w:bottom w:val="none" w:sz="0" w:space="0" w:color="auto"/>
            <w:right w:val="none" w:sz="0" w:space="0" w:color="auto"/>
          </w:divBdr>
          <w:divsChild>
            <w:div w:id="119422974">
              <w:marLeft w:val="0"/>
              <w:marRight w:val="0"/>
              <w:marTop w:val="0"/>
              <w:marBottom w:val="0"/>
              <w:divBdr>
                <w:top w:val="none" w:sz="0" w:space="0" w:color="auto"/>
                <w:left w:val="none" w:sz="0" w:space="0" w:color="auto"/>
                <w:bottom w:val="none" w:sz="0" w:space="0" w:color="auto"/>
                <w:right w:val="none" w:sz="0" w:space="0" w:color="auto"/>
              </w:divBdr>
            </w:div>
            <w:div w:id="172649360">
              <w:marLeft w:val="0"/>
              <w:marRight w:val="0"/>
              <w:marTop w:val="0"/>
              <w:marBottom w:val="0"/>
              <w:divBdr>
                <w:top w:val="none" w:sz="0" w:space="0" w:color="auto"/>
                <w:left w:val="none" w:sz="0" w:space="0" w:color="auto"/>
                <w:bottom w:val="none" w:sz="0" w:space="0" w:color="auto"/>
                <w:right w:val="none" w:sz="0" w:space="0" w:color="auto"/>
              </w:divBdr>
            </w:div>
            <w:div w:id="425350417">
              <w:marLeft w:val="0"/>
              <w:marRight w:val="0"/>
              <w:marTop w:val="0"/>
              <w:marBottom w:val="0"/>
              <w:divBdr>
                <w:top w:val="none" w:sz="0" w:space="0" w:color="auto"/>
                <w:left w:val="none" w:sz="0" w:space="0" w:color="auto"/>
                <w:bottom w:val="none" w:sz="0" w:space="0" w:color="auto"/>
                <w:right w:val="none" w:sz="0" w:space="0" w:color="auto"/>
              </w:divBdr>
            </w:div>
            <w:div w:id="486944818">
              <w:marLeft w:val="0"/>
              <w:marRight w:val="0"/>
              <w:marTop w:val="0"/>
              <w:marBottom w:val="0"/>
              <w:divBdr>
                <w:top w:val="none" w:sz="0" w:space="0" w:color="auto"/>
                <w:left w:val="none" w:sz="0" w:space="0" w:color="auto"/>
                <w:bottom w:val="none" w:sz="0" w:space="0" w:color="auto"/>
                <w:right w:val="none" w:sz="0" w:space="0" w:color="auto"/>
              </w:divBdr>
            </w:div>
            <w:div w:id="579487250">
              <w:marLeft w:val="0"/>
              <w:marRight w:val="0"/>
              <w:marTop w:val="0"/>
              <w:marBottom w:val="0"/>
              <w:divBdr>
                <w:top w:val="none" w:sz="0" w:space="0" w:color="auto"/>
                <w:left w:val="none" w:sz="0" w:space="0" w:color="auto"/>
                <w:bottom w:val="none" w:sz="0" w:space="0" w:color="auto"/>
                <w:right w:val="none" w:sz="0" w:space="0" w:color="auto"/>
              </w:divBdr>
            </w:div>
            <w:div w:id="7760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1750">
      <w:bodyDiv w:val="1"/>
      <w:marLeft w:val="0"/>
      <w:marRight w:val="0"/>
      <w:marTop w:val="0"/>
      <w:marBottom w:val="0"/>
      <w:divBdr>
        <w:top w:val="none" w:sz="0" w:space="0" w:color="auto"/>
        <w:left w:val="none" w:sz="0" w:space="0" w:color="auto"/>
        <w:bottom w:val="none" w:sz="0" w:space="0" w:color="auto"/>
        <w:right w:val="none" w:sz="0" w:space="0" w:color="auto"/>
      </w:divBdr>
      <w:divsChild>
        <w:div w:id="1067607955">
          <w:marLeft w:val="0"/>
          <w:marRight w:val="0"/>
          <w:marTop w:val="0"/>
          <w:marBottom w:val="0"/>
          <w:divBdr>
            <w:top w:val="none" w:sz="0" w:space="0" w:color="auto"/>
            <w:left w:val="none" w:sz="0" w:space="0" w:color="auto"/>
            <w:bottom w:val="none" w:sz="0" w:space="0" w:color="auto"/>
            <w:right w:val="none" w:sz="0" w:space="0" w:color="auto"/>
          </w:divBdr>
          <w:divsChild>
            <w:div w:id="421730371">
              <w:marLeft w:val="0"/>
              <w:marRight w:val="0"/>
              <w:marTop w:val="0"/>
              <w:marBottom w:val="0"/>
              <w:divBdr>
                <w:top w:val="none" w:sz="0" w:space="0" w:color="auto"/>
                <w:left w:val="none" w:sz="0" w:space="0" w:color="auto"/>
                <w:bottom w:val="none" w:sz="0" w:space="0" w:color="auto"/>
                <w:right w:val="none" w:sz="0" w:space="0" w:color="auto"/>
              </w:divBdr>
            </w:div>
            <w:div w:id="709693657">
              <w:marLeft w:val="0"/>
              <w:marRight w:val="0"/>
              <w:marTop w:val="0"/>
              <w:marBottom w:val="0"/>
              <w:divBdr>
                <w:top w:val="none" w:sz="0" w:space="0" w:color="auto"/>
                <w:left w:val="none" w:sz="0" w:space="0" w:color="auto"/>
                <w:bottom w:val="none" w:sz="0" w:space="0" w:color="auto"/>
                <w:right w:val="none" w:sz="0" w:space="0" w:color="auto"/>
              </w:divBdr>
            </w:div>
            <w:div w:id="1274634246">
              <w:marLeft w:val="0"/>
              <w:marRight w:val="0"/>
              <w:marTop w:val="0"/>
              <w:marBottom w:val="0"/>
              <w:divBdr>
                <w:top w:val="none" w:sz="0" w:space="0" w:color="auto"/>
                <w:left w:val="none" w:sz="0" w:space="0" w:color="auto"/>
                <w:bottom w:val="none" w:sz="0" w:space="0" w:color="auto"/>
                <w:right w:val="none" w:sz="0" w:space="0" w:color="auto"/>
              </w:divBdr>
            </w:div>
            <w:div w:id="1293636410">
              <w:marLeft w:val="0"/>
              <w:marRight w:val="0"/>
              <w:marTop w:val="0"/>
              <w:marBottom w:val="0"/>
              <w:divBdr>
                <w:top w:val="none" w:sz="0" w:space="0" w:color="auto"/>
                <w:left w:val="none" w:sz="0" w:space="0" w:color="auto"/>
                <w:bottom w:val="none" w:sz="0" w:space="0" w:color="auto"/>
                <w:right w:val="none" w:sz="0" w:space="0" w:color="auto"/>
              </w:divBdr>
            </w:div>
            <w:div w:id="1376270471">
              <w:marLeft w:val="0"/>
              <w:marRight w:val="0"/>
              <w:marTop w:val="0"/>
              <w:marBottom w:val="0"/>
              <w:divBdr>
                <w:top w:val="none" w:sz="0" w:space="0" w:color="auto"/>
                <w:left w:val="none" w:sz="0" w:space="0" w:color="auto"/>
                <w:bottom w:val="none" w:sz="0" w:space="0" w:color="auto"/>
                <w:right w:val="none" w:sz="0" w:space="0" w:color="auto"/>
              </w:divBdr>
            </w:div>
            <w:div w:id="1380670312">
              <w:marLeft w:val="0"/>
              <w:marRight w:val="0"/>
              <w:marTop w:val="0"/>
              <w:marBottom w:val="0"/>
              <w:divBdr>
                <w:top w:val="none" w:sz="0" w:space="0" w:color="auto"/>
                <w:left w:val="none" w:sz="0" w:space="0" w:color="auto"/>
                <w:bottom w:val="none" w:sz="0" w:space="0" w:color="auto"/>
                <w:right w:val="none" w:sz="0" w:space="0" w:color="auto"/>
              </w:divBdr>
            </w:div>
            <w:div w:id="1821582616">
              <w:marLeft w:val="0"/>
              <w:marRight w:val="0"/>
              <w:marTop w:val="0"/>
              <w:marBottom w:val="0"/>
              <w:divBdr>
                <w:top w:val="none" w:sz="0" w:space="0" w:color="auto"/>
                <w:left w:val="none" w:sz="0" w:space="0" w:color="auto"/>
                <w:bottom w:val="none" w:sz="0" w:space="0" w:color="auto"/>
                <w:right w:val="none" w:sz="0" w:space="0" w:color="auto"/>
              </w:divBdr>
            </w:div>
            <w:div w:id="19164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39241">
      <w:bodyDiv w:val="1"/>
      <w:marLeft w:val="0"/>
      <w:marRight w:val="0"/>
      <w:marTop w:val="0"/>
      <w:marBottom w:val="0"/>
      <w:divBdr>
        <w:top w:val="none" w:sz="0" w:space="0" w:color="auto"/>
        <w:left w:val="none" w:sz="0" w:space="0" w:color="auto"/>
        <w:bottom w:val="none" w:sz="0" w:space="0" w:color="auto"/>
        <w:right w:val="none" w:sz="0" w:space="0" w:color="auto"/>
      </w:divBdr>
      <w:divsChild>
        <w:div w:id="307590533">
          <w:marLeft w:val="0"/>
          <w:marRight w:val="0"/>
          <w:marTop w:val="0"/>
          <w:marBottom w:val="0"/>
          <w:divBdr>
            <w:top w:val="none" w:sz="0" w:space="0" w:color="auto"/>
            <w:left w:val="none" w:sz="0" w:space="0" w:color="auto"/>
            <w:bottom w:val="none" w:sz="0" w:space="0" w:color="auto"/>
            <w:right w:val="none" w:sz="0" w:space="0" w:color="auto"/>
          </w:divBdr>
        </w:div>
      </w:divsChild>
    </w:div>
    <w:div w:id="524254090">
      <w:bodyDiv w:val="1"/>
      <w:marLeft w:val="0"/>
      <w:marRight w:val="0"/>
      <w:marTop w:val="0"/>
      <w:marBottom w:val="0"/>
      <w:divBdr>
        <w:top w:val="none" w:sz="0" w:space="0" w:color="auto"/>
        <w:left w:val="none" w:sz="0" w:space="0" w:color="auto"/>
        <w:bottom w:val="none" w:sz="0" w:space="0" w:color="auto"/>
        <w:right w:val="none" w:sz="0" w:space="0" w:color="auto"/>
      </w:divBdr>
    </w:div>
    <w:div w:id="547885250">
      <w:bodyDiv w:val="1"/>
      <w:marLeft w:val="0"/>
      <w:marRight w:val="0"/>
      <w:marTop w:val="0"/>
      <w:marBottom w:val="0"/>
      <w:divBdr>
        <w:top w:val="none" w:sz="0" w:space="0" w:color="auto"/>
        <w:left w:val="none" w:sz="0" w:space="0" w:color="auto"/>
        <w:bottom w:val="none" w:sz="0" w:space="0" w:color="auto"/>
        <w:right w:val="none" w:sz="0" w:space="0" w:color="auto"/>
      </w:divBdr>
      <w:divsChild>
        <w:div w:id="821314689">
          <w:marLeft w:val="0"/>
          <w:marRight w:val="0"/>
          <w:marTop w:val="0"/>
          <w:marBottom w:val="0"/>
          <w:divBdr>
            <w:top w:val="none" w:sz="0" w:space="0" w:color="auto"/>
            <w:left w:val="none" w:sz="0" w:space="0" w:color="auto"/>
            <w:bottom w:val="none" w:sz="0" w:space="0" w:color="auto"/>
            <w:right w:val="none" w:sz="0" w:space="0" w:color="auto"/>
          </w:divBdr>
        </w:div>
      </w:divsChild>
    </w:div>
    <w:div w:id="554049704">
      <w:bodyDiv w:val="1"/>
      <w:marLeft w:val="0"/>
      <w:marRight w:val="0"/>
      <w:marTop w:val="0"/>
      <w:marBottom w:val="0"/>
      <w:divBdr>
        <w:top w:val="none" w:sz="0" w:space="0" w:color="auto"/>
        <w:left w:val="none" w:sz="0" w:space="0" w:color="auto"/>
        <w:bottom w:val="none" w:sz="0" w:space="0" w:color="auto"/>
        <w:right w:val="none" w:sz="0" w:space="0" w:color="auto"/>
      </w:divBdr>
      <w:divsChild>
        <w:div w:id="385448109">
          <w:marLeft w:val="0"/>
          <w:marRight w:val="0"/>
          <w:marTop w:val="0"/>
          <w:marBottom w:val="0"/>
          <w:divBdr>
            <w:top w:val="none" w:sz="0" w:space="0" w:color="auto"/>
            <w:left w:val="none" w:sz="0" w:space="0" w:color="auto"/>
            <w:bottom w:val="none" w:sz="0" w:space="0" w:color="auto"/>
            <w:right w:val="none" w:sz="0" w:space="0" w:color="auto"/>
          </w:divBdr>
          <w:divsChild>
            <w:div w:id="1567841807">
              <w:marLeft w:val="0"/>
              <w:marRight w:val="0"/>
              <w:marTop w:val="0"/>
              <w:marBottom w:val="0"/>
              <w:divBdr>
                <w:top w:val="none" w:sz="0" w:space="0" w:color="auto"/>
                <w:left w:val="none" w:sz="0" w:space="0" w:color="auto"/>
                <w:bottom w:val="none" w:sz="0" w:space="0" w:color="auto"/>
                <w:right w:val="none" w:sz="0" w:space="0" w:color="auto"/>
              </w:divBdr>
            </w:div>
            <w:div w:id="1648977576">
              <w:marLeft w:val="0"/>
              <w:marRight w:val="0"/>
              <w:marTop w:val="0"/>
              <w:marBottom w:val="0"/>
              <w:divBdr>
                <w:top w:val="none" w:sz="0" w:space="0" w:color="auto"/>
                <w:left w:val="none" w:sz="0" w:space="0" w:color="auto"/>
                <w:bottom w:val="none" w:sz="0" w:space="0" w:color="auto"/>
                <w:right w:val="none" w:sz="0" w:space="0" w:color="auto"/>
              </w:divBdr>
            </w:div>
            <w:div w:id="20109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26245">
      <w:bodyDiv w:val="1"/>
      <w:marLeft w:val="0"/>
      <w:marRight w:val="0"/>
      <w:marTop w:val="0"/>
      <w:marBottom w:val="0"/>
      <w:divBdr>
        <w:top w:val="none" w:sz="0" w:space="0" w:color="auto"/>
        <w:left w:val="none" w:sz="0" w:space="0" w:color="auto"/>
        <w:bottom w:val="none" w:sz="0" w:space="0" w:color="auto"/>
        <w:right w:val="none" w:sz="0" w:space="0" w:color="auto"/>
      </w:divBdr>
      <w:divsChild>
        <w:div w:id="1567952888">
          <w:marLeft w:val="0"/>
          <w:marRight w:val="0"/>
          <w:marTop w:val="0"/>
          <w:marBottom w:val="0"/>
          <w:divBdr>
            <w:top w:val="none" w:sz="0" w:space="0" w:color="auto"/>
            <w:left w:val="none" w:sz="0" w:space="0" w:color="auto"/>
            <w:bottom w:val="none" w:sz="0" w:space="0" w:color="auto"/>
            <w:right w:val="none" w:sz="0" w:space="0" w:color="auto"/>
          </w:divBdr>
          <w:divsChild>
            <w:div w:id="102847638">
              <w:marLeft w:val="0"/>
              <w:marRight w:val="0"/>
              <w:marTop w:val="0"/>
              <w:marBottom w:val="0"/>
              <w:divBdr>
                <w:top w:val="none" w:sz="0" w:space="0" w:color="auto"/>
                <w:left w:val="none" w:sz="0" w:space="0" w:color="auto"/>
                <w:bottom w:val="none" w:sz="0" w:space="0" w:color="auto"/>
                <w:right w:val="none" w:sz="0" w:space="0" w:color="auto"/>
              </w:divBdr>
            </w:div>
            <w:div w:id="406730488">
              <w:marLeft w:val="0"/>
              <w:marRight w:val="0"/>
              <w:marTop w:val="0"/>
              <w:marBottom w:val="0"/>
              <w:divBdr>
                <w:top w:val="none" w:sz="0" w:space="0" w:color="auto"/>
                <w:left w:val="none" w:sz="0" w:space="0" w:color="auto"/>
                <w:bottom w:val="none" w:sz="0" w:space="0" w:color="auto"/>
                <w:right w:val="none" w:sz="0" w:space="0" w:color="auto"/>
              </w:divBdr>
            </w:div>
            <w:div w:id="1261719064">
              <w:marLeft w:val="0"/>
              <w:marRight w:val="0"/>
              <w:marTop w:val="0"/>
              <w:marBottom w:val="0"/>
              <w:divBdr>
                <w:top w:val="none" w:sz="0" w:space="0" w:color="auto"/>
                <w:left w:val="none" w:sz="0" w:space="0" w:color="auto"/>
                <w:bottom w:val="none" w:sz="0" w:space="0" w:color="auto"/>
                <w:right w:val="none" w:sz="0" w:space="0" w:color="auto"/>
              </w:divBdr>
            </w:div>
            <w:div w:id="21222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4740">
      <w:bodyDiv w:val="1"/>
      <w:marLeft w:val="0"/>
      <w:marRight w:val="0"/>
      <w:marTop w:val="0"/>
      <w:marBottom w:val="0"/>
      <w:divBdr>
        <w:top w:val="none" w:sz="0" w:space="0" w:color="auto"/>
        <w:left w:val="none" w:sz="0" w:space="0" w:color="auto"/>
        <w:bottom w:val="none" w:sz="0" w:space="0" w:color="auto"/>
        <w:right w:val="none" w:sz="0" w:space="0" w:color="auto"/>
      </w:divBdr>
      <w:divsChild>
        <w:div w:id="1042708659">
          <w:marLeft w:val="0"/>
          <w:marRight w:val="0"/>
          <w:marTop w:val="0"/>
          <w:marBottom w:val="0"/>
          <w:divBdr>
            <w:top w:val="none" w:sz="0" w:space="0" w:color="auto"/>
            <w:left w:val="none" w:sz="0" w:space="0" w:color="auto"/>
            <w:bottom w:val="none" w:sz="0" w:space="0" w:color="auto"/>
            <w:right w:val="none" w:sz="0" w:space="0" w:color="auto"/>
          </w:divBdr>
          <w:divsChild>
            <w:div w:id="75791488">
              <w:marLeft w:val="0"/>
              <w:marRight w:val="0"/>
              <w:marTop w:val="0"/>
              <w:marBottom w:val="0"/>
              <w:divBdr>
                <w:top w:val="none" w:sz="0" w:space="0" w:color="auto"/>
                <w:left w:val="none" w:sz="0" w:space="0" w:color="auto"/>
                <w:bottom w:val="none" w:sz="0" w:space="0" w:color="auto"/>
                <w:right w:val="none" w:sz="0" w:space="0" w:color="auto"/>
              </w:divBdr>
            </w:div>
            <w:div w:id="230890505">
              <w:marLeft w:val="0"/>
              <w:marRight w:val="0"/>
              <w:marTop w:val="0"/>
              <w:marBottom w:val="0"/>
              <w:divBdr>
                <w:top w:val="none" w:sz="0" w:space="0" w:color="auto"/>
                <w:left w:val="none" w:sz="0" w:space="0" w:color="auto"/>
                <w:bottom w:val="none" w:sz="0" w:space="0" w:color="auto"/>
                <w:right w:val="none" w:sz="0" w:space="0" w:color="auto"/>
              </w:divBdr>
            </w:div>
            <w:div w:id="360280781">
              <w:marLeft w:val="0"/>
              <w:marRight w:val="0"/>
              <w:marTop w:val="0"/>
              <w:marBottom w:val="0"/>
              <w:divBdr>
                <w:top w:val="none" w:sz="0" w:space="0" w:color="auto"/>
                <w:left w:val="none" w:sz="0" w:space="0" w:color="auto"/>
                <w:bottom w:val="none" w:sz="0" w:space="0" w:color="auto"/>
                <w:right w:val="none" w:sz="0" w:space="0" w:color="auto"/>
              </w:divBdr>
            </w:div>
            <w:div w:id="677849131">
              <w:marLeft w:val="0"/>
              <w:marRight w:val="0"/>
              <w:marTop w:val="0"/>
              <w:marBottom w:val="0"/>
              <w:divBdr>
                <w:top w:val="none" w:sz="0" w:space="0" w:color="auto"/>
                <w:left w:val="none" w:sz="0" w:space="0" w:color="auto"/>
                <w:bottom w:val="none" w:sz="0" w:space="0" w:color="auto"/>
                <w:right w:val="none" w:sz="0" w:space="0" w:color="auto"/>
              </w:divBdr>
            </w:div>
            <w:div w:id="19481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8228">
      <w:bodyDiv w:val="1"/>
      <w:marLeft w:val="0"/>
      <w:marRight w:val="0"/>
      <w:marTop w:val="0"/>
      <w:marBottom w:val="0"/>
      <w:divBdr>
        <w:top w:val="none" w:sz="0" w:space="0" w:color="auto"/>
        <w:left w:val="none" w:sz="0" w:space="0" w:color="auto"/>
        <w:bottom w:val="none" w:sz="0" w:space="0" w:color="auto"/>
        <w:right w:val="none" w:sz="0" w:space="0" w:color="auto"/>
      </w:divBdr>
      <w:divsChild>
        <w:div w:id="1826193041">
          <w:marLeft w:val="0"/>
          <w:marRight w:val="0"/>
          <w:marTop w:val="0"/>
          <w:marBottom w:val="0"/>
          <w:divBdr>
            <w:top w:val="none" w:sz="0" w:space="0" w:color="auto"/>
            <w:left w:val="none" w:sz="0" w:space="0" w:color="auto"/>
            <w:bottom w:val="none" w:sz="0" w:space="0" w:color="auto"/>
            <w:right w:val="none" w:sz="0" w:space="0" w:color="auto"/>
          </w:divBdr>
          <w:divsChild>
            <w:div w:id="271940763">
              <w:marLeft w:val="0"/>
              <w:marRight w:val="0"/>
              <w:marTop w:val="0"/>
              <w:marBottom w:val="0"/>
              <w:divBdr>
                <w:top w:val="none" w:sz="0" w:space="0" w:color="auto"/>
                <w:left w:val="none" w:sz="0" w:space="0" w:color="auto"/>
                <w:bottom w:val="none" w:sz="0" w:space="0" w:color="auto"/>
                <w:right w:val="none" w:sz="0" w:space="0" w:color="auto"/>
              </w:divBdr>
            </w:div>
            <w:div w:id="484052707">
              <w:marLeft w:val="0"/>
              <w:marRight w:val="0"/>
              <w:marTop w:val="0"/>
              <w:marBottom w:val="0"/>
              <w:divBdr>
                <w:top w:val="none" w:sz="0" w:space="0" w:color="auto"/>
                <w:left w:val="none" w:sz="0" w:space="0" w:color="auto"/>
                <w:bottom w:val="none" w:sz="0" w:space="0" w:color="auto"/>
                <w:right w:val="none" w:sz="0" w:space="0" w:color="auto"/>
              </w:divBdr>
            </w:div>
            <w:div w:id="726075162">
              <w:marLeft w:val="0"/>
              <w:marRight w:val="0"/>
              <w:marTop w:val="0"/>
              <w:marBottom w:val="0"/>
              <w:divBdr>
                <w:top w:val="none" w:sz="0" w:space="0" w:color="auto"/>
                <w:left w:val="none" w:sz="0" w:space="0" w:color="auto"/>
                <w:bottom w:val="none" w:sz="0" w:space="0" w:color="auto"/>
                <w:right w:val="none" w:sz="0" w:space="0" w:color="auto"/>
              </w:divBdr>
            </w:div>
            <w:div w:id="794182731">
              <w:marLeft w:val="0"/>
              <w:marRight w:val="0"/>
              <w:marTop w:val="0"/>
              <w:marBottom w:val="0"/>
              <w:divBdr>
                <w:top w:val="none" w:sz="0" w:space="0" w:color="auto"/>
                <w:left w:val="none" w:sz="0" w:space="0" w:color="auto"/>
                <w:bottom w:val="none" w:sz="0" w:space="0" w:color="auto"/>
                <w:right w:val="none" w:sz="0" w:space="0" w:color="auto"/>
              </w:divBdr>
            </w:div>
            <w:div w:id="1549796817">
              <w:marLeft w:val="0"/>
              <w:marRight w:val="0"/>
              <w:marTop w:val="0"/>
              <w:marBottom w:val="0"/>
              <w:divBdr>
                <w:top w:val="none" w:sz="0" w:space="0" w:color="auto"/>
                <w:left w:val="none" w:sz="0" w:space="0" w:color="auto"/>
                <w:bottom w:val="none" w:sz="0" w:space="0" w:color="auto"/>
                <w:right w:val="none" w:sz="0" w:space="0" w:color="auto"/>
              </w:divBdr>
            </w:div>
            <w:div w:id="1674139486">
              <w:marLeft w:val="0"/>
              <w:marRight w:val="0"/>
              <w:marTop w:val="0"/>
              <w:marBottom w:val="0"/>
              <w:divBdr>
                <w:top w:val="none" w:sz="0" w:space="0" w:color="auto"/>
                <w:left w:val="none" w:sz="0" w:space="0" w:color="auto"/>
                <w:bottom w:val="none" w:sz="0" w:space="0" w:color="auto"/>
                <w:right w:val="none" w:sz="0" w:space="0" w:color="auto"/>
              </w:divBdr>
            </w:div>
            <w:div w:id="1760373991">
              <w:marLeft w:val="0"/>
              <w:marRight w:val="0"/>
              <w:marTop w:val="0"/>
              <w:marBottom w:val="0"/>
              <w:divBdr>
                <w:top w:val="none" w:sz="0" w:space="0" w:color="auto"/>
                <w:left w:val="none" w:sz="0" w:space="0" w:color="auto"/>
                <w:bottom w:val="none" w:sz="0" w:space="0" w:color="auto"/>
                <w:right w:val="none" w:sz="0" w:space="0" w:color="auto"/>
              </w:divBdr>
            </w:div>
            <w:div w:id="20861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71576">
      <w:bodyDiv w:val="1"/>
      <w:marLeft w:val="0"/>
      <w:marRight w:val="0"/>
      <w:marTop w:val="0"/>
      <w:marBottom w:val="0"/>
      <w:divBdr>
        <w:top w:val="none" w:sz="0" w:space="0" w:color="auto"/>
        <w:left w:val="none" w:sz="0" w:space="0" w:color="auto"/>
        <w:bottom w:val="none" w:sz="0" w:space="0" w:color="auto"/>
        <w:right w:val="none" w:sz="0" w:space="0" w:color="auto"/>
      </w:divBdr>
      <w:divsChild>
        <w:div w:id="14187076">
          <w:marLeft w:val="0"/>
          <w:marRight w:val="0"/>
          <w:marTop w:val="0"/>
          <w:marBottom w:val="0"/>
          <w:divBdr>
            <w:top w:val="none" w:sz="0" w:space="0" w:color="auto"/>
            <w:left w:val="none" w:sz="0" w:space="0" w:color="auto"/>
            <w:bottom w:val="none" w:sz="0" w:space="0" w:color="auto"/>
            <w:right w:val="none" w:sz="0" w:space="0" w:color="auto"/>
          </w:divBdr>
          <w:divsChild>
            <w:div w:id="196360022">
              <w:marLeft w:val="0"/>
              <w:marRight w:val="0"/>
              <w:marTop w:val="0"/>
              <w:marBottom w:val="0"/>
              <w:divBdr>
                <w:top w:val="none" w:sz="0" w:space="0" w:color="auto"/>
                <w:left w:val="none" w:sz="0" w:space="0" w:color="auto"/>
                <w:bottom w:val="none" w:sz="0" w:space="0" w:color="auto"/>
                <w:right w:val="none" w:sz="0" w:space="0" w:color="auto"/>
              </w:divBdr>
            </w:div>
            <w:div w:id="762069173">
              <w:marLeft w:val="0"/>
              <w:marRight w:val="0"/>
              <w:marTop w:val="0"/>
              <w:marBottom w:val="0"/>
              <w:divBdr>
                <w:top w:val="none" w:sz="0" w:space="0" w:color="auto"/>
                <w:left w:val="none" w:sz="0" w:space="0" w:color="auto"/>
                <w:bottom w:val="none" w:sz="0" w:space="0" w:color="auto"/>
                <w:right w:val="none" w:sz="0" w:space="0" w:color="auto"/>
              </w:divBdr>
            </w:div>
            <w:div w:id="1517768907">
              <w:marLeft w:val="0"/>
              <w:marRight w:val="0"/>
              <w:marTop w:val="0"/>
              <w:marBottom w:val="0"/>
              <w:divBdr>
                <w:top w:val="none" w:sz="0" w:space="0" w:color="auto"/>
                <w:left w:val="none" w:sz="0" w:space="0" w:color="auto"/>
                <w:bottom w:val="none" w:sz="0" w:space="0" w:color="auto"/>
                <w:right w:val="none" w:sz="0" w:space="0" w:color="auto"/>
              </w:divBdr>
            </w:div>
            <w:div w:id="1582713503">
              <w:marLeft w:val="0"/>
              <w:marRight w:val="0"/>
              <w:marTop w:val="0"/>
              <w:marBottom w:val="0"/>
              <w:divBdr>
                <w:top w:val="none" w:sz="0" w:space="0" w:color="auto"/>
                <w:left w:val="none" w:sz="0" w:space="0" w:color="auto"/>
                <w:bottom w:val="none" w:sz="0" w:space="0" w:color="auto"/>
                <w:right w:val="none" w:sz="0" w:space="0" w:color="auto"/>
              </w:divBdr>
            </w:div>
            <w:div w:id="18416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1181">
      <w:bodyDiv w:val="1"/>
      <w:marLeft w:val="0"/>
      <w:marRight w:val="0"/>
      <w:marTop w:val="0"/>
      <w:marBottom w:val="0"/>
      <w:divBdr>
        <w:top w:val="none" w:sz="0" w:space="0" w:color="auto"/>
        <w:left w:val="none" w:sz="0" w:space="0" w:color="auto"/>
        <w:bottom w:val="none" w:sz="0" w:space="0" w:color="auto"/>
        <w:right w:val="none" w:sz="0" w:space="0" w:color="auto"/>
      </w:divBdr>
      <w:divsChild>
        <w:div w:id="345451287">
          <w:marLeft w:val="0"/>
          <w:marRight w:val="0"/>
          <w:marTop w:val="0"/>
          <w:marBottom w:val="0"/>
          <w:divBdr>
            <w:top w:val="none" w:sz="0" w:space="0" w:color="auto"/>
            <w:left w:val="none" w:sz="0" w:space="0" w:color="auto"/>
            <w:bottom w:val="none" w:sz="0" w:space="0" w:color="auto"/>
            <w:right w:val="none" w:sz="0" w:space="0" w:color="auto"/>
          </w:divBdr>
        </w:div>
      </w:divsChild>
    </w:div>
    <w:div w:id="691959505">
      <w:bodyDiv w:val="1"/>
      <w:marLeft w:val="0"/>
      <w:marRight w:val="0"/>
      <w:marTop w:val="0"/>
      <w:marBottom w:val="0"/>
      <w:divBdr>
        <w:top w:val="none" w:sz="0" w:space="0" w:color="auto"/>
        <w:left w:val="none" w:sz="0" w:space="0" w:color="auto"/>
        <w:bottom w:val="none" w:sz="0" w:space="0" w:color="auto"/>
        <w:right w:val="none" w:sz="0" w:space="0" w:color="auto"/>
      </w:divBdr>
      <w:divsChild>
        <w:div w:id="1824542406">
          <w:marLeft w:val="0"/>
          <w:marRight w:val="0"/>
          <w:marTop w:val="0"/>
          <w:marBottom w:val="0"/>
          <w:divBdr>
            <w:top w:val="none" w:sz="0" w:space="0" w:color="auto"/>
            <w:left w:val="none" w:sz="0" w:space="0" w:color="auto"/>
            <w:bottom w:val="none" w:sz="0" w:space="0" w:color="auto"/>
            <w:right w:val="none" w:sz="0" w:space="0" w:color="auto"/>
          </w:divBdr>
          <w:divsChild>
            <w:div w:id="191655061">
              <w:marLeft w:val="0"/>
              <w:marRight w:val="0"/>
              <w:marTop w:val="0"/>
              <w:marBottom w:val="0"/>
              <w:divBdr>
                <w:top w:val="none" w:sz="0" w:space="0" w:color="auto"/>
                <w:left w:val="none" w:sz="0" w:space="0" w:color="auto"/>
                <w:bottom w:val="none" w:sz="0" w:space="0" w:color="auto"/>
                <w:right w:val="none" w:sz="0" w:space="0" w:color="auto"/>
              </w:divBdr>
            </w:div>
            <w:div w:id="231353381">
              <w:marLeft w:val="0"/>
              <w:marRight w:val="0"/>
              <w:marTop w:val="0"/>
              <w:marBottom w:val="0"/>
              <w:divBdr>
                <w:top w:val="none" w:sz="0" w:space="0" w:color="auto"/>
                <w:left w:val="none" w:sz="0" w:space="0" w:color="auto"/>
                <w:bottom w:val="none" w:sz="0" w:space="0" w:color="auto"/>
                <w:right w:val="none" w:sz="0" w:space="0" w:color="auto"/>
              </w:divBdr>
            </w:div>
            <w:div w:id="715812332">
              <w:marLeft w:val="0"/>
              <w:marRight w:val="0"/>
              <w:marTop w:val="0"/>
              <w:marBottom w:val="0"/>
              <w:divBdr>
                <w:top w:val="none" w:sz="0" w:space="0" w:color="auto"/>
                <w:left w:val="none" w:sz="0" w:space="0" w:color="auto"/>
                <w:bottom w:val="none" w:sz="0" w:space="0" w:color="auto"/>
                <w:right w:val="none" w:sz="0" w:space="0" w:color="auto"/>
              </w:divBdr>
            </w:div>
            <w:div w:id="759182142">
              <w:marLeft w:val="0"/>
              <w:marRight w:val="0"/>
              <w:marTop w:val="0"/>
              <w:marBottom w:val="0"/>
              <w:divBdr>
                <w:top w:val="none" w:sz="0" w:space="0" w:color="auto"/>
                <w:left w:val="none" w:sz="0" w:space="0" w:color="auto"/>
                <w:bottom w:val="none" w:sz="0" w:space="0" w:color="auto"/>
                <w:right w:val="none" w:sz="0" w:space="0" w:color="auto"/>
              </w:divBdr>
            </w:div>
            <w:div w:id="807211020">
              <w:marLeft w:val="0"/>
              <w:marRight w:val="0"/>
              <w:marTop w:val="0"/>
              <w:marBottom w:val="0"/>
              <w:divBdr>
                <w:top w:val="none" w:sz="0" w:space="0" w:color="auto"/>
                <w:left w:val="none" w:sz="0" w:space="0" w:color="auto"/>
                <w:bottom w:val="none" w:sz="0" w:space="0" w:color="auto"/>
                <w:right w:val="none" w:sz="0" w:space="0" w:color="auto"/>
              </w:divBdr>
            </w:div>
            <w:div w:id="897320553">
              <w:marLeft w:val="0"/>
              <w:marRight w:val="0"/>
              <w:marTop w:val="0"/>
              <w:marBottom w:val="0"/>
              <w:divBdr>
                <w:top w:val="none" w:sz="0" w:space="0" w:color="auto"/>
                <w:left w:val="none" w:sz="0" w:space="0" w:color="auto"/>
                <w:bottom w:val="none" w:sz="0" w:space="0" w:color="auto"/>
                <w:right w:val="none" w:sz="0" w:space="0" w:color="auto"/>
              </w:divBdr>
            </w:div>
            <w:div w:id="19797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0244">
      <w:bodyDiv w:val="1"/>
      <w:marLeft w:val="0"/>
      <w:marRight w:val="0"/>
      <w:marTop w:val="0"/>
      <w:marBottom w:val="0"/>
      <w:divBdr>
        <w:top w:val="none" w:sz="0" w:space="0" w:color="auto"/>
        <w:left w:val="none" w:sz="0" w:space="0" w:color="auto"/>
        <w:bottom w:val="none" w:sz="0" w:space="0" w:color="auto"/>
        <w:right w:val="none" w:sz="0" w:space="0" w:color="auto"/>
      </w:divBdr>
      <w:divsChild>
        <w:div w:id="932586089">
          <w:marLeft w:val="0"/>
          <w:marRight w:val="0"/>
          <w:marTop w:val="0"/>
          <w:marBottom w:val="0"/>
          <w:divBdr>
            <w:top w:val="none" w:sz="0" w:space="0" w:color="auto"/>
            <w:left w:val="none" w:sz="0" w:space="0" w:color="auto"/>
            <w:bottom w:val="none" w:sz="0" w:space="0" w:color="auto"/>
            <w:right w:val="none" w:sz="0" w:space="0" w:color="auto"/>
          </w:divBdr>
          <w:divsChild>
            <w:div w:id="583418634">
              <w:marLeft w:val="0"/>
              <w:marRight w:val="0"/>
              <w:marTop w:val="0"/>
              <w:marBottom w:val="0"/>
              <w:divBdr>
                <w:top w:val="none" w:sz="0" w:space="0" w:color="auto"/>
                <w:left w:val="none" w:sz="0" w:space="0" w:color="auto"/>
                <w:bottom w:val="none" w:sz="0" w:space="0" w:color="auto"/>
                <w:right w:val="none" w:sz="0" w:space="0" w:color="auto"/>
              </w:divBdr>
            </w:div>
            <w:div w:id="1350528306">
              <w:marLeft w:val="0"/>
              <w:marRight w:val="0"/>
              <w:marTop w:val="0"/>
              <w:marBottom w:val="0"/>
              <w:divBdr>
                <w:top w:val="none" w:sz="0" w:space="0" w:color="auto"/>
                <w:left w:val="none" w:sz="0" w:space="0" w:color="auto"/>
                <w:bottom w:val="none" w:sz="0" w:space="0" w:color="auto"/>
                <w:right w:val="none" w:sz="0" w:space="0" w:color="auto"/>
              </w:divBdr>
            </w:div>
            <w:div w:id="1751849475">
              <w:marLeft w:val="0"/>
              <w:marRight w:val="0"/>
              <w:marTop w:val="0"/>
              <w:marBottom w:val="0"/>
              <w:divBdr>
                <w:top w:val="none" w:sz="0" w:space="0" w:color="auto"/>
                <w:left w:val="none" w:sz="0" w:space="0" w:color="auto"/>
                <w:bottom w:val="none" w:sz="0" w:space="0" w:color="auto"/>
                <w:right w:val="none" w:sz="0" w:space="0" w:color="auto"/>
              </w:divBdr>
            </w:div>
            <w:div w:id="20533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4444">
      <w:bodyDiv w:val="1"/>
      <w:marLeft w:val="0"/>
      <w:marRight w:val="0"/>
      <w:marTop w:val="0"/>
      <w:marBottom w:val="0"/>
      <w:divBdr>
        <w:top w:val="none" w:sz="0" w:space="0" w:color="auto"/>
        <w:left w:val="none" w:sz="0" w:space="0" w:color="auto"/>
        <w:bottom w:val="none" w:sz="0" w:space="0" w:color="auto"/>
        <w:right w:val="none" w:sz="0" w:space="0" w:color="auto"/>
      </w:divBdr>
      <w:divsChild>
        <w:div w:id="1691757979">
          <w:marLeft w:val="0"/>
          <w:marRight w:val="0"/>
          <w:marTop w:val="0"/>
          <w:marBottom w:val="0"/>
          <w:divBdr>
            <w:top w:val="none" w:sz="0" w:space="0" w:color="auto"/>
            <w:left w:val="none" w:sz="0" w:space="0" w:color="auto"/>
            <w:bottom w:val="none" w:sz="0" w:space="0" w:color="auto"/>
            <w:right w:val="none" w:sz="0" w:space="0" w:color="auto"/>
          </w:divBdr>
          <w:divsChild>
            <w:div w:id="754984202">
              <w:marLeft w:val="0"/>
              <w:marRight w:val="0"/>
              <w:marTop w:val="0"/>
              <w:marBottom w:val="0"/>
              <w:divBdr>
                <w:top w:val="none" w:sz="0" w:space="0" w:color="auto"/>
                <w:left w:val="none" w:sz="0" w:space="0" w:color="auto"/>
                <w:bottom w:val="none" w:sz="0" w:space="0" w:color="auto"/>
                <w:right w:val="none" w:sz="0" w:space="0" w:color="auto"/>
              </w:divBdr>
            </w:div>
            <w:div w:id="1140882150">
              <w:marLeft w:val="0"/>
              <w:marRight w:val="0"/>
              <w:marTop w:val="0"/>
              <w:marBottom w:val="0"/>
              <w:divBdr>
                <w:top w:val="none" w:sz="0" w:space="0" w:color="auto"/>
                <w:left w:val="none" w:sz="0" w:space="0" w:color="auto"/>
                <w:bottom w:val="none" w:sz="0" w:space="0" w:color="auto"/>
                <w:right w:val="none" w:sz="0" w:space="0" w:color="auto"/>
              </w:divBdr>
            </w:div>
            <w:div w:id="1453132926">
              <w:marLeft w:val="0"/>
              <w:marRight w:val="0"/>
              <w:marTop w:val="0"/>
              <w:marBottom w:val="0"/>
              <w:divBdr>
                <w:top w:val="none" w:sz="0" w:space="0" w:color="auto"/>
                <w:left w:val="none" w:sz="0" w:space="0" w:color="auto"/>
                <w:bottom w:val="none" w:sz="0" w:space="0" w:color="auto"/>
                <w:right w:val="none" w:sz="0" w:space="0" w:color="auto"/>
              </w:divBdr>
            </w:div>
            <w:div w:id="1543058261">
              <w:marLeft w:val="0"/>
              <w:marRight w:val="0"/>
              <w:marTop w:val="0"/>
              <w:marBottom w:val="0"/>
              <w:divBdr>
                <w:top w:val="none" w:sz="0" w:space="0" w:color="auto"/>
                <w:left w:val="none" w:sz="0" w:space="0" w:color="auto"/>
                <w:bottom w:val="none" w:sz="0" w:space="0" w:color="auto"/>
                <w:right w:val="none" w:sz="0" w:space="0" w:color="auto"/>
              </w:divBdr>
            </w:div>
            <w:div w:id="1865560769">
              <w:marLeft w:val="0"/>
              <w:marRight w:val="0"/>
              <w:marTop w:val="0"/>
              <w:marBottom w:val="0"/>
              <w:divBdr>
                <w:top w:val="none" w:sz="0" w:space="0" w:color="auto"/>
                <w:left w:val="none" w:sz="0" w:space="0" w:color="auto"/>
                <w:bottom w:val="none" w:sz="0" w:space="0" w:color="auto"/>
                <w:right w:val="none" w:sz="0" w:space="0" w:color="auto"/>
              </w:divBdr>
            </w:div>
            <w:div w:id="19057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3973">
      <w:bodyDiv w:val="1"/>
      <w:marLeft w:val="0"/>
      <w:marRight w:val="0"/>
      <w:marTop w:val="0"/>
      <w:marBottom w:val="0"/>
      <w:divBdr>
        <w:top w:val="none" w:sz="0" w:space="0" w:color="auto"/>
        <w:left w:val="none" w:sz="0" w:space="0" w:color="auto"/>
        <w:bottom w:val="none" w:sz="0" w:space="0" w:color="auto"/>
        <w:right w:val="none" w:sz="0" w:space="0" w:color="auto"/>
      </w:divBdr>
      <w:divsChild>
        <w:div w:id="949050766">
          <w:marLeft w:val="0"/>
          <w:marRight w:val="0"/>
          <w:marTop w:val="0"/>
          <w:marBottom w:val="0"/>
          <w:divBdr>
            <w:top w:val="none" w:sz="0" w:space="0" w:color="auto"/>
            <w:left w:val="none" w:sz="0" w:space="0" w:color="auto"/>
            <w:bottom w:val="none" w:sz="0" w:space="0" w:color="auto"/>
            <w:right w:val="none" w:sz="0" w:space="0" w:color="auto"/>
          </w:divBdr>
          <w:divsChild>
            <w:div w:id="411119700">
              <w:marLeft w:val="0"/>
              <w:marRight w:val="0"/>
              <w:marTop w:val="0"/>
              <w:marBottom w:val="0"/>
              <w:divBdr>
                <w:top w:val="none" w:sz="0" w:space="0" w:color="auto"/>
                <w:left w:val="none" w:sz="0" w:space="0" w:color="auto"/>
                <w:bottom w:val="none" w:sz="0" w:space="0" w:color="auto"/>
                <w:right w:val="none" w:sz="0" w:space="0" w:color="auto"/>
              </w:divBdr>
            </w:div>
            <w:div w:id="491800542">
              <w:marLeft w:val="0"/>
              <w:marRight w:val="0"/>
              <w:marTop w:val="0"/>
              <w:marBottom w:val="0"/>
              <w:divBdr>
                <w:top w:val="none" w:sz="0" w:space="0" w:color="auto"/>
                <w:left w:val="none" w:sz="0" w:space="0" w:color="auto"/>
                <w:bottom w:val="none" w:sz="0" w:space="0" w:color="auto"/>
                <w:right w:val="none" w:sz="0" w:space="0" w:color="auto"/>
              </w:divBdr>
            </w:div>
            <w:div w:id="782767241">
              <w:marLeft w:val="0"/>
              <w:marRight w:val="0"/>
              <w:marTop w:val="0"/>
              <w:marBottom w:val="0"/>
              <w:divBdr>
                <w:top w:val="none" w:sz="0" w:space="0" w:color="auto"/>
                <w:left w:val="none" w:sz="0" w:space="0" w:color="auto"/>
                <w:bottom w:val="none" w:sz="0" w:space="0" w:color="auto"/>
                <w:right w:val="none" w:sz="0" w:space="0" w:color="auto"/>
              </w:divBdr>
            </w:div>
            <w:div w:id="790439278">
              <w:marLeft w:val="0"/>
              <w:marRight w:val="0"/>
              <w:marTop w:val="0"/>
              <w:marBottom w:val="0"/>
              <w:divBdr>
                <w:top w:val="none" w:sz="0" w:space="0" w:color="auto"/>
                <w:left w:val="none" w:sz="0" w:space="0" w:color="auto"/>
                <w:bottom w:val="none" w:sz="0" w:space="0" w:color="auto"/>
                <w:right w:val="none" w:sz="0" w:space="0" w:color="auto"/>
              </w:divBdr>
            </w:div>
            <w:div w:id="1155759891">
              <w:marLeft w:val="0"/>
              <w:marRight w:val="0"/>
              <w:marTop w:val="0"/>
              <w:marBottom w:val="0"/>
              <w:divBdr>
                <w:top w:val="none" w:sz="0" w:space="0" w:color="auto"/>
                <w:left w:val="none" w:sz="0" w:space="0" w:color="auto"/>
                <w:bottom w:val="none" w:sz="0" w:space="0" w:color="auto"/>
                <w:right w:val="none" w:sz="0" w:space="0" w:color="auto"/>
              </w:divBdr>
            </w:div>
            <w:div w:id="1175917607">
              <w:marLeft w:val="0"/>
              <w:marRight w:val="0"/>
              <w:marTop w:val="0"/>
              <w:marBottom w:val="0"/>
              <w:divBdr>
                <w:top w:val="none" w:sz="0" w:space="0" w:color="auto"/>
                <w:left w:val="none" w:sz="0" w:space="0" w:color="auto"/>
                <w:bottom w:val="none" w:sz="0" w:space="0" w:color="auto"/>
                <w:right w:val="none" w:sz="0" w:space="0" w:color="auto"/>
              </w:divBdr>
            </w:div>
            <w:div w:id="1319916808">
              <w:marLeft w:val="0"/>
              <w:marRight w:val="0"/>
              <w:marTop w:val="0"/>
              <w:marBottom w:val="0"/>
              <w:divBdr>
                <w:top w:val="none" w:sz="0" w:space="0" w:color="auto"/>
                <w:left w:val="none" w:sz="0" w:space="0" w:color="auto"/>
                <w:bottom w:val="none" w:sz="0" w:space="0" w:color="auto"/>
                <w:right w:val="none" w:sz="0" w:space="0" w:color="auto"/>
              </w:divBdr>
            </w:div>
            <w:div w:id="1431850419">
              <w:marLeft w:val="0"/>
              <w:marRight w:val="0"/>
              <w:marTop w:val="0"/>
              <w:marBottom w:val="0"/>
              <w:divBdr>
                <w:top w:val="none" w:sz="0" w:space="0" w:color="auto"/>
                <w:left w:val="none" w:sz="0" w:space="0" w:color="auto"/>
                <w:bottom w:val="none" w:sz="0" w:space="0" w:color="auto"/>
                <w:right w:val="none" w:sz="0" w:space="0" w:color="auto"/>
              </w:divBdr>
            </w:div>
            <w:div w:id="1460956444">
              <w:marLeft w:val="0"/>
              <w:marRight w:val="0"/>
              <w:marTop w:val="0"/>
              <w:marBottom w:val="0"/>
              <w:divBdr>
                <w:top w:val="none" w:sz="0" w:space="0" w:color="auto"/>
                <w:left w:val="none" w:sz="0" w:space="0" w:color="auto"/>
                <w:bottom w:val="none" w:sz="0" w:space="0" w:color="auto"/>
                <w:right w:val="none" w:sz="0" w:space="0" w:color="auto"/>
              </w:divBdr>
            </w:div>
            <w:div w:id="1816483671">
              <w:marLeft w:val="0"/>
              <w:marRight w:val="0"/>
              <w:marTop w:val="0"/>
              <w:marBottom w:val="0"/>
              <w:divBdr>
                <w:top w:val="none" w:sz="0" w:space="0" w:color="auto"/>
                <w:left w:val="none" w:sz="0" w:space="0" w:color="auto"/>
                <w:bottom w:val="none" w:sz="0" w:space="0" w:color="auto"/>
                <w:right w:val="none" w:sz="0" w:space="0" w:color="auto"/>
              </w:divBdr>
            </w:div>
            <w:div w:id="1938831933">
              <w:marLeft w:val="0"/>
              <w:marRight w:val="0"/>
              <w:marTop w:val="0"/>
              <w:marBottom w:val="0"/>
              <w:divBdr>
                <w:top w:val="none" w:sz="0" w:space="0" w:color="auto"/>
                <w:left w:val="none" w:sz="0" w:space="0" w:color="auto"/>
                <w:bottom w:val="none" w:sz="0" w:space="0" w:color="auto"/>
                <w:right w:val="none" w:sz="0" w:space="0" w:color="auto"/>
              </w:divBdr>
            </w:div>
            <w:div w:id="1993097875">
              <w:marLeft w:val="0"/>
              <w:marRight w:val="0"/>
              <w:marTop w:val="0"/>
              <w:marBottom w:val="0"/>
              <w:divBdr>
                <w:top w:val="none" w:sz="0" w:space="0" w:color="auto"/>
                <w:left w:val="none" w:sz="0" w:space="0" w:color="auto"/>
                <w:bottom w:val="none" w:sz="0" w:space="0" w:color="auto"/>
                <w:right w:val="none" w:sz="0" w:space="0" w:color="auto"/>
              </w:divBdr>
            </w:div>
            <w:div w:id="20537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5008">
      <w:bodyDiv w:val="1"/>
      <w:marLeft w:val="0"/>
      <w:marRight w:val="0"/>
      <w:marTop w:val="0"/>
      <w:marBottom w:val="0"/>
      <w:divBdr>
        <w:top w:val="none" w:sz="0" w:space="0" w:color="auto"/>
        <w:left w:val="none" w:sz="0" w:space="0" w:color="auto"/>
        <w:bottom w:val="none" w:sz="0" w:space="0" w:color="auto"/>
        <w:right w:val="none" w:sz="0" w:space="0" w:color="auto"/>
      </w:divBdr>
      <w:divsChild>
        <w:div w:id="1545872674">
          <w:marLeft w:val="0"/>
          <w:marRight w:val="0"/>
          <w:marTop w:val="0"/>
          <w:marBottom w:val="0"/>
          <w:divBdr>
            <w:top w:val="none" w:sz="0" w:space="0" w:color="auto"/>
            <w:left w:val="none" w:sz="0" w:space="0" w:color="auto"/>
            <w:bottom w:val="none" w:sz="0" w:space="0" w:color="auto"/>
            <w:right w:val="none" w:sz="0" w:space="0" w:color="auto"/>
          </w:divBdr>
          <w:divsChild>
            <w:div w:id="24722618">
              <w:marLeft w:val="0"/>
              <w:marRight w:val="0"/>
              <w:marTop w:val="0"/>
              <w:marBottom w:val="0"/>
              <w:divBdr>
                <w:top w:val="none" w:sz="0" w:space="0" w:color="auto"/>
                <w:left w:val="none" w:sz="0" w:space="0" w:color="auto"/>
                <w:bottom w:val="none" w:sz="0" w:space="0" w:color="auto"/>
                <w:right w:val="none" w:sz="0" w:space="0" w:color="auto"/>
              </w:divBdr>
            </w:div>
            <w:div w:id="201014838">
              <w:marLeft w:val="0"/>
              <w:marRight w:val="0"/>
              <w:marTop w:val="0"/>
              <w:marBottom w:val="0"/>
              <w:divBdr>
                <w:top w:val="none" w:sz="0" w:space="0" w:color="auto"/>
                <w:left w:val="none" w:sz="0" w:space="0" w:color="auto"/>
                <w:bottom w:val="none" w:sz="0" w:space="0" w:color="auto"/>
                <w:right w:val="none" w:sz="0" w:space="0" w:color="auto"/>
              </w:divBdr>
            </w:div>
            <w:div w:id="217521833">
              <w:marLeft w:val="0"/>
              <w:marRight w:val="0"/>
              <w:marTop w:val="0"/>
              <w:marBottom w:val="0"/>
              <w:divBdr>
                <w:top w:val="none" w:sz="0" w:space="0" w:color="auto"/>
                <w:left w:val="none" w:sz="0" w:space="0" w:color="auto"/>
                <w:bottom w:val="none" w:sz="0" w:space="0" w:color="auto"/>
                <w:right w:val="none" w:sz="0" w:space="0" w:color="auto"/>
              </w:divBdr>
            </w:div>
            <w:div w:id="302275598">
              <w:marLeft w:val="0"/>
              <w:marRight w:val="0"/>
              <w:marTop w:val="0"/>
              <w:marBottom w:val="0"/>
              <w:divBdr>
                <w:top w:val="none" w:sz="0" w:space="0" w:color="auto"/>
                <w:left w:val="none" w:sz="0" w:space="0" w:color="auto"/>
                <w:bottom w:val="none" w:sz="0" w:space="0" w:color="auto"/>
                <w:right w:val="none" w:sz="0" w:space="0" w:color="auto"/>
              </w:divBdr>
            </w:div>
            <w:div w:id="507134516">
              <w:marLeft w:val="0"/>
              <w:marRight w:val="0"/>
              <w:marTop w:val="0"/>
              <w:marBottom w:val="0"/>
              <w:divBdr>
                <w:top w:val="none" w:sz="0" w:space="0" w:color="auto"/>
                <w:left w:val="none" w:sz="0" w:space="0" w:color="auto"/>
                <w:bottom w:val="none" w:sz="0" w:space="0" w:color="auto"/>
                <w:right w:val="none" w:sz="0" w:space="0" w:color="auto"/>
              </w:divBdr>
            </w:div>
            <w:div w:id="509100360">
              <w:marLeft w:val="0"/>
              <w:marRight w:val="0"/>
              <w:marTop w:val="0"/>
              <w:marBottom w:val="0"/>
              <w:divBdr>
                <w:top w:val="none" w:sz="0" w:space="0" w:color="auto"/>
                <w:left w:val="none" w:sz="0" w:space="0" w:color="auto"/>
                <w:bottom w:val="none" w:sz="0" w:space="0" w:color="auto"/>
                <w:right w:val="none" w:sz="0" w:space="0" w:color="auto"/>
              </w:divBdr>
            </w:div>
            <w:div w:id="778795373">
              <w:marLeft w:val="0"/>
              <w:marRight w:val="0"/>
              <w:marTop w:val="0"/>
              <w:marBottom w:val="0"/>
              <w:divBdr>
                <w:top w:val="none" w:sz="0" w:space="0" w:color="auto"/>
                <w:left w:val="none" w:sz="0" w:space="0" w:color="auto"/>
                <w:bottom w:val="none" w:sz="0" w:space="0" w:color="auto"/>
                <w:right w:val="none" w:sz="0" w:space="0" w:color="auto"/>
              </w:divBdr>
            </w:div>
            <w:div w:id="1005015336">
              <w:marLeft w:val="0"/>
              <w:marRight w:val="0"/>
              <w:marTop w:val="0"/>
              <w:marBottom w:val="0"/>
              <w:divBdr>
                <w:top w:val="none" w:sz="0" w:space="0" w:color="auto"/>
                <w:left w:val="none" w:sz="0" w:space="0" w:color="auto"/>
                <w:bottom w:val="none" w:sz="0" w:space="0" w:color="auto"/>
                <w:right w:val="none" w:sz="0" w:space="0" w:color="auto"/>
              </w:divBdr>
            </w:div>
            <w:div w:id="1325015076">
              <w:marLeft w:val="0"/>
              <w:marRight w:val="0"/>
              <w:marTop w:val="0"/>
              <w:marBottom w:val="0"/>
              <w:divBdr>
                <w:top w:val="none" w:sz="0" w:space="0" w:color="auto"/>
                <w:left w:val="none" w:sz="0" w:space="0" w:color="auto"/>
                <w:bottom w:val="none" w:sz="0" w:space="0" w:color="auto"/>
                <w:right w:val="none" w:sz="0" w:space="0" w:color="auto"/>
              </w:divBdr>
            </w:div>
            <w:div w:id="20556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9933">
      <w:bodyDiv w:val="1"/>
      <w:marLeft w:val="0"/>
      <w:marRight w:val="0"/>
      <w:marTop w:val="0"/>
      <w:marBottom w:val="0"/>
      <w:divBdr>
        <w:top w:val="none" w:sz="0" w:space="0" w:color="auto"/>
        <w:left w:val="none" w:sz="0" w:space="0" w:color="auto"/>
        <w:bottom w:val="none" w:sz="0" w:space="0" w:color="auto"/>
        <w:right w:val="none" w:sz="0" w:space="0" w:color="auto"/>
      </w:divBdr>
      <w:divsChild>
        <w:div w:id="43412922">
          <w:marLeft w:val="0"/>
          <w:marRight w:val="0"/>
          <w:marTop w:val="0"/>
          <w:marBottom w:val="0"/>
          <w:divBdr>
            <w:top w:val="none" w:sz="0" w:space="0" w:color="auto"/>
            <w:left w:val="none" w:sz="0" w:space="0" w:color="auto"/>
            <w:bottom w:val="none" w:sz="0" w:space="0" w:color="auto"/>
            <w:right w:val="none" w:sz="0" w:space="0" w:color="auto"/>
          </w:divBdr>
        </w:div>
      </w:divsChild>
    </w:div>
    <w:div w:id="770124477">
      <w:bodyDiv w:val="1"/>
      <w:marLeft w:val="0"/>
      <w:marRight w:val="0"/>
      <w:marTop w:val="0"/>
      <w:marBottom w:val="0"/>
      <w:divBdr>
        <w:top w:val="none" w:sz="0" w:space="0" w:color="auto"/>
        <w:left w:val="none" w:sz="0" w:space="0" w:color="auto"/>
        <w:bottom w:val="none" w:sz="0" w:space="0" w:color="auto"/>
        <w:right w:val="none" w:sz="0" w:space="0" w:color="auto"/>
      </w:divBdr>
      <w:divsChild>
        <w:div w:id="1981958307">
          <w:marLeft w:val="0"/>
          <w:marRight w:val="0"/>
          <w:marTop w:val="0"/>
          <w:marBottom w:val="0"/>
          <w:divBdr>
            <w:top w:val="none" w:sz="0" w:space="0" w:color="auto"/>
            <w:left w:val="none" w:sz="0" w:space="0" w:color="auto"/>
            <w:bottom w:val="none" w:sz="0" w:space="0" w:color="auto"/>
            <w:right w:val="none" w:sz="0" w:space="0" w:color="auto"/>
          </w:divBdr>
          <w:divsChild>
            <w:div w:id="214631145">
              <w:marLeft w:val="0"/>
              <w:marRight w:val="0"/>
              <w:marTop w:val="0"/>
              <w:marBottom w:val="0"/>
              <w:divBdr>
                <w:top w:val="none" w:sz="0" w:space="0" w:color="auto"/>
                <w:left w:val="none" w:sz="0" w:space="0" w:color="auto"/>
                <w:bottom w:val="none" w:sz="0" w:space="0" w:color="auto"/>
                <w:right w:val="none" w:sz="0" w:space="0" w:color="auto"/>
              </w:divBdr>
            </w:div>
            <w:div w:id="414323210">
              <w:marLeft w:val="0"/>
              <w:marRight w:val="0"/>
              <w:marTop w:val="0"/>
              <w:marBottom w:val="0"/>
              <w:divBdr>
                <w:top w:val="none" w:sz="0" w:space="0" w:color="auto"/>
                <w:left w:val="none" w:sz="0" w:space="0" w:color="auto"/>
                <w:bottom w:val="none" w:sz="0" w:space="0" w:color="auto"/>
                <w:right w:val="none" w:sz="0" w:space="0" w:color="auto"/>
              </w:divBdr>
            </w:div>
            <w:div w:id="575746903">
              <w:marLeft w:val="0"/>
              <w:marRight w:val="0"/>
              <w:marTop w:val="0"/>
              <w:marBottom w:val="0"/>
              <w:divBdr>
                <w:top w:val="none" w:sz="0" w:space="0" w:color="auto"/>
                <w:left w:val="none" w:sz="0" w:space="0" w:color="auto"/>
                <w:bottom w:val="none" w:sz="0" w:space="0" w:color="auto"/>
                <w:right w:val="none" w:sz="0" w:space="0" w:color="auto"/>
              </w:divBdr>
            </w:div>
            <w:div w:id="712196244">
              <w:marLeft w:val="0"/>
              <w:marRight w:val="0"/>
              <w:marTop w:val="0"/>
              <w:marBottom w:val="0"/>
              <w:divBdr>
                <w:top w:val="none" w:sz="0" w:space="0" w:color="auto"/>
                <w:left w:val="none" w:sz="0" w:space="0" w:color="auto"/>
                <w:bottom w:val="none" w:sz="0" w:space="0" w:color="auto"/>
                <w:right w:val="none" w:sz="0" w:space="0" w:color="auto"/>
              </w:divBdr>
            </w:div>
            <w:div w:id="801506671">
              <w:marLeft w:val="0"/>
              <w:marRight w:val="0"/>
              <w:marTop w:val="0"/>
              <w:marBottom w:val="0"/>
              <w:divBdr>
                <w:top w:val="none" w:sz="0" w:space="0" w:color="auto"/>
                <w:left w:val="none" w:sz="0" w:space="0" w:color="auto"/>
                <w:bottom w:val="none" w:sz="0" w:space="0" w:color="auto"/>
                <w:right w:val="none" w:sz="0" w:space="0" w:color="auto"/>
              </w:divBdr>
            </w:div>
            <w:div w:id="19039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947">
      <w:bodyDiv w:val="1"/>
      <w:marLeft w:val="0"/>
      <w:marRight w:val="0"/>
      <w:marTop w:val="0"/>
      <w:marBottom w:val="0"/>
      <w:divBdr>
        <w:top w:val="none" w:sz="0" w:space="0" w:color="auto"/>
        <w:left w:val="none" w:sz="0" w:space="0" w:color="auto"/>
        <w:bottom w:val="none" w:sz="0" w:space="0" w:color="auto"/>
        <w:right w:val="none" w:sz="0" w:space="0" w:color="auto"/>
      </w:divBdr>
    </w:div>
    <w:div w:id="941258422">
      <w:bodyDiv w:val="1"/>
      <w:marLeft w:val="0"/>
      <w:marRight w:val="0"/>
      <w:marTop w:val="0"/>
      <w:marBottom w:val="0"/>
      <w:divBdr>
        <w:top w:val="none" w:sz="0" w:space="0" w:color="auto"/>
        <w:left w:val="none" w:sz="0" w:space="0" w:color="auto"/>
        <w:bottom w:val="none" w:sz="0" w:space="0" w:color="auto"/>
        <w:right w:val="none" w:sz="0" w:space="0" w:color="auto"/>
      </w:divBdr>
      <w:divsChild>
        <w:div w:id="1854302867">
          <w:marLeft w:val="0"/>
          <w:marRight w:val="0"/>
          <w:marTop w:val="0"/>
          <w:marBottom w:val="0"/>
          <w:divBdr>
            <w:top w:val="none" w:sz="0" w:space="0" w:color="auto"/>
            <w:left w:val="none" w:sz="0" w:space="0" w:color="auto"/>
            <w:bottom w:val="none" w:sz="0" w:space="0" w:color="auto"/>
            <w:right w:val="none" w:sz="0" w:space="0" w:color="auto"/>
          </w:divBdr>
          <w:divsChild>
            <w:div w:id="76445428">
              <w:marLeft w:val="0"/>
              <w:marRight w:val="0"/>
              <w:marTop w:val="0"/>
              <w:marBottom w:val="0"/>
              <w:divBdr>
                <w:top w:val="none" w:sz="0" w:space="0" w:color="auto"/>
                <w:left w:val="none" w:sz="0" w:space="0" w:color="auto"/>
                <w:bottom w:val="none" w:sz="0" w:space="0" w:color="auto"/>
                <w:right w:val="none" w:sz="0" w:space="0" w:color="auto"/>
              </w:divBdr>
            </w:div>
            <w:div w:id="106200569">
              <w:marLeft w:val="0"/>
              <w:marRight w:val="0"/>
              <w:marTop w:val="0"/>
              <w:marBottom w:val="0"/>
              <w:divBdr>
                <w:top w:val="none" w:sz="0" w:space="0" w:color="auto"/>
                <w:left w:val="none" w:sz="0" w:space="0" w:color="auto"/>
                <w:bottom w:val="none" w:sz="0" w:space="0" w:color="auto"/>
                <w:right w:val="none" w:sz="0" w:space="0" w:color="auto"/>
              </w:divBdr>
            </w:div>
            <w:div w:id="136143589">
              <w:marLeft w:val="0"/>
              <w:marRight w:val="0"/>
              <w:marTop w:val="0"/>
              <w:marBottom w:val="0"/>
              <w:divBdr>
                <w:top w:val="none" w:sz="0" w:space="0" w:color="auto"/>
                <w:left w:val="none" w:sz="0" w:space="0" w:color="auto"/>
                <w:bottom w:val="none" w:sz="0" w:space="0" w:color="auto"/>
                <w:right w:val="none" w:sz="0" w:space="0" w:color="auto"/>
              </w:divBdr>
            </w:div>
            <w:div w:id="138428766">
              <w:marLeft w:val="0"/>
              <w:marRight w:val="0"/>
              <w:marTop w:val="0"/>
              <w:marBottom w:val="0"/>
              <w:divBdr>
                <w:top w:val="none" w:sz="0" w:space="0" w:color="auto"/>
                <w:left w:val="none" w:sz="0" w:space="0" w:color="auto"/>
                <w:bottom w:val="none" w:sz="0" w:space="0" w:color="auto"/>
                <w:right w:val="none" w:sz="0" w:space="0" w:color="auto"/>
              </w:divBdr>
            </w:div>
            <w:div w:id="206335478">
              <w:marLeft w:val="0"/>
              <w:marRight w:val="0"/>
              <w:marTop w:val="0"/>
              <w:marBottom w:val="0"/>
              <w:divBdr>
                <w:top w:val="none" w:sz="0" w:space="0" w:color="auto"/>
                <w:left w:val="none" w:sz="0" w:space="0" w:color="auto"/>
                <w:bottom w:val="none" w:sz="0" w:space="0" w:color="auto"/>
                <w:right w:val="none" w:sz="0" w:space="0" w:color="auto"/>
              </w:divBdr>
            </w:div>
            <w:div w:id="220756959">
              <w:marLeft w:val="0"/>
              <w:marRight w:val="0"/>
              <w:marTop w:val="0"/>
              <w:marBottom w:val="0"/>
              <w:divBdr>
                <w:top w:val="none" w:sz="0" w:space="0" w:color="auto"/>
                <w:left w:val="none" w:sz="0" w:space="0" w:color="auto"/>
                <w:bottom w:val="none" w:sz="0" w:space="0" w:color="auto"/>
                <w:right w:val="none" w:sz="0" w:space="0" w:color="auto"/>
              </w:divBdr>
            </w:div>
            <w:div w:id="241453358">
              <w:marLeft w:val="0"/>
              <w:marRight w:val="0"/>
              <w:marTop w:val="0"/>
              <w:marBottom w:val="0"/>
              <w:divBdr>
                <w:top w:val="none" w:sz="0" w:space="0" w:color="auto"/>
                <w:left w:val="none" w:sz="0" w:space="0" w:color="auto"/>
                <w:bottom w:val="none" w:sz="0" w:space="0" w:color="auto"/>
                <w:right w:val="none" w:sz="0" w:space="0" w:color="auto"/>
              </w:divBdr>
            </w:div>
            <w:div w:id="308824248">
              <w:marLeft w:val="0"/>
              <w:marRight w:val="0"/>
              <w:marTop w:val="0"/>
              <w:marBottom w:val="0"/>
              <w:divBdr>
                <w:top w:val="none" w:sz="0" w:space="0" w:color="auto"/>
                <w:left w:val="none" w:sz="0" w:space="0" w:color="auto"/>
                <w:bottom w:val="none" w:sz="0" w:space="0" w:color="auto"/>
                <w:right w:val="none" w:sz="0" w:space="0" w:color="auto"/>
              </w:divBdr>
            </w:div>
            <w:div w:id="327565874">
              <w:marLeft w:val="0"/>
              <w:marRight w:val="0"/>
              <w:marTop w:val="0"/>
              <w:marBottom w:val="0"/>
              <w:divBdr>
                <w:top w:val="none" w:sz="0" w:space="0" w:color="auto"/>
                <w:left w:val="none" w:sz="0" w:space="0" w:color="auto"/>
                <w:bottom w:val="none" w:sz="0" w:space="0" w:color="auto"/>
                <w:right w:val="none" w:sz="0" w:space="0" w:color="auto"/>
              </w:divBdr>
            </w:div>
            <w:div w:id="439567712">
              <w:marLeft w:val="0"/>
              <w:marRight w:val="0"/>
              <w:marTop w:val="0"/>
              <w:marBottom w:val="0"/>
              <w:divBdr>
                <w:top w:val="none" w:sz="0" w:space="0" w:color="auto"/>
                <w:left w:val="none" w:sz="0" w:space="0" w:color="auto"/>
                <w:bottom w:val="none" w:sz="0" w:space="0" w:color="auto"/>
                <w:right w:val="none" w:sz="0" w:space="0" w:color="auto"/>
              </w:divBdr>
            </w:div>
            <w:div w:id="663359484">
              <w:marLeft w:val="0"/>
              <w:marRight w:val="0"/>
              <w:marTop w:val="0"/>
              <w:marBottom w:val="0"/>
              <w:divBdr>
                <w:top w:val="none" w:sz="0" w:space="0" w:color="auto"/>
                <w:left w:val="none" w:sz="0" w:space="0" w:color="auto"/>
                <w:bottom w:val="none" w:sz="0" w:space="0" w:color="auto"/>
                <w:right w:val="none" w:sz="0" w:space="0" w:color="auto"/>
              </w:divBdr>
            </w:div>
            <w:div w:id="1131704627">
              <w:marLeft w:val="0"/>
              <w:marRight w:val="0"/>
              <w:marTop w:val="0"/>
              <w:marBottom w:val="0"/>
              <w:divBdr>
                <w:top w:val="none" w:sz="0" w:space="0" w:color="auto"/>
                <w:left w:val="none" w:sz="0" w:space="0" w:color="auto"/>
                <w:bottom w:val="none" w:sz="0" w:space="0" w:color="auto"/>
                <w:right w:val="none" w:sz="0" w:space="0" w:color="auto"/>
              </w:divBdr>
            </w:div>
            <w:div w:id="1230267081">
              <w:marLeft w:val="0"/>
              <w:marRight w:val="0"/>
              <w:marTop w:val="0"/>
              <w:marBottom w:val="0"/>
              <w:divBdr>
                <w:top w:val="none" w:sz="0" w:space="0" w:color="auto"/>
                <w:left w:val="none" w:sz="0" w:space="0" w:color="auto"/>
                <w:bottom w:val="none" w:sz="0" w:space="0" w:color="auto"/>
                <w:right w:val="none" w:sz="0" w:space="0" w:color="auto"/>
              </w:divBdr>
            </w:div>
            <w:div w:id="1321077252">
              <w:marLeft w:val="0"/>
              <w:marRight w:val="0"/>
              <w:marTop w:val="0"/>
              <w:marBottom w:val="0"/>
              <w:divBdr>
                <w:top w:val="none" w:sz="0" w:space="0" w:color="auto"/>
                <w:left w:val="none" w:sz="0" w:space="0" w:color="auto"/>
                <w:bottom w:val="none" w:sz="0" w:space="0" w:color="auto"/>
                <w:right w:val="none" w:sz="0" w:space="0" w:color="auto"/>
              </w:divBdr>
            </w:div>
            <w:div w:id="1441870938">
              <w:marLeft w:val="0"/>
              <w:marRight w:val="0"/>
              <w:marTop w:val="0"/>
              <w:marBottom w:val="0"/>
              <w:divBdr>
                <w:top w:val="none" w:sz="0" w:space="0" w:color="auto"/>
                <w:left w:val="none" w:sz="0" w:space="0" w:color="auto"/>
                <w:bottom w:val="none" w:sz="0" w:space="0" w:color="auto"/>
                <w:right w:val="none" w:sz="0" w:space="0" w:color="auto"/>
              </w:divBdr>
            </w:div>
            <w:div w:id="1511994000">
              <w:marLeft w:val="0"/>
              <w:marRight w:val="0"/>
              <w:marTop w:val="0"/>
              <w:marBottom w:val="0"/>
              <w:divBdr>
                <w:top w:val="none" w:sz="0" w:space="0" w:color="auto"/>
                <w:left w:val="none" w:sz="0" w:space="0" w:color="auto"/>
                <w:bottom w:val="none" w:sz="0" w:space="0" w:color="auto"/>
                <w:right w:val="none" w:sz="0" w:space="0" w:color="auto"/>
              </w:divBdr>
            </w:div>
            <w:div w:id="1517618534">
              <w:marLeft w:val="0"/>
              <w:marRight w:val="0"/>
              <w:marTop w:val="0"/>
              <w:marBottom w:val="0"/>
              <w:divBdr>
                <w:top w:val="none" w:sz="0" w:space="0" w:color="auto"/>
                <w:left w:val="none" w:sz="0" w:space="0" w:color="auto"/>
                <w:bottom w:val="none" w:sz="0" w:space="0" w:color="auto"/>
                <w:right w:val="none" w:sz="0" w:space="0" w:color="auto"/>
              </w:divBdr>
            </w:div>
            <w:div w:id="1711757068">
              <w:marLeft w:val="0"/>
              <w:marRight w:val="0"/>
              <w:marTop w:val="0"/>
              <w:marBottom w:val="0"/>
              <w:divBdr>
                <w:top w:val="none" w:sz="0" w:space="0" w:color="auto"/>
                <w:left w:val="none" w:sz="0" w:space="0" w:color="auto"/>
                <w:bottom w:val="none" w:sz="0" w:space="0" w:color="auto"/>
                <w:right w:val="none" w:sz="0" w:space="0" w:color="auto"/>
              </w:divBdr>
            </w:div>
            <w:div w:id="17737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3681">
      <w:bodyDiv w:val="1"/>
      <w:marLeft w:val="0"/>
      <w:marRight w:val="0"/>
      <w:marTop w:val="0"/>
      <w:marBottom w:val="0"/>
      <w:divBdr>
        <w:top w:val="none" w:sz="0" w:space="0" w:color="auto"/>
        <w:left w:val="none" w:sz="0" w:space="0" w:color="auto"/>
        <w:bottom w:val="none" w:sz="0" w:space="0" w:color="auto"/>
        <w:right w:val="none" w:sz="0" w:space="0" w:color="auto"/>
      </w:divBdr>
      <w:divsChild>
        <w:div w:id="832989800">
          <w:marLeft w:val="0"/>
          <w:marRight w:val="0"/>
          <w:marTop w:val="0"/>
          <w:marBottom w:val="0"/>
          <w:divBdr>
            <w:top w:val="none" w:sz="0" w:space="0" w:color="auto"/>
            <w:left w:val="none" w:sz="0" w:space="0" w:color="auto"/>
            <w:bottom w:val="none" w:sz="0" w:space="0" w:color="auto"/>
            <w:right w:val="none" w:sz="0" w:space="0" w:color="auto"/>
          </w:divBdr>
          <w:divsChild>
            <w:div w:id="229386408">
              <w:marLeft w:val="0"/>
              <w:marRight w:val="0"/>
              <w:marTop w:val="0"/>
              <w:marBottom w:val="0"/>
              <w:divBdr>
                <w:top w:val="none" w:sz="0" w:space="0" w:color="auto"/>
                <w:left w:val="none" w:sz="0" w:space="0" w:color="auto"/>
                <w:bottom w:val="none" w:sz="0" w:space="0" w:color="auto"/>
                <w:right w:val="none" w:sz="0" w:space="0" w:color="auto"/>
              </w:divBdr>
            </w:div>
            <w:div w:id="729232708">
              <w:marLeft w:val="0"/>
              <w:marRight w:val="0"/>
              <w:marTop w:val="0"/>
              <w:marBottom w:val="0"/>
              <w:divBdr>
                <w:top w:val="none" w:sz="0" w:space="0" w:color="auto"/>
                <w:left w:val="none" w:sz="0" w:space="0" w:color="auto"/>
                <w:bottom w:val="none" w:sz="0" w:space="0" w:color="auto"/>
                <w:right w:val="none" w:sz="0" w:space="0" w:color="auto"/>
              </w:divBdr>
            </w:div>
            <w:div w:id="770319474">
              <w:marLeft w:val="0"/>
              <w:marRight w:val="0"/>
              <w:marTop w:val="0"/>
              <w:marBottom w:val="0"/>
              <w:divBdr>
                <w:top w:val="none" w:sz="0" w:space="0" w:color="auto"/>
                <w:left w:val="none" w:sz="0" w:space="0" w:color="auto"/>
                <w:bottom w:val="none" w:sz="0" w:space="0" w:color="auto"/>
                <w:right w:val="none" w:sz="0" w:space="0" w:color="auto"/>
              </w:divBdr>
            </w:div>
            <w:div w:id="12589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68237">
      <w:bodyDiv w:val="1"/>
      <w:marLeft w:val="0"/>
      <w:marRight w:val="0"/>
      <w:marTop w:val="0"/>
      <w:marBottom w:val="0"/>
      <w:divBdr>
        <w:top w:val="none" w:sz="0" w:space="0" w:color="auto"/>
        <w:left w:val="none" w:sz="0" w:space="0" w:color="auto"/>
        <w:bottom w:val="none" w:sz="0" w:space="0" w:color="auto"/>
        <w:right w:val="none" w:sz="0" w:space="0" w:color="auto"/>
      </w:divBdr>
    </w:div>
    <w:div w:id="1054235255">
      <w:bodyDiv w:val="1"/>
      <w:marLeft w:val="0"/>
      <w:marRight w:val="0"/>
      <w:marTop w:val="0"/>
      <w:marBottom w:val="0"/>
      <w:divBdr>
        <w:top w:val="none" w:sz="0" w:space="0" w:color="auto"/>
        <w:left w:val="none" w:sz="0" w:space="0" w:color="auto"/>
        <w:bottom w:val="none" w:sz="0" w:space="0" w:color="auto"/>
        <w:right w:val="none" w:sz="0" w:space="0" w:color="auto"/>
      </w:divBdr>
      <w:divsChild>
        <w:div w:id="1648509388">
          <w:marLeft w:val="0"/>
          <w:marRight w:val="0"/>
          <w:marTop w:val="0"/>
          <w:marBottom w:val="0"/>
          <w:divBdr>
            <w:top w:val="none" w:sz="0" w:space="0" w:color="auto"/>
            <w:left w:val="none" w:sz="0" w:space="0" w:color="auto"/>
            <w:bottom w:val="none" w:sz="0" w:space="0" w:color="auto"/>
            <w:right w:val="none" w:sz="0" w:space="0" w:color="auto"/>
          </w:divBdr>
        </w:div>
      </w:divsChild>
    </w:div>
    <w:div w:id="1065953524">
      <w:bodyDiv w:val="1"/>
      <w:marLeft w:val="0"/>
      <w:marRight w:val="0"/>
      <w:marTop w:val="0"/>
      <w:marBottom w:val="0"/>
      <w:divBdr>
        <w:top w:val="none" w:sz="0" w:space="0" w:color="auto"/>
        <w:left w:val="none" w:sz="0" w:space="0" w:color="auto"/>
        <w:bottom w:val="none" w:sz="0" w:space="0" w:color="auto"/>
        <w:right w:val="none" w:sz="0" w:space="0" w:color="auto"/>
      </w:divBdr>
    </w:div>
    <w:div w:id="1113982085">
      <w:bodyDiv w:val="1"/>
      <w:marLeft w:val="0"/>
      <w:marRight w:val="0"/>
      <w:marTop w:val="0"/>
      <w:marBottom w:val="0"/>
      <w:divBdr>
        <w:top w:val="none" w:sz="0" w:space="0" w:color="auto"/>
        <w:left w:val="none" w:sz="0" w:space="0" w:color="auto"/>
        <w:bottom w:val="none" w:sz="0" w:space="0" w:color="auto"/>
        <w:right w:val="none" w:sz="0" w:space="0" w:color="auto"/>
      </w:divBdr>
    </w:div>
    <w:div w:id="1135559020">
      <w:bodyDiv w:val="1"/>
      <w:marLeft w:val="0"/>
      <w:marRight w:val="0"/>
      <w:marTop w:val="0"/>
      <w:marBottom w:val="0"/>
      <w:divBdr>
        <w:top w:val="none" w:sz="0" w:space="0" w:color="auto"/>
        <w:left w:val="none" w:sz="0" w:space="0" w:color="auto"/>
        <w:bottom w:val="none" w:sz="0" w:space="0" w:color="auto"/>
        <w:right w:val="none" w:sz="0" w:space="0" w:color="auto"/>
      </w:divBdr>
      <w:divsChild>
        <w:div w:id="1636174427">
          <w:marLeft w:val="0"/>
          <w:marRight w:val="0"/>
          <w:marTop w:val="0"/>
          <w:marBottom w:val="0"/>
          <w:divBdr>
            <w:top w:val="none" w:sz="0" w:space="0" w:color="auto"/>
            <w:left w:val="none" w:sz="0" w:space="0" w:color="auto"/>
            <w:bottom w:val="none" w:sz="0" w:space="0" w:color="auto"/>
            <w:right w:val="none" w:sz="0" w:space="0" w:color="auto"/>
          </w:divBdr>
          <w:divsChild>
            <w:div w:id="1079210315">
              <w:marLeft w:val="0"/>
              <w:marRight w:val="0"/>
              <w:marTop w:val="0"/>
              <w:marBottom w:val="0"/>
              <w:divBdr>
                <w:top w:val="none" w:sz="0" w:space="0" w:color="auto"/>
                <w:left w:val="none" w:sz="0" w:space="0" w:color="auto"/>
                <w:bottom w:val="none" w:sz="0" w:space="0" w:color="auto"/>
                <w:right w:val="none" w:sz="0" w:space="0" w:color="auto"/>
              </w:divBdr>
            </w:div>
            <w:div w:id="18404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8502">
      <w:bodyDiv w:val="1"/>
      <w:marLeft w:val="0"/>
      <w:marRight w:val="0"/>
      <w:marTop w:val="0"/>
      <w:marBottom w:val="0"/>
      <w:divBdr>
        <w:top w:val="none" w:sz="0" w:space="0" w:color="auto"/>
        <w:left w:val="none" w:sz="0" w:space="0" w:color="auto"/>
        <w:bottom w:val="none" w:sz="0" w:space="0" w:color="auto"/>
        <w:right w:val="none" w:sz="0" w:space="0" w:color="auto"/>
      </w:divBdr>
      <w:divsChild>
        <w:div w:id="2138526140">
          <w:marLeft w:val="0"/>
          <w:marRight w:val="0"/>
          <w:marTop w:val="0"/>
          <w:marBottom w:val="0"/>
          <w:divBdr>
            <w:top w:val="none" w:sz="0" w:space="0" w:color="auto"/>
            <w:left w:val="none" w:sz="0" w:space="0" w:color="auto"/>
            <w:bottom w:val="none" w:sz="0" w:space="0" w:color="auto"/>
            <w:right w:val="none" w:sz="0" w:space="0" w:color="auto"/>
          </w:divBdr>
          <w:divsChild>
            <w:div w:id="384646939">
              <w:marLeft w:val="0"/>
              <w:marRight w:val="0"/>
              <w:marTop w:val="0"/>
              <w:marBottom w:val="0"/>
              <w:divBdr>
                <w:top w:val="none" w:sz="0" w:space="0" w:color="auto"/>
                <w:left w:val="none" w:sz="0" w:space="0" w:color="auto"/>
                <w:bottom w:val="none" w:sz="0" w:space="0" w:color="auto"/>
                <w:right w:val="none" w:sz="0" w:space="0" w:color="auto"/>
              </w:divBdr>
            </w:div>
            <w:div w:id="6545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1119">
      <w:bodyDiv w:val="1"/>
      <w:marLeft w:val="0"/>
      <w:marRight w:val="0"/>
      <w:marTop w:val="0"/>
      <w:marBottom w:val="0"/>
      <w:divBdr>
        <w:top w:val="none" w:sz="0" w:space="0" w:color="auto"/>
        <w:left w:val="none" w:sz="0" w:space="0" w:color="auto"/>
        <w:bottom w:val="none" w:sz="0" w:space="0" w:color="auto"/>
        <w:right w:val="none" w:sz="0" w:space="0" w:color="auto"/>
      </w:divBdr>
      <w:divsChild>
        <w:div w:id="1325085041">
          <w:marLeft w:val="0"/>
          <w:marRight w:val="0"/>
          <w:marTop w:val="0"/>
          <w:marBottom w:val="0"/>
          <w:divBdr>
            <w:top w:val="none" w:sz="0" w:space="0" w:color="auto"/>
            <w:left w:val="none" w:sz="0" w:space="0" w:color="auto"/>
            <w:bottom w:val="none" w:sz="0" w:space="0" w:color="auto"/>
            <w:right w:val="none" w:sz="0" w:space="0" w:color="auto"/>
          </w:divBdr>
        </w:div>
      </w:divsChild>
    </w:div>
    <w:div w:id="1167869818">
      <w:bodyDiv w:val="1"/>
      <w:marLeft w:val="0"/>
      <w:marRight w:val="0"/>
      <w:marTop w:val="0"/>
      <w:marBottom w:val="0"/>
      <w:divBdr>
        <w:top w:val="none" w:sz="0" w:space="0" w:color="auto"/>
        <w:left w:val="none" w:sz="0" w:space="0" w:color="auto"/>
        <w:bottom w:val="none" w:sz="0" w:space="0" w:color="auto"/>
        <w:right w:val="none" w:sz="0" w:space="0" w:color="auto"/>
      </w:divBdr>
    </w:div>
    <w:div w:id="1186021463">
      <w:bodyDiv w:val="1"/>
      <w:marLeft w:val="0"/>
      <w:marRight w:val="0"/>
      <w:marTop w:val="0"/>
      <w:marBottom w:val="0"/>
      <w:divBdr>
        <w:top w:val="none" w:sz="0" w:space="0" w:color="auto"/>
        <w:left w:val="none" w:sz="0" w:space="0" w:color="auto"/>
        <w:bottom w:val="none" w:sz="0" w:space="0" w:color="auto"/>
        <w:right w:val="none" w:sz="0" w:space="0" w:color="auto"/>
      </w:divBdr>
      <w:divsChild>
        <w:div w:id="487550161">
          <w:marLeft w:val="0"/>
          <w:marRight w:val="0"/>
          <w:marTop w:val="0"/>
          <w:marBottom w:val="0"/>
          <w:divBdr>
            <w:top w:val="none" w:sz="0" w:space="0" w:color="auto"/>
            <w:left w:val="none" w:sz="0" w:space="0" w:color="auto"/>
            <w:bottom w:val="none" w:sz="0" w:space="0" w:color="auto"/>
            <w:right w:val="none" w:sz="0" w:space="0" w:color="auto"/>
          </w:divBdr>
        </w:div>
      </w:divsChild>
    </w:div>
    <w:div w:id="1193038784">
      <w:bodyDiv w:val="1"/>
      <w:marLeft w:val="0"/>
      <w:marRight w:val="0"/>
      <w:marTop w:val="0"/>
      <w:marBottom w:val="0"/>
      <w:divBdr>
        <w:top w:val="none" w:sz="0" w:space="0" w:color="auto"/>
        <w:left w:val="none" w:sz="0" w:space="0" w:color="auto"/>
        <w:bottom w:val="none" w:sz="0" w:space="0" w:color="auto"/>
        <w:right w:val="none" w:sz="0" w:space="0" w:color="auto"/>
      </w:divBdr>
      <w:divsChild>
        <w:div w:id="1685475045">
          <w:marLeft w:val="0"/>
          <w:marRight w:val="0"/>
          <w:marTop w:val="0"/>
          <w:marBottom w:val="0"/>
          <w:divBdr>
            <w:top w:val="none" w:sz="0" w:space="0" w:color="auto"/>
            <w:left w:val="none" w:sz="0" w:space="0" w:color="auto"/>
            <w:bottom w:val="none" w:sz="0" w:space="0" w:color="auto"/>
            <w:right w:val="none" w:sz="0" w:space="0" w:color="auto"/>
          </w:divBdr>
          <w:divsChild>
            <w:div w:id="159782726">
              <w:marLeft w:val="0"/>
              <w:marRight w:val="0"/>
              <w:marTop w:val="0"/>
              <w:marBottom w:val="0"/>
              <w:divBdr>
                <w:top w:val="none" w:sz="0" w:space="0" w:color="auto"/>
                <w:left w:val="none" w:sz="0" w:space="0" w:color="auto"/>
                <w:bottom w:val="none" w:sz="0" w:space="0" w:color="auto"/>
                <w:right w:val="none" w:sz="0" w:space="0" w:color="auto"/>
              </w:divBdr>
            </w:div>
            <w:div w:id="215286551">
              <w:marLeft w:val="0"/>
              <w:marRight w:val="0"/>
              <w:marTop w:val="0"/>
              <w:marBottom w:val="0"/>
              <w:divBdr>
                <w:top w:val="none" w:sz="0" w:space="0" w:color="auto"/>
                <w:left w:val="none" w:sz="0" w:space="0" w:color="auto"/>
                <w:bottom w:val="none" w:sz="0" w:space="0" w:color="auto"/>
                <w:right w:val="none" w:sz="0" w:space="0" w:color="auto"/>
              </w:divBdr>
            </w:div>
            <w:div w:id="263735497">
              <w:marLeft w:val="0"/>
              <w:marRight w:val="0"/>
              <w:marTop w:val="0"/>
              <w:marBottom w:val="0"/>
              <w:divBdr>
                <w:top w:val="none" w:sz="0" w:space="0" w:color="auto"/>
                <w:left w:val="none" w:sz="0" w:space="0" w:color="auto"/>
                <w:bottom w:val="none" w:sz="0" w:space="0" w:color="auto"/>
                <w:right w:val="none" w:sz="0" w:space="0" w:color="auto"/>
              </w:divBdr>
            </w:div>
            <w:div w:id="312489428">
              <w:marLeft w:val="0"/>
              <w:marRight w:val="0"/>
              <w:marTop w:val="0"/>
              <w:marBottom w:val="0"/>
              <w:divBdr>
                <w:top w:val="none" w:sz="0" w:space="0" w:color="auto"/>
                <w:left w:val="none" w:sz="0" w:space="0" w:color="auto"/>
                <w:bottom w:val="none" w:sz="0" w:space="0" w:color="auto"/>
                <w:right w:val="none" w:sz="0" w:space="0" w:color="auto"/>
              </w:divBdr>
            </w:div>
            <w:div w:id="729428641">
              <w:marLeft w:val="0"/>
              <w:marRight w:val="0"/>
              <w:marTop w:val="0"/>
              <w:marBottom w:val="0"/>
              <w:divBdr>
                <w:top w:val="none" w:sz="0" w:space="0" w:color="auto"/>
                <w:left w:val="none" w:sz="0" w:space="0" w:color="auto"/>
                <w:bottom w:val="none" w:sz="0" w:space="0" w:color="auto"/>
                <w:right w:val="none" w:sz="0" w:space="0" w:color="auto"/>
              </w:divBdr>
            </w:div>
            <w:div w:id="1720785472">
              <w:marLeft w:val="0"/>
              <w:marRight w:val="0"/>
              <w:marTop w:val="0"/>
              <w:marBottom w:val="0"/>
              <w:divBdr>
                <w:top w:val="none" w:sz="0" w:space="0" w:color="auto"/>
                <w:left w:val="none" w:sz="0" w:space="0" w:color="auto"/>
                <w:bottom w:val="none" w:sz="0" w:space="0" w:color="auto"/>
                <w:right w:val="none" w:sz="0" w:space="0" w:color="auto"/>
              </w:divBdr>
            </w:div>
            <w:div w:id="18289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4350">
      <w:bodyDiv w:val="1"/>
      <w:marLeft w:val="0"/>
      <w:marRight w:val="0"/>
      <w:marTop w:val="0"/>
      <w:marBottom w:val="0"/>
      <w:divBdr>
        <w:top w:val="none" w:sz="0" w:space="0" w:color="auto"/>
        <w:left w:val="none" w:sz="0" w:space="0" w:color="auto"/>
        <w:bottom w:val="none" w:sz="0" w:space="0" w:color="auto"/>
        <w:right w:val="none" w:sz="0" w:space="0" w:color="auto"/>
      </w:divBdr>
      <w:divsChild>
        <w:div w:id="1648586641">
          <w:marLeft w:val="0"/>
          <w:marRight w:val="0"/>
          <w:marTop w:val="0"/>
          <w:marBottom w:val="0"/>
          <w:divBdr>
            <w:top w:val="none" w:sz="0" w:space="0" w:color="auto"/>
            <w:left w:val="none" w:sz="0" w:space="0" w:color="auto"/>
            <w:bottom w:val="none" w:sz="0" w:space="0" w:color="auto"/>
            <w:right w:val="none" w:sz="0" w:space="0" w:color="auto"/>
          </w:divBdr>
          <w:divsChild>
            <w:div w:id="112750352">
              <w:marLeft w:val="0"/>
              <w:marRight w:val="0"/>
              <w:marTop w:val="0"/>
              <w:marBottom w:val="0"/>
              <w:divBdr>
                <w:top w:val="none" w:sz="0" w:space="0" w:color="auto"/>
                <w:left w:val="none" w:sz="0" w:space="0" w:color="auto"/>
                <w:bottom w:val="none" w:sz="0" w:space="0" w:color="auto"/>
                <w:right w:val="none" w:sz="0" w:space="0" w:color="auto"/>
              </w:divBdr>
            </w:div>
            <w:div w:id="336733207">
              <w:marLeft w:val="0"/>
              <w:marRight w:val="0"/>
              <w:marTop w:val="0"/>
              <w:marBottom w:val="0"/>
              <w:divBdr>
                <w:top w:val="none" w:sz="0" w:space="0" w:color="auto"/>
                <w:left w:val="none" w:sz="0" w:space="0" w:color="auto"/>
                <w:bottom w:val="none" w:sz="0" w:space="0" w:color="auto"/>
                <w:right w:val="none" w:sz="0" w:space="0" w:color="auto"/>
              </w:divBdr>
            </w:div>
            <w:div w:id="1600991836">
              <w:marLeft w:val="0"/>
              <w:marRight w:val="0"/>
              <w:marTop w:val="0"/>
              <w:marBottom w:val="0"/>
              <w:divBdr>
                <w:top w:val="none" w:sz="0" w:space="0" w:color="auto"/>
                <w:left w:val="none" w:sz="0" w:space="0" w:color="auto"/>
                <w:bottom w:val="none" w:sz="0" w:space="0" w:color="auto"/>
                <w:right w:val="none" w:sz="0" w:space="0" w:color="auto"/>
              </w:divBdr>
            </w:div>
            <w:div w:id="18117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4142">
      <w:bodyDiv w:val="1"/>
      <w:marLeft w:val="0"/>
      <w:marRight w:val="0"/>
      <w:marTop w:val="0"/>
      <w:marBottom w:val="0"/>
      <w:divBdr>
        <w:top w:val="none" w:sz="0" w:space="0" w:color="auto"/>
        <w:left w:val="none" w:sz="0" w:space="0" w:color="auto"/>
        <w:bottom w:val="none" w:sz="0" w:space="0" w:color="auto"/>
        <w:right w:val="none" w:sz="0" w:space="0" w:color="auto"/>
      </w:divBdr>
      <w:divsChild>
        <w:div w:id="370303105">
          <w:marLeft w:val="0"/>
          <w:marRight w:val="0"/>
          <w:marTop w:val="0"/>
          <w:marBottom w:val="0"/>
          <w:divBdr>
            <w:top w:val="none" w:sz="0" w:space="0" w:color="auto"/>
            <w:left w:val="none" w:sz="0" w:space="0" w:color="auto"/>
            <w:bottom w:val="none" w:sz="0" w:space="0" w:color="auto"/>
            <w:right w:val="none" w:sz="0" w:space="0" w:color="auto"/>
          </w:divBdr>
          <w:divsChild>
            <w:div w:id="90981003">
              <w:marLeft w:val="0"/>
              <w:marRight w:val="0"/>
              <w:marTop w:val="0"/>
              <w:marBottom w:val="0"/>
              <w:divBdr>
                <w:top w:val="none" w:sz="0" w:space="0" w:color="auto"/>
                <w:left w:val="none" w:sz="0" w:space="0" w:color="auto"/>
                <w:bottom w:val="none" w:sz="0" w:space="0" w:color="auto"/>
                <w:right w:val="none" w:sz="0" w:space="0" w:color="auto"/>
              </w:divBdr>
            </w:div>
            <w:div w:id="388114942">
              <w:marLeft w:val="0"/>
              <w:marRight w:val="0"/>
              <w:marTop w:val="0"/>
              <w:marBottom w:val="0"/>
              <w:divBdr>
                <w:top w:val="none" w:sz="0" w:space="0" w:color="auto"/>
                <w:left w:val="none" w:sz="0" w:space="0" w:color="auto"/>
                <w:bottom w:val="none" w:sz="0" w:space="0" w:color="auto"/>
                <w:right w:val="none" w:sz="0" w:space="0" w:color="auto"/>
              </w:divBdr>
            </w:div>
            <w:div w:id="392847627">
              <w:marLeft w:val="0"/>
              <w:marRight w:val="0"/>
              <w:marTop w:val="0"/>
              <w:marBottom w:val="0"/>
              <w:divBdr>
                <w:top w:val="none" w:sz="0" w:space="0" w:color="auto"/>
                <w:left w:val="none" w:sz="0" w:space="0" w:color="auto"/>
                <w:bottom w:val="none" w:sz="0" w:space="0" w:color="auto"/>
                <w:right w:val="none" w:sz="0" w:space="0" w:color="auto"/>
              </w:divBdr>
            </w:div>
            <w:div w:id="16739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8536">
      <w:bodyDiv w:val="1"/>
      <w:marLeft w:val="0"/>
      <w:marRight w:val="0"/>
      <w:marTop w:val="0"/>
      <w:marBottom w:val="0"/>
      <w:divBdr>
        <w:top w:val="none" w:sz="0" w:space="0" w:color="auto"/>
        <w:left w:val="none" w:sz="0" w:space="0" w:color="auto"/>
        <w:bottom w:val="none" w:sz="0" w:space="0" w:color="auto"/>
        <w:right w:val="none" w:sz="0" w:space="0" w:color="auto"/>
      </w:divBdr>
    </w:div>
    <w:div w:id="1220479521">
      <w:bodyDiv w:val="1"/>
      <w:marLeft w:val="0"/>
      <w:marRight w:val="0"/>
      <w:marTop w:val="0"/>
      <w:marBottom w:val="0"/>
      <w:divBdr>
        <w:top w:val="none" w:sz="0" w:space="0" w:color="auto"/>
        <w:left w:val="none" w:sz="0" w:space="0" w:color="auto"/>
        <w:bottom w:val="none" w:sz="0" w:space="0" w:color="auto"/>
        <w:right w:val="none" w:sz="0" w:space="0" w:color="auto"/>
      </w:divBdr>
      <w:divsChild>
        <w:div w:id="1497723604">
          <w:marLeft w:val="0"/>
          <w:marRight w:val="0"/>
          <w:marTop w:val="0"/>
          <w:marBottom w:val="0"/>
          <w:divBdr>
            <w:top w:val="none" w:sz="0" w:space="0" w:color="auto"/>
            <w:left w:val="none" w:sz="0" w:space="0" w:color="auto"/>
            <w:bottom w:val="none" w:sz="0" w:space="0" w:color="auto"/>
            <w:right w:val="none" w:sz="0" w:space="0" w:color="auto"/>
          </w:divBdr>
          <w:divsChild>
            <w:div w:id="430590494">
              <w:marLeft w:val="0"/>
              <w:marRight w:val="0"/>
              <w:marTop w:val="0"/>
              <w:marBottom w:val="0"/>
              <w:divBdr>
                <w:top w:val="none" w:sz="0" w:space="0" w:color="auto"/>
                <w:left w:val="none" w:sz="0" w:space="0" w:color="auto"/>
                <w:bottom w:val="none" w:sz="0" w:space="0" w:color="auto"/>
                <w:right w:val="none" w:sz="0" w:space="0" w:color="auto"/>
              </w:divBdr>
            </w:div>
            <w:div w:id="462384655">
              <w:marLeft w:val="0"/>
              <w:marRight w:val="0"/>
              <w:marTop w:val="0"/>
              <w:marBottom w:val="0"/>
              <w:divBdr>
                <w:top w:val="none" w:sz="0" w:space="0" w:color="auto"/>
                <w:left w:val="none" w:sz="0" w:space="0" w:color="auto"/>
                <w:bottom w:val="none" w:sz="0" w:space="0" w:color="auto"/>
                <w:right w:val="none" w:sz="0" w:space="0" w:color="auto"/>
              </w:divBdr>
            </w:div>
            <w:div w:id="514534086">
              <w:marLeft w:val="0"/>
              <w:marRight w:val="0"/>
              <w:marTop w:val="0"/>
              <w:marBottom w:val="0"/>
              <w:divBdr>
                <w:top w:val="none" w:sz="0" w:space="0" w:color="auto"/>
                <w:left w:val="none" w:sz="0" w:space="0" w:color="auto"/>
                <w:bottom w:val="none" w:sz="0" w:space="0" w:color="auto"/>
                <w:right w:val="none" w:sz="0" w:space="0" w:color="auto"/>
              </w:divBdr>
            </w:div>
            <w:div w:id="1118645016">
              <w:marLeft w:val="0"/>
              <w:marRight w:val="0"/>
              <w:marTop w:val="0"/>
              <w:marBottom w:val="0"/>
              <w:divBdr>
                <w:top w:val="none" w:sz="0" w:space="0" w:color="auto"/>
                <w:left w:val="none" w:sz="0" w:space="0" w:color="auto"/>
                <w:bottom w:val="none" w:sz="0" w:space="0" w:color="auto"/>
                <w:right w:val="none" w:sz="0" w:space="0" w:color="auto"/>
              </w:divBdr>
            </w:div>
            <w:div w:id="1153259866">
              <w:marLeft w:val="0"/>
              <w:marRight w:val="0"/>
              <w:marTop w:val="0"/>
              <w:marBottom w:val="0"/>
              <w:divBdr>
                <w:top w:val="none" w:sz="0" w:space="0" w:color="auto"/>
                <w:left w:val="none" w:sz="0" w:space="0" w:color="auto"/>
                <w:bottom w:val="none" w:sz="0" w:space="0" w:color="auto"/>
                <w:right w:val="none" w:sz="0" w:space="0" w:color="auto"/>
              </w:divBdr>
            </w:div>
            <w:div w:id="1317997888">
              <w:marLeft w:val="0"/>
              <w:marRight w:val="0"/>
              <w:marTop w:val="0"/>
              <w:marBottom w:val="0"/>
              <w:divBdr>
                <w:top w:val="none" w:sz="0" w:space="0" w:color="auto"/>
                <w:left w:val="none" w:sz="0" w:space="0" w:color="auto"/>
                <w:bottom w:val="none" w:sz="0" w:space="0" w:color="auto"/>
                <w:right w:val="none" w:sz="0" w:space="0" w:color="auto"/>
              </w:divBdr>
            </w:div>
            <w:div w:id="1634480136">
              <w:marLeft w:val="0"/>
              <w:marRight w:val="0"/>
              <w:marTop w:val="0"/>
              <w:marBottom w:val="0"/>
              <w:divBdr>
                <w:top w:val="none" w:sz="0" w:space="0" w:color="auto"/>
                <w:left w:val="none" w:sz="0" w:space="0" w:color="auto"/>
                <w:bottom w:val="none" w:sz="0" w:space="0" w:color="auto"/>
                <w:right w:val="none" w:sz="0" w:space="0" w:color="auto"/>
              </w:divBdr>
            </w:div>
            <w:div w:id="1637105733">
              <w:marLeft w:val="0"/>
              <w:marRight w:val="0"/>
              <w:marTop w:val="0"/>
              <w:marBottom w:val="0"/>
              <w:divBdr>
                <w:top w:val="none" w:sz="0" w:space="0" w:color="auto"/>
                <w:left w:val="none" w:sz="0" w:space="0" w:color="auto"/>
                <w:bottom w:val="none" w:sz="0" w:space="0" w:color="auto"/>
                <w:right w:val="none" w:sz="0" w:space="0" w:color="auto"/>
              </w:divBdr>
            </w:div>
            <w:div w:id="1918860798">
              <w:marLeft w:val="0"/>
              <w:marRight w:val="0"/>
              <w:marTop w:val="0"/>
              <w:marBottom w:val="0"/>
              <w:divBdr>
                <w:top w:val="none" w:sz="0" w:space="0" w:color="auto"/>
                <w:left w:val="none" w:sz="0" w:space="0" w:color="auto"/>
                <w:bottom w:val="none" w:sz="0" w:space="0" w:color="auto"/>
                <w:right w:val="none" w:sz="0" w:space="0" w:color="auto"/>
              </w:divBdr>
            </w:div>
            <w:div w:id="1973513213">
              <w:marLeft w:val="0"/>
              <w:marRight w:val="0"/>
              <w:marTop w:val="0"/>
              <w:marBottom w:val="0"/>
              <w:divBdr>
                <w:top w:val="none" w:sz="0" w:space="0" w:color="auto"/>
                <w:left w:val="none" w:sz="0" w:space="0" w:color="auto"/>
                <w:bottom w:val="none" w:sz="0" w:space="0" w:color="auto"/>
                <w:right w:val="none" w:sz="0" w:space="0" w:color="auto"/>
              </w:divBdr>
            </w:div>
            <w:div w:id="2075156571">
              <w:marLeft w:val="0"/>
              <w:marRight w:val="0"/>
              <w:marTop w:val="0"/>
              <w:marBottom w:val="0"/>
              <w:divBdr>
                <w:top w:val="none" w:sz="0" w:space="0" w:color="auto"/>
                <w:left w:val="none" w:sz="0" w:space="0" w:color="auto"/>
                <w:bottom w:val="none" w:sz="0" w:space="0" w:color="auto"/>
                <w:right w:val="none" w:sz="0" w:space="0" w:color="auto"/>
              </w:divBdr>
            </w:div>
            <w:div w:id="20861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4475">
      <w:bodyDiv w:val="1"/>
      <w:marLeft w:val="0"/>
      <w:marRight w:val="0"/>
      <w:marTop w:val="0"/>
      <w:marBottom w:val="0"/>
      <w:divBdr>
        <w:top w:val="none" w:sz="0" w:space="0" w:color="auto"/>
        <w:left w:val="none" w:sz="0" w:space="0" w:color="auto"/>
        <w:bottom w:val="none" w:sz="0" w:space="0" w:color="auto"/>
        <w:right w:val="none" w:sz="0" w:space="0" w:color="auto"/>
      </w:divBdr>
      <w:divsChild>
        <w:div w:id="1765570403">
          <w:marLeft w:val="0"/>
          <w:marRight w:val="0"/>
          <w:marTop w:val="0"/>
          <w:marBottom w:val="0"/>
          <w:divBdr>
            <w:top w:val="none" w:sz="0" w:space="0" w:color="auto"/>
            <w:left w:val="none" w:sz="0" w:space="0" w:color="auto"/>
            <w:bottom w:val="none" w:sz="0" w:space="0" w:color="auto"/>
            <w:right w:val="none" w:sz="0" w:space="0" w:color="auto"/>
          </w:divBdr>
          <w:divsChild>
            <w:div w:id="739592">
              <w:marLeft w:val="0"/>
              <w:marRight w:val="0"/>
              <w:marTop w:val="0"/>
              <w:marBottom w:val="0"/>
              <w:divBdr>
                <w:top w:val="none" w:sz="0" w:space="0" w:color="auto"/>
                <w:left w:val="none" w:sz="0" w:space="0" w:color="auto"/>
                <w:bottom w:val="none" w:sz="0" w:space="0" w:color="auto"/>
                <w:right w:val="none" w:sz="0" w:space="0" w:color="auto"/>
              </w:divBdr>
            </w:div>
            <w:div w:id="201330613">
              <w:marLeft w:val="0"/>
              <w:marRight w:val="0"/>
              <w:marTop w:val="0"/>
              <w:marBottom w:val="0"/>
              <w:divBdr>
                <w:top w:val="none" w:sz="0" w:space="0" w:color="auto"/>
                <w:left w:val="none" w:sz="0" w:space="0" w:color="auto"/>
                <w:bottom w:val="none" w:sz="0" w:space="0" w:color="auto"/>
                <w:right w:val="none" w:sz="0" w:space="0" w:color="auto"/>
              </w:divBdr>
            </w:div>
            <w:div w:id="221210858">
              <w:marLeft w:val="0"/>
              <w:marRight w:val="0"/>
              <w:marTop w:val="0"/>
              <w:marBottom w:val="0"/>
              <w:divBdr>
                <w:top w:val="none" w:sz="0" w:space="0" w:color="auto"/>
                <w:left w:val="none" w:sz="0" w:space="0" w:color="auto"/>
                <w:bottom w:val="none" w:sz="0" w:space="0" w:color="auto"/>
                <w:right w:val="none" w:sz="0" w:space="0" w:color="auto"/>
              </w:divBdr>
            </w:div>
            <w:div w:id="264465459">
              <w:marLeft w:val="0"/>
              <w:marRight w:val="0"/>
              <w:marTop w:val="0"/>
              <w:marBottom w:val="0"/>
              <w:divBdr>
                <w:top w:val="none" w:sz="0" w:space="0" w:color="auto"/>
                <w:left w:val="none" w:sz="0" w:space="0" w:color="auto"/>
                <w:bottom w:val="none" w:sz="0" w:space="0" w:color="auto"/>
                <w:right w:val="none" w:sz="0" w:space="0" w:color="auto"/>
              </w:divBdr>
            </w:div>
            <w:div w:id="392773653">
              <w:marLeft w:val="0"/>
              <w:marRight w:val="0"/>
              <w:marTop w:val="0"/>
              <w:marBottom w:val="0"/>
              <w:divBdr>
                <w:top w:val="none" w:sz="0" w:space="0" w:color="auto"/>
                <w:left w:val="none" w:sz="0" w:space="0" w:color="auto"/>
                <w:bottom w:val="none" w:sz="0" w:space="0" w:color="auto"/>
                <w:right w:val="none" w:sz="0" w:space="0" w:color="auto"/>
              </w:divBdr>
            </w:div>
            <w:div w:id="571089253">
              <w:marLeft w:val="0"/>
              <w:marRight w:val="0"/>
              <w:marTop w:val="0"/>
              <w:marBottom w:val="0"/>
              <w:divBdr>
                <w:top w:val="none" w:sz="0" w:space="0" w:color="auto"/>
                <w:left w:val="none" w:sz="0" w:space="0" w:color="auto"/>
                <w:bottom w:val="none" w:sz="0" w:space="0" w:color="auto"/>
                <w:right w:val="none" w:sz="0" w:space="0" w:color="auto"/>
              </w:divBdr>
            </w:div>
            <w:div w:id="636034177">
              <w:marLeft w:val="0"/>
              <w:marRight w:val="0"/>
              <w:marTop w:val="0"/>
              <w:marBottom w:val="0"/>
              <w:divBdr>
                <w:top w:val="none" w:sz="0" w:space="0" w:color="auto"/>
                <w:left w:val="none" w:sz="0" w:space="0" w:color="auto"/>
                <w:bottom w:val="none" w:sz="0" w:space="0" w:color="auto"/>
                <w:right w:val="none" w:sz="0" w:space="0" w:color="auto"/>
              </w:divBdr>
            </w:div>
            <w:div w:id="820971480">
              <w:marLeft w:val="0"/>
              <w:marRight w:val="0"/>
              <w:marTop w:val="0"/>
              <w:marBottom w:val="0"/>
              <w:divBdr>
                <w:top w:val="none" w:sz="0" w:space="0" w:color="auto"/>
                <w:left w:val="none" w:sz="0" w:space="0" w:color="auto"/>
                <w:bottom w:val="none" w:sz="0" w:space="0" w:color="auto"/>
                <w:right w:val="none" w:sz="0" w:space="0" w:color="auto"/>
              </w:divBdr>
            </w:div>
            <w:div w:id="853419399">
              <w:marLeft w:val="0"/>
              <w:marRight w:val="0"/>
              <w:marTop w:val="0"/>
              <w:marBottom w:val="0"/>
              <w:divBdr>
                <w:top w:val="none" w:sz="0" w:space="0" w:color="auto"/>
                <w:left w:val="none" w:sz="0" w:space="0" w:color="auto"/>
                <w:bottom w:val="none" w:sz="0" w:space="0" w:color="auto"/>
                <w:right w:val="none" w:sz="0" w:space="0" w:color="auto"/>
              </w:divBdr>
            </w:div>
            <w:div w:id="857547728">
              <w:marLeft w:val="0"/>
              <w:marRight w:val="0"/>
              <w:marTop w:val="0"/>
              <w:marBottom w:val="0"/>
              <w:divBdr>
                <w:top w:val="none" w:sz="0" w:space="0" w:color="auto"/>
                <w:left w:val="none" w:sz="0" w:space="0" w:color="auto"/>
                <w:bottom w:val="none" w:sz="0" w:space="0" w:color="auto"/>
                <w:right w:val="none" w:sz="0" w:space="0" w:color="auto"/>
              </w:divBdr>
            </w:div>
            <w:div w:id="958952117">
              <w:marLeft w:val="0"/>
              <w:marRight w:val="0"/>
              <w:marTop w:val="0"/>
              <w:marBottom w:val="0"/>
              <w:divBdr>
                <w:top w:val="none" w:sz="0" w:space="0" w:color="auto"/>
                <w:left w:val="none" w:sz="0" w:space="0" w:color="auto"/>
                <w:bottom w:val="none" w:sz="0" w:space="0" w:color="auto"/>
                <w:right w:val="none" w:sz="0" w:space="0" w:color="auto"/>
              </w:divBdr>
            </w:div>
            <w:div w:id="1163424139">
              <w:marLeft w:val="0"/>
              <w:marRight w:val="0"/>
              <w:marTop w:val="0"/>
              <w:marBottom w:val="0"/>
              <w:divBdr>
                <w:top w:val="none" w:sz="0" w:space="0" w:color="auto"/>
                <w:left w:val="none" w:sz="0" w:space="0" w:color="auto"/>
                <w:bottom w:val="none" w:sz="0" w:space="0" w:color="auto"/>
                <w:right w:val="none" w:sz="0" w:space="0" w:color="auto"/>
              </w:divBdr>
            </w:div>
            <w:div w:id="1291010629">
              <w:marLeft w:val="0"/>
              <w:marRight w:val="0"/>
              <w:marTop w:val="0"/>
              <w:marBottom w:val="0"/>
              <w:divBdr>
                <w:top w:val="none" w:sz="0" w:space="0" w:color="auto"/>
                <w:left w:val="none" w:sz="0" w:space="0" w:color="auto"/>
                <w:bottom w:val="none" w:sz="0" w:space="0" w:color="auto"/>
                <w:right w:val="none" w:sz="0" w:space="0" w:color="auto"/>
              </w:divBdr>
            </w:div>
            <w:div w:id="1459453026">
              <w:marLeft w:val="0"/>
              <w:marRight w:val="0"/>
              <w:marTop w:val="0"/>
              <w:marBottom w:val="0"/>
              <w:divBdr>
                <w:top w:val="none" w:sz="0" w:space="0" w:color="auto"/>
                <w:left w:val="none" w:sz="0" w:space="0" w:color="auto"/>
                <w:bottom w:val="none" w:sz="0" w:space="0" w:color="auto"/>
                <w:right w:val="none" w:sz="0" w:space="0" w:color="auto"/>
              </w:divBdr>
            </w:div>
            <w:div w:id="1561750722">
              <w:marLeft w:val="0"/>
              <w:marRight w:val="0"/>
              <w:marTop w:val="0"/>
              <w:marBottom w:val="0"/>
              <w:divBdr>
                <w:top w:val="none" w:sz="0" w:space="0" w:color="auto"/>
                <w:left w:val="none" w:sz="0" w:space="0" w:color="auto"/>
                <w:bottom w:val="none" w:sz="0" w:space="0" w:color="auto"/>
                <w:right w:val="none" w:sz="0" w:space="0" w:color="auto"/>
              </w:divBdr>
            </w:div>
            <w:div w:id="1676957794">
              <w:marLeft w:val="0"/>
              <w:marRight w:val="0"/>
              <w:marTop w:val="0"/>
              <w:marBottom w:val="0"/>
              <w:divBdr>
                <w:top w:val="none" w:sz="0" w:space="0" w:color="auto"/>
                <w:left w:val="none" w:sz="0" w:space="0" w:color="auto"/>
                <w:bottom w:val="none" w:sz="0" w:space="0" w:color="auto"/>
                <w:right w:val="none" w:sz="0" w:space="0" w:color="auto"/>
              </w:divBdr>
            </w:div>
            <w:div w:id="1703944065">
              <w:marLeft w:val="0"/>
              <w:marRight w:val="0"/>
              <w:marTop w:val="0"/>
              <w:marBottom w:val="0"/>
              <w:divBdr>
                <w:top w:val="none" w:sz="0" w:space="0" w:color="auto"/>
                <w:left w:val="none" w:sz="0" w:space="0" w:color="auto"/>
                <w:bottom w:val="none" w:sz="0" w:space="0" w:color="auto"/>
                <w:right w:val="none" w:sz="0" w:space="0" w:color="auto"/>
              </w:divBdr>
            </w:div>
            <w:div w:id="1762950837">
              <w:marLeft w:val="0"/>
              <w:marRight w:val="0"/>
              <w:marTop w:val="0"/>
              <w:marBottom w:val="0"/>
              <w:divBdr>
                <w:top w:val="none" w:sz="0" w:space="0" w:color="auto"/>
                <w:left w:val="none" w:sz="0" w:space="0" w:color="auto"/>
                <w:bottom w:val="none" w:sz="0" w:space="0" w:color="auto"/>
                <w:right w:val="none" w:sz="0" w:space="0" w:color="auto"/>
              </w:divBdr>
            </w:div>
            <w:div w:id="1806659484">
              <w:marLeft w:val="0"/>
              <w:marRight w:val="0"/>
              <w:marTop w:val="0"/>
              <w:marBottom w:val="0"/>
              <w:divBdr>
                <w:top w:val="none" w:sz="0" w:space="0" w:color="auto"/>
                <w:left w:val="none" w:sz="0" w:space="0" w:color="auto"/>
                <w:bottom w:val="none" w:sz="0" w:space="0" w:color="auto"/>
                <w:right w:val="none" w:sz="0" w:space="0" w:color="auto"/>
              </w:divBdr>
            </w:div>
            <w:div w:id="1888300180">
              <w:marLeft w:val="0"/>
              <w:marRight w:val="0"/>
              <w:marTop w:val="0"/>
              <w:marBottom w:val="0"/>
              <w:divBdr>
                <w:top w:val="none" w:sz="0" w:space="0" w:color="auto"/>
                <w:left w:val="none" w:sz="0" w:space="0" w:color="auto"/>
                <w:bottom w:val="none" w:sz="0" w:space="0" w:color="auto"/>
                <w:right w:val="none" w:sz="0" w:space="0" w:color="auto"/>
              </w:divBdr>
            </w:div>
            <w:div w:id="2059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5398">
      <w:bodyDiv w:val="1"/>
      <w:marLeft w:val="0"/>
      <w:marRight w:val="0"/>
      <w:marTop w:val="0"/>
      <w:marBottom w:val="0"/>
      <w:divBdr>
        <w:top w:val="none" w:sz="0" w:space="0" w:color="auto"/>
        <w:left w:val="none" w:sz="0" w:space="0" w:color="auto"/>
        <w:bottom w:val="none" w:sz="0" w:space="0" w:color="auto"/>
        <w:right w:val="none" w:sz="0" w:space="0" w:color="auto"/>
      </w:divBdr>
      <w:divsChild>
        <w:div w:id="975990720">
          <w:marLeft w:val="0"/>
          <w:marRight w:val="0"/>
          <w:marTop w:val="0"/>
          <w:marBottom w:val="0"/>
          <w:divBdr>
            <w:top w:val="none" w:sz="0" w:space="0" w:color="auto"/>
            <w:left w:val="none" w:sz="0" w:space="0" w:color="auto"/>
            <w:bottom w:val="none" w:sz="0" w:space="0" w:color="auto"/>
            <w:right w:val="none" w:sz="0" w:space="0" w:color="auto"/>
          </w:divBdr>
        </w:div>
      </w:divsChild>
    </w:div>
    <w:div w:id="1270431412">
      <w:bodyDiv w:val="1"/>
      <w:marLeft w:val="0"/>
      <w:marRight w:val="0"/>
      <w:marTop w:val="0"/>
      <w:marBottom w:val="0"/>
      <w:divBdr>
        <w:top w:val="none" w:sz="0" w:space="0" w:color="auto"/>
        <w:left w:val="none" w:sz="0" w:space="0" w:color="auto"/>
        <w:bottom w:val="none" w:sz="0" w:space="0" w:color="auto"/>
        <w:right w:val="none" w:sz="0" w:space="0" w:color="auto"/>
      </w:divBdr>
      <w:divsChild>
        <w:div w:id="736052317">
          <w:marLeft w:val="0"/>
          <w:marRight w:val="0"/>
          <w:marTop w:val="0"/>
          <w:marBottom w:val="0"/>
          <w:divBdr>
            <w:top w:val="none" w:sz="0" w:space="0" w:color="auto"/>
            <w:left w:val="none" w:sz="0" w:space="0" w:color="auto"/>
            <w:bottom w:val="none" w:sz="0" w:space="0" w:color="auto"/>
            <w:right w:val="none" w:sz="0" w:space="0" w:color="auto"/>
          </w:divBdr>
          <w:divsChild>
            <w:div w:id="8322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2983">
      <w:bodyDiv w:val="1"/>
      <w:marLeft w:val="0"/>
      <w:marRight w:val="0"/>
      <w:marTop w:val="0"/>
      <w:marBottom w:val="0"/>
      <w:divBdr>
        <w:top w:val="none" w:sz="0" w:space="0" w:color="auto"/>
        <w:left w:val="none" w:sz="0" w:space="0" w:color="auto"/>
        <w:bottom w:val="none" w:sz="0" w:space="0" w:color="auto"/>
        <w:right w:val="none" w:sz="0" w:space="0" w:color="auto"/>
      </w:divBdr>
      <w:divsChild>
        <w:div w:id="1576816938">
          <w:marLeft w:val="0"/>
          <w:marRight w:val="0"/>
          <w:marTop w:val="0"/>
          <w:marBottom w:val="0"/>
          <w:divBdr>
            <w:top w:val="none" w:sz="0" w:space="0" w:color="auto"/>
            <w:left w:val="none" w:sz="0" w:space="0" w:color="auto"/>
            <w:bottom w:val="none" w:sz="0" w:space="0" w:color="auto"/>
            <w:right w:val="none" w:sz="0" w:space="0" w:color="auto"/>
          </w:divBdr>
          <w:divsChild>
            <w:div w:id="403190515">
              <w:marLeft w:val="0"/>
              <w:marRight w:val="0"/>
              <w:marTop w:val="0"/>
              <w:marBottom w:val="0"/>
              <w:divBdr>
                <w:top w:val="none" w:sz="0" w:space="0" w:color="auto"/>
                <w:left w:val="none" w:sz="0" w:space="0" w:color="auto"/>
                <w:bottom w:val="none" w:sz="0" w:space="0" w:color="auto"/>
                <w:right w:val="none" w:sz="0" w:space="0" w:color="auto"/>
              </w:divBdr>
            </w:div>
            <w:div w:id="716971430">
              <w:marLeft w:val="0"/>
              <w:marRight w:val="0"/>
              <w:marTop w:val="0"/>
              <w:marBottom w:val="0"/>
              <w:divBdr>
                <w:top w:val="none" w:sz="0" w:space="0" w:color="auto"/>
                <w:left w:val="none" w:sz="0" w:space="0" w:color="auto"/>
                <w:bottom w:val="none" w:sz="0" w:space="0" w:color="auto"/>
                <w:right w:val="none" w:sz="0" w:space="0" w:color="auto"/>
              </w:divBdr>
            </w:div>
            <w:div w:id="839545790">
              <w:marLeft w:val="0"/>
              <w:marRight w:val="0"/>
              <w:marTop w:val="0"/>
              <w:marBottom w:val="0"/>
              <w:divBdr>
                <w:top w:val="none" w:sz="0" w:space="0" w:color="auto"/>
                <w:left w:val="none" w:sz="0" w:space="0" w:color="auto"/>
                <w:bottom w:val="none" w:sz="0" w:space="0" w:color="auto"/>
                <w:right w:val="none" w:sz="0" w:space="0" w:color="auto"/>
              </w:divBdr>
            </w:div>
            <w:div w:id="1547178392">
              <w:marLeft w:val="0"/>
              <w:marRight w:val="0"/>
              <w:marTop w:val="0"/>
              <w:marBottom w:val="0"/>
              <w:divBdr>
                <w:top w:val="none" w:sz="0" w:space="0" w:color="auto"/>
                <w:left w:val="none" w:sz="0" w:space="0" w:color="auto"/>
                <w:bottom w:val="none" w:sz="0" w:space="0" w:color="auto"/>
                <w:right w:val="none" w:sz="0" w:space="0" w:color="auto"/>
              </w:divBdr>
            </w:div>
            <w:div w:id="1593665339">
              <w:marLeft w:val="0"/>
              <w:marRight w:val="0"/>
              <w:marTop w:val="0"/>
              <w:marBottom w:val="0"/>
              <w:divBdr>
                <w:top w:val="none" w:sz="0" w:space="0" w:color="auto"/>
                <w:left w:val="none" w:sz="0" w:space="0" w:color="auto"/>
                <w:bottom w:val="none" w:sz="0" w:space="0" w:color="auto"/>
                <w:right w:val="none" w:sz="0" w:space="0" w:color="auto"/>
              </w:divBdr>
            </w:div>
            <w:div w:id="1934825448">
              <w:marLeft w:val="0"/>
              <w:marRight w:val="0"/>
              <w:marTop w:val="0"/>
              <w:marBottom w:val="0"/>
              <w:divBdr>
                <w:top w:val="none" w:sz="0" w:space="0" w:color="auto"/>
                <w:left w:val="none" w:sz="0" w:space="0" w:color="auto"/>
                <w:bottom w:val="none" w:sz="0" w:space="0" w:color="auto"/>
                <w:right w:val="none" w:sz="0" w:space="0" w:color="auto"/>
              </w:divBdr>
            </w:div>
            <w:div w:id="1955209044">
              <w:marLeft w:val="0"/>
              <w:marRight w:val="0"/>
              <w:marTop w:val="0"/>
              <w:marBottom w:val="0"/>
              <w:divBdr>
                <w:top w:val="none" w:sz="0" w:space="0" w:color="auto"/>
                <w:left w:val="none" w:sz="0" w:space="0" w:color="auto"/>
                <w:bottom w:val="none" w:sz="0" w:space="0" w:color="auto"/>
                <w:right w:val="none" w:sz="0" w:space="0" w:color="auto"/>
              </w:divBdr>
            </w:div>
            <w:div w:id="21167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852">
      <w:bodyDiv w:val="1"/>
      <w:marLeft w:val="0"/>
      <w:marRight w:val="0"/>
      <w:marTop w:val="0"/>
      <w:marBottom w:val="0"/>
      <w:divBdr>
        <w:top w:val="none" w:sz="0" w:space="0" w:color="auto"/>
        <w:left w:val="none" w:sz="0" w:space="0" w:color="auto"/>
        <w:bottom w:val="none" w:sz="0" w:space="0" w:color="auto"/>
        <w:right w:val="none" w:sz="0" w:space="0" w:color="auto"/>
      </w:divBdr>
      <w:divsChild>
        <w:div w:id="814837703">
          <w:marLeft w:val="0"/>
          <w:marRight w:val="0"/>
          <w:marTop w:val="0"/>
          <w:marBottom w:val="0"/>
          <w:divBdr>
            <w:top w:val="none" w:sz="0" w:space="0" w:color="auto"/>
            <w:left w:val="none" w:sz="0" w:space="0" w:color="auto"/>
            <w:bottom w:val="none" w:sz="0" w:space="0" w:color="auto"/>
            <w:right w:val="none" w:sz="0" w:space="0" w:color="auto"/>
          </w:divBdr>
          <w:divsChild>
            <w:div w:id="2783266">
              <w:marLeft w:val="0"/>
              <w:marRight w:val="0"/>
              <w:marTop w:val="0"/>
              <w:marBottom w:val="0"/>
              <w:divBdr>
                <w:top w:val="none" w:sz="0" w:space="0" w:color="auto"/>
                <w:left w:val="none" w:sz="0" w:space="0" w:color="auto"/>
                <w:bottom w:val="none" w:sz="0" w:space="0" w:color="auto"/>
                <w:right w:val="none" w:sz="0" w:space="0" w:color="auto"/>
              </w:divBdr>
            </w:div>
            <w:div w:id="172106859">
              <w:marLeft w:val="0"/>
              <w:marRight w:val="0"/>
              <w:marTop w:val="0"/>
              <w:marBottom w:val="0"/>
              <w:divBdr>
                <w:top w:val="none" w:sz="0" w:space="0" w:color="auto"/>
                <w:left w:val="none" w:sz="0" w:space="0" w:color="auto"/>
                <w:bottom w:val="none" w:sz="0" w:space="0" w:color="auto"/>
                <w:right w:val="none" w:sz="0" w:space="0" w:color="auto"/>
              </w:divBdr>
            </w:div>
            <w:div w:id="332496182">
              <w:marLeft w:val="0"/>
              <w:marRight w:val="0"/>
              <w:marTop w:val="0"/>
              <w:marBottom w:val="0"/>
              <w:divBdr>
                <w:top w:val="none" w:sz="0" w:space="0" w:color="auto"/>
                <w:left w:val="none" w:sz="0" w:space="0" w:color="auto"/>
                <w:bottom w:val="none" w:sz="0" w:space="0" w:color="auto"/>
                <w:right w:val="none" w:sz="0" w:space="0" w:color="auto"/>
              </w:divBdr>
            </w:div>
            <w:div w:id="376315957">
              <w:marLeft w:val="0"/>
              <w:marRight w:val="0"/>
              <w:marTop w:val="0"/>
              <w:marBottom w:val="0"/>
              <w:divBdr>
                <w:top w:val="none" w:sz="0" w:space="0" w:color="auto"/>
                <w:left w:val="none" w:sz="0" w:space="0" w:color="auto"/>
                <w:bottom w:val="none" w:sz="0" w:space="0" w:color="auto"/>
                <w:right w:val="none" w:sz="0" w:space="0" w:color="auto"/>
              </w:divBdr>
            </w:div>
            <w:div w:id="422846831">
              <w:marLeft w:val="0"/>
              <w:marRight w:val="0"/>
              <w:marTop w:val="0"/>
              <w:marBottom w:val="0"/>
              <w:divBdr>
                <w:top w:val="none" w:sz="0" w:space="0" w:color="auto"/>
                <w:left w:val="none" w:sz="0" w:space="0" w:color="auto"/>
                <w:bottom w:val="none" w:sz="0" w:space="0" w:color="auto"/>
                <w:right w:val="none" w:sz="0" w:space="0" w:color="auto"/>
              </w:divBdr>
            </w:div>
            <w:div w:id="432942177">
              <w:marLeft w:val="0"/>
              <w:marRight w:val="0"/>
              <w:marTop w:val="0"/>
              <w:marBottom w:val="0"/>
              <w:divBdr>
                <w:top w:val="none" w:sz="0" w:space="0" w:color="auto"/>
                <w:left w:val="none" w:sz="0" w:space="0" w:color="auto"/>
                <w:bottom w:val="none" w:sz="0" w:space="0" w:color="auto"/>
                <w:right w:val="none" w:sz="0" w:space="0" w:color="auto"/>
              </w:divBdr>
            </w:div>
            <w:div w:id="515731781">
              <w:marLeft w:val="0"/>
              <w:marRight w:val="0"/>
              <w:marTop w:val="0"/>
              <w:marBottom w:val="0"/>
              <w:divBdr>
                <w:top w:val="none" w:sz="0" w:space="0" w:color="auto"/>
                <w:left w:val="none" w:sz="0" w:space="0" w:color="auto"/>
                <w:bottom w:val="none" w:sz="0" w:space="0" w:color="auto"/>
                <w:right w:val="none" w:sz="0" w:space="0" w:color="auto"/>
              </w:divBdr>
            </w:div>
            <w:div w:id="516118979">
              <w:marLeft w:val="0"/>
              <w:marRight w:val="0"/>
              <w:marTop w:val="0"/>
              <w:marBottom w:val="0"/>
              <w:divBdr>
                <w:top w:val="none" w:sz="0" w:space="0" w:color="auto"/>
                <w:left w:val="none" w:sz="0" w:space="0" w:color="auto"/>
                <w:bottom w:val="none" w:sz="0" w:space="0" w:color="auto"/>
                <w:right w:val="none" w:sz="0" w:space="0" w:color="auto"/>
              </w:divBdr>
            </w:div>
            <w:div w:id="679163239">
              <w:marLeft w:val="0"/>
              <w:marRight w:val="0"/>
              <w:marTop w:val="0"/>
              <w:marBottom w:val="0"/>
              <w:divBdr>
                <w:top w:val="none" w:sz="0" w:space="0" w:color="auto"/>
                <w:left w:val="none" w:sz="0" w:space="0" w:color="auto"/>
                <w:bottom w:val="none" w:sz="0" w:space="0" w:color="auto"/>
                <w:right w:val="none" w:sz="0" w:space="0" w:color="auto"/>
              </w:divBdr>
            </w:div>
            <w:div w:id="808132300">
              <w:marLeft w:val="0"/>
              <w:marRight w:val="0"/>
              <w:marTop w:val="0"/>
              <w:marBottom w:val="0"/>
              <w:divBdr>
                <w:top w:val="none" w:sz="0" w:space="0" w:color="auto"/>
                <w:left w:val="none" w:sz="0" w:space="0" w:color="auto"/>
                <w:bottom w:val="none" w:sz="0" w:space="0" w:color="auto"/>
                <w:right w:val="none" w:sz="0" w:space="0" w:color="auto"/>
              </w:divBdr>
            </w:div>
            <w:div w:id="903878514">
              <w:marLeft w:val="0"/>
              <w:marRight w:val="0"/>
              <w:marTop w:val="0"/>
              <w:marBottom w:val="0"/>
              <w:divBdr>
                <w:top w:val="none" w:sz="0" w:space="0" w:color="auto"/>
                <w:left w:val="none" w:sz="0" w:space="0" w:color="auto"/>
                <w:bottom w:val="none" w:sz="0" w:space="0" w:color="auto"/>
                <w:right w:val="none" w:sz="0" w:space="0" w:color="auto"/>
              </w:divBdr>
            </w:div>
            <w:div w:id="961887645">
              <w:marLeft w:val="0"/>
              <w:marRight w:val="0"/>
              <w:marTop w:val="0"/>
              <w:marBottom w:val="0"/>
              <w:divBdr>
                <w:top w:val="none" w:sz="0" w:space="0" w:color="auto"/>
                <w:left w:val="none" w:sz="0" w:space="0" w:color="auto"/>
                <w:bottom w:val="none" w:sz="0" w:space="0" w:color="auto"/>
                <w:right w:val="none" w:sz="0" w:space="0" w:color="auto"/>
              </w:divBdr>
            </w:div>
            <w:div w:id="1130904760">
              <w:marLeft w:val="0"/>
              <w:marRight w:val="0"/>
              <w:marTop w:val="0"/>
              <w:marBottom w:val="0"/>
              <w:divBdr>
                <w:top w:val="none" w:sz="0" w:space="0" w:color="auto"/>
                <w:left w:val="none" w:sz="0" w:space="0" w:color="auto"/>
                <w:bottom w:val="none" w:sz="0" w:space="0" w:color="auto"/>
                <w:right w:val="none" w:sz="0" w:space="0" w:color="auto"/>
              </w:divBdr>
            </w:div>
            <w:div w:id="1181891640">
              <w:marLeft w:val="0"/>
              <w:marRight w:val="0"/>
              <w:marTop w:val="0"/>
              <w:marBottom w:val="0"/>
              <w:divBdr>
                <w:top w:val="none" w:sz="0" w:space="0" w:color="auto"/>
                <w:left w:val="none" w:sz="0" w:space="0" w:color="auto"/>
                <w:bottom w:val="none" w:sz="0" w:space="0" w:color="auto"/>
                <w:right w:val="none" w:sz="0" w:space="0" w:color="auto"/>
              </w:divBdr>
            </w:div>
            <w:div w:id="1339236205">
              <w:marLeft w:val="0"/>
              <w:marRight w:val="0"/>
              <w:marTop w:val="0"/>
              <w:marBottom w:val="0"/>
              <w:divBdr>
                <w:top w:val="none" w:sz="0" w:space="0" w:color="auto"/>
                <w:left w:val="none" w:sz="0" w:space="0" w:color="auto"/>
                <w:bottom w:val="none" w:sz="0" w:space="0" w:color="auto"/>
                <w:right w:val="none" w:sz="0" w:space="0" w:color="auto"/>
              </w:divBdr>
            </w:div>
            <w:div w:id="1639385076">
              <w:marLeft w:val="0"/>
              <w:marRight w:val="0"/>
              <w:marTop w:val="0"/>
              <w:marBottom w:val="0"/>
              <w:divBdr>
                <w:top w:val="none" w:sz="0" w:space="0" w:color="auto"/>
                <w:left w:val="none" w:sz="0" w:space="0" w:color="auto"/>
                <w:bottom w:val="none" w:sz="0" w:space="0" w:color="auto"/>
                <w:right w:val="none" w:sz="0" w:space="0" w:color="auto"/>
              </w:divBdr>
            </w:div>
            <w:div w:id="18295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7769">
      <w:bodyDiv w:val="1"/>
      <w:marLeft w:val="0"/>
      <w:marRight w:val="0"/>
      <w:marTop w:val="0"/>
      <w:marBottom w:val="0"/>
      <w:divBdr>
        <w:top w:val="none" w:sz="0" w:space="0" w:color="auto"/>
        <w:left w:val="none" w:sz="0" w:space="0" w:color="auto"/>
        <w:bottom w:val="none" w:sz="0" w:space="0" w:color="auto"/>
        <w:right w:val="none" w:sz="0" w:space="0" w:color="auto"/>
      </w:divBdr>
      <w:divsChild>
        <w:div w:id="832377175">
          <w:marLeft w:val="0"/>
          <w:marRight w:val="0"/>
          <w:marTop w:val="0"/>
          <w:marBottom w:val="0"/>
          <w:divBdr>
            <w:top w:val="none" w:sz="0" w:space="0" w:color="auto"/>
            <w:left w:val="none" w:sz="0" w:space="0" w:color="auto"/>
            <w:bottom w:val="none" w:sz="0" w:space="0" w:color="auto"/>
            <w:right w:val="none" w:sz="0" w:space="0" w:color="auto"/>
          </w:divBdr>
        </w:div>
      </w:divsChild>
    </w:div>
    <w:div w:id="1360203352">
      <w:bodyDiv w:val="1"/>
      <w:marLeft w:val="0"/>
      <w:marRight w:val="0"/>
      <w:marTop w:val="0"/>
      <w:marBottom w:val="0"/>
      <w:divBdr>
        <w:top w:val="none" w:sz="0" w:space="0" w:color="auto"/>
        <w:left w:val="none" w:sz="0" w:space="0" w:color="auto"/>
        <w:bottom w:val="none" w:sz="0" w:space="0" w:color="auto"/>
        <w:right w:val="none" w:sz="0" w:space="0" w:color="auto"/>
      </w:divBdr>
      <w:divsChild>
        <w:div w:id="1284386204">
          <w:marLeft w:val="0"/>
          <w:marRight w:val="0"/>
          <w:marTop w:val="0"/>
          <w:marBottom w:val="0"/>
          <w:divBdr>
            <w:top w:val="none" w:sz="0" w:space="0" w:color="auto"/>
            <w:left w:val="none" w:sz="0" w:space="0" w:color="auto"/>
            <w:bottom w:val="none" w:sz="0" w:space="0" w:color="auto"/>
            <w:right w:val="none" w:sz="0" w:space="0" w:color="auto"/>
          </w:divBdr>
          <w:divsChild>
            <w:div w:id="10135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48229">
      <w:bodyDiv w:val="1"/>
      <w:marLeft w:val="0"/>
      <w:marRight w:val="0"/>
      <w:marTop w:val="0"/>
      <w:marBottom w:val="0"/>
      <w:divBdr>
        <w:top w:val="none" w:sz="0" w:space="0" w:color="auto"/>
        <w:left w:val="none" w:sz="0" w:space="0" w:color="auto"/>
        <w:bottom w:val="none" w:sz="0" w:space="0" w:color="auto"/>
        <w:right w:val="none" w:sz="0" w:space="0" w:color="auto"/>
      </w:divBdr>
      <w:divsChild>
        <w:div w:id="1115560343">
          <w:marLeft w:val="0"/>
          <w:marRight w:val="0"/>
          <w:marTop w:val="0"/>
          <w:marBottom w:val="0"/>
          <w:divBdr>
            <w:top w:val="none" w:sz="0" w:space="0" w:color="auto"/>
            <w:left w:val="none" w:sz="0" w:space="0" w:color="auto"/>
            <w:bottom w:val="none" w:sz="0" w:space="0" w:color="auto"/>
            <w:right w:val="none" w:sz="0" w:space="0" w:color="auto"/>
          </w:divBdr>
        </w:div>
      </w:divsChild>
    </w:div>
    <w:div w:id="1377657539">
      <w:bodyDiv w:val="1"/>
      <w:marLeft w:val="0"/>
      <w:marRight w:val="0"/>
      <w:marTop w:val="0"/>
      <w:marBottom w:val="0"/>
      <w:divBdr>
        <w:top w:val="none" w:sz="0" w:space="0" w:color="auto"/>
        <w:left w:val="none" w:sz="0" w:space="0" w:color="auto"/>
        <w:bottom w:val="none" w:sz="0" w:space="0" w:color="auto"/>
        <w:right w:val="none" w:sz="0" w:space="0" w:color="auto"/>
      </w:divBdr>
      <w:divsChild>
        <w:div w:id="483857338">
          <w:marLeft w:val="0"/>
          <w:marRight w:val="0"/>
          <w:marTop w:val="0"/>
          <w:marBottom w:val="0"/>
          <w:divBdr>
            <w:top w:val="none" w:sz="0" w:space="0" w:color="auto"/>
            <w:left w:val="none" w:sz="0" w:space="0" w:color="auto"/>
            <w:bottom w:val="none" w:sz="0" w:space="0" w:color="auto"/>
            <w:right w:val="none" w:sz="0" w:space="0" w:color="auto"/>
          </w:divBdr>
          <w:divsChild>
            <w:div w:id="74671373">
              <w:marLeft w:val="0"/>
              <w:marRight w:val="0"/>
              <w:marTop w:val="0"/>
              <w:marBottom w:val="0"/>
              <w:divBdr>
                <w:top w:val="none" w:sz="0" w:space="0" w:color="auto"/>
                <w:left w:val="none" w:sz="0" w:space="0" w:color="auto"/>
                <w:bottom w:val="none" w:sz="0" w:space="0" w:color="auto"/>
                <w:right w:val="none" w:sz="0" w:space="0" w:color="auto"/>
              </w:divBdr>
            </w:div>
            <w:div w:id="101997779">
              <w:marLeft w:val="0"/>
              <w:marRight w:val="0"/>
              <w:marTop w:val="0"/>
              <w:marBottom w:val="0"/>
              <w:divBdr>
                <w:top w:val="none" w:sz="0" w:space="0" w:color="auto"/>
                <w:left w:val="none" w:sz="0" w:space="0" w:color="auto"/>
                <w:bottom w:val="none" w:sz="0" w:space="0" w:color="auto"/>
                <w:right w:val="none" w:sz="0" w:space="0" w:color="auto"/>
              </w:divBdr>
            </w:div>
            <w:div w:id="9895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7219">
      <w:bodyDiv w:val="1"/>
      <w:marLeft w:val="0"/>
      <w:marRight w:val="0"/>
      <w:marTop w:val="0"/>
      <w:marBottom w:val="0"/>
      <w:divBdr>
        <w:top w:val="none" w:sz="0" w:space="0" w:color="auto"/>
        <w:left w:val="none" w:sz="0" w:space="0" w:color="auto"/>
        <w:bottom w:val="none" w:sz="0" w:space="0" w:color="auto"/>
        <w:right w:val="none" w:sz="0" w:space="0" w:color="auto"/>
      </w:divBdr>
      <w:divsChild>
        <w:div w:id="1524711484">
          <w:marLeft w:val="0"/>
          <w:marRight w:val="0"/>
          <w:marTop w:val="0"/>
          <w:marBottom w:val="0"/>
          <w:divBdr>
            <w:top w:val="none" w:sz="0" w:space="0" w:color="auto"/>
            <w:left w:val="none" w:sz="0" w:space="0" w:color="auto"/>
            <w:bottom w:val="none" w:sz="0" w:space="0" w:color="auto"/>
            <w:right w:val="none" w:sz="0" w:space="0" w:color="auto"/>
          </w:divBdr>
          <w:divsChild>
            <w:div w:id="578321479">
              <w:marLeft w:val="0"/>
              <w:marRight w:val="0"/>
              <w:marTop w:val="0"/>
              <w:marBottom w:val="0"/>
              <w:divBdr>
                <w:top w:val="none" w:sz="0" w:space="0" w:color="auto"/>
                <w:left w:val="none" w:sz="0" w:space="0" w:color="auto"/>
                <w:bottom w:val="none" w:sz="0" w:space="0" w:color="auto"/>
                <w:right w:val="none" w:sz="0" w:space="0" w:color="auto"/>
              </w:divBdr>
            </w:div>
            <w:div w:id="875509216">
              <w:marLeft w:val="0"/>
              <w:marRight w:val="0"/>
              <w:marTop w:val="0"/>
              <w:marBottom w:val="0"/>
              <w:divBdr>
                <w:top w:val="none" w:sz="0" w:space="0" w:color="auto"/>
                <w:left w:val="none" w:sz="0" w:space="0" w:color="auto"/>
                <w:bottom w:val="none" w:sz="0" w:space="0" w:color="auto"/>
                <w:right w:val="none" w:sz="0" w:space="0" w:color="auto"/>
              </w:divBdr>
            </w:div>
            <w:div w:id="1342589546">
              <w:marLeft w:val="0"/>
              <w:marRight w:val="0"/>
              <w:marTop w:val="0"/>
              <w:marBottom w:val="0"/>
              <w:divBdr>
                <w:top w:val="none" w:sz="0" w:space="0" w:color="auto"/>
                <w:left w:val="none" w:sz="0" w:space="0" w:color="auto"/>
                <w:bottom w:val="none" w:sz="0" w:space="0" w:color="auto"/>
                <w:right w:val="none" w:sz="0" w:space="0" w:color="auto"/>
              </w:divBdr>
            </w:div>
            <w:div w:id="13590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29091">
      <w:bodyDiv w:val="1"/>
      <w:marLeft w:val="0"/>
      <w:marRight w:val="0"/>
      <w:marTop w:val="0"/>
      <w:marBottom w:val="0"/>
      <w:divBdr>
        <w:top w:val="none" w:sz="0" w:space="0" w:color="auto"/>
        <w:left w:val="none" w:sz="0" w:space="0" w:color="auto"/>
        <w:bottom w:val="none" w:sz="0" w:space="0" w:color="auto"/>
        <w:right w:val="none" w:sz="0" w:space="0" w:color="auto"/>
      </w:divBdr>
      <w:divsChild>
        <w:div w:id="1202592141">
          <w:marLeft w:val="0"/>
          <w:marRight w:val="0"/>
          <w:marTop w:val="0"/>
          <w:marBottom w:val="0"/>
          <w:divBdr>
            <w:top w:val="none" w:sz="0" w:space="0" w:color="auto"/>
            <w:left w:val="none" w:sz="0" w:space="0" w:color="auto"/>
            <w:bottom w:val="none" w:sz="0" w:space="0" w:color="auto"/>
            <w:right w:val="none" w:sz="0" w:space="0" w:color="auto"/>
          </w:divBdr>
          <w:divsChild>
            <w:div w:id="381253319">
              <w:marLeft w:val="0"/>
              <w:marRight w:val="0"/>
              <w:marTop w:val="0"/>
              <w:marBottom w:val="0"/>
              <w:divBdr>
                <w:top w:val="none" w:sz="0" w:space="0" w:color="auto"/>
                <w:left w:val="none" w:sz="0" w:space="0" w:color="auto"/>
                <w:bottom w:val="none" w:sz="0" w:space="0" w:color="auto"/>
                <w:right w:val="none" w:sz="0" w:space="0" w:color="auto"/>
              </w:divBdr>
            </w:div>
            <w:div w:id="407460137">
              <w:marLeft w:val="0"/>
              <w:marRight w:val="0"/>
              <w:marTop w:val="0"/>
              <w:marBottom w:val="0"/>
              <w:divBdr>
                <w:top w:val="none" w:sz="0" w:space="0" w:color="auto"/>
                <w:left w:val="none" w:sz="0" w:space="0" w:color="auto"/>
                <w:bottom w:val="none" w:sz="0" w:space="0" w:color="auto"/>
                <w:right w:val="none" w:sz="0" w:space="0" w:color="auto"/>
              </w:divBdr>
            </w:div>
            <w:div w:id="481433523">
              <w:marLeft w:val="0"/>
              <w:marRight w:val="0"/>
              <w:marTop w:val="0"/>
              <w:marBottom w:val="0"/>
              <w:divBdr>
                <w:top w:val="none" w:sz="0" w:space="0" w:color="auto"/>
                <w:left w:val="none" w:sz="0" w:space="0" w:color="auto"/>
                <w:bottom w:val="none" w:sz="0" w:space="0" w:color="auto"/>
                <w:right w:val="none" w:sz="0" w:space="0" w:color="auto"/>
              </w:divBdr>
            </w:div>
            <w:div w:id="900554896">
              <w:marLeft w:val="0"/>
              <w:marRight w:val="0"/>
              <w:marTop w:val="0"/>
              <w:marBottom w:val="0"/>
              <w:divBdr>
                <w:top w:val="none" w:sz="0" w:space="0" w:color="auto"/>
                <w:left w:val="none" w:sz="0" w:space="0" w:color="auto"/>
                <w:bottom w:val="none" w:sz="0" w:space="0" w:color="auto"/>
                <w:right w:val="none" w:sz="0" w:space="0" w:color="auto"/>
              </w:divBdr>
            </w:div>
            <w:div w:id="957300903">
              <w:marLeft w:val="0"/>
              <w:marRight w:val="0"/>
              <w:marTop w:val="0"/>
              <w:marBottom w:val="0"/>
              <w:divBdr>
                <w:top w:val="none" w:sz="0" w:space="0" w:color="auto"/>
                <w:left w:val="none" w:sz="0" w:space="0" w:color="auto"/>
                <w:bottom w:val="none" w:sz="0" w:space="0" w:color="auto"/>
                <w:right w:val="none" w:sz="0" w:space="0" w:color="auto"/>
              </w:divBdr>
            </w:div>
            <w:div w:id="1594436963">
              <w:marLeft w:val="0"/>
              <w:marRight w:val="0"/>
              <w:marTop w:val="0"/>
              <w:marBottom w:val="0"/>
              <w:divBdr>
                <w:top w:val="none" w:sz="0" w:space="0" w:color="auto"/>
                <w:left w:val="none" w:sz="0" w:space="0" w:color="auto"/>
                <w:bottom w:val="none" w:sz="0" w:space="0" w:color="auto"/>
                <w:right w:val="none" w:sz="0" w:space="0" w:color="auto"/>
              </w:divBdr>
            </w:div>
            <w:div w:id="16306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0977">
      <w:bodyDiv w:val="1"/>
      <w:marLeft w:val="0"/>
      <w:marRight w:val="0"/>
      <w:marTop w:val="0"/>
      <w:marBottom w:val="0"/>
      <w:divBdr>
        <w:top w:val="none" w:sz="0" w:space="0" w:color="auto"/>
        <w:left w:val="none" w:sz="0" w:space="0" w:color="auto"/>
        <w:bottom w:val="none" w:sz="0" w:space="0" w:color="auto"/>
        <w:right w:val="none" w:sz="0" w:space="0" w:color="auto"/>
      </w:divBdr>
      <w:divsChild>
        <w:div w:id="587495785">
          <w:marLeft w:val="0"/>
          <w:marRight w:val="0"/>
          <w:marTop w:val="0"/>
          <w:marBottom w:val="0"/>
          <w:divBdr>
            <w:top w:val="none" w:sz="0" w:space="0" w:color="auto"/>
            <w:left w:val="none" w:sz="0" w:space="0" w:color="auto"/>
            <w:bottom w:val="none" w:sz="0" w:space="0" w:color="auto"/>
            <w:right w:val="none" w:sz="0" w:space="0" w:color="auto"/>
          </w:divBdr>
        </w:div>
      </w:divsChild>
    </w:div>
    <w:div w:id="1562474990">
      <w:bodyDiv w:val="1"/>
      <w:marLeft w:val="0"/>
      <w:marRight w:val="0"/>
      <w:marTop w:val="0"/>
      <w:marBottom w:val="0"/>
      <w:divBdr>
        <w:top w:val="none" w:sz="0" w:space="0" w:color="auto"/>
        <w:left w:val="none" w:sz="0" w:space="0" w:color="auto"/>
        <w:bottom w:val="none" w:sz="0" w:space="0" w:color="auto"/>
        <w:right w:val="none" w:sz="0" w:space="0" w:color="auto"/>
      </w:divBdr>
      <w:divsChild>
        <w:div w:id="1555307771">
          <w:marLeft w:val="0"/>
          <w:marRight w:val="0"/>
          <w:marTop w:val="0"/>
          <w:marBottom w:val="0"/>
          <w:divBdr>
            <w:top w:val="none" w:sz="0" w:space="0" w:color="auto"/>
            <w:left w:val="none" w:sz="0" w:space="0" w:color="auto"/>
            <w:bottom w:val="none" w:sz="0" w:space="0" w:color="auto"/>
            <w:right w:val="none" w:sz="0" w:space="0" w:color="auto"/>
          </w:divBdr>
        </w:div>
      </w:divsChild>
    </w:div>
    <w:div w:id="1597204716">
      <w:bodyDiv w:val="1"/>
      <w:marLeft w:val="0"/>
      <w:marRight w:val="0"/>
      <w:marTop w:val="0"/>
      <w:marBottom w:val="0"/>
      <w:divBdr>
        <w:top w:val="none" w:sz="0" w:space="0" w:color="auto"/>
        <w:left w:val="none" w:sz="0" w:space="0" w:color="auto"/>
        <w:bottom w:val="none" w:sz="0" w:space="0" w:color="auto"/>
        <w:right w:val="none" w:sz="0" w:space="0" w:color="auto"/>
      </w:divBdr>
      <w:divsChild>
        <w:div w:id="1818909338">
          <w:marLeft w:val="0"/>
          <w:marRight w:val="0"/>
          <w:marTop w:val="0"/>
          <w:marBottom w:val="0"/>
          <w:divBdr>
            <w:top w:val="none" w:sz="0" w:space="0" w:color="auto"/>
            <w:left w:val="none" w:sz="0" w:space="0" w:color="auto"/>
            <w:bottom w:val="none" w:sz="0" w:space="0" w:color="auto"/>
            <w:right w:val="none" w:sz="0" w:space="0" w:color="auto"/>
          </w:divBdr>
          <w:divsChild>
            <w:div w:id="126163144">
              <w:marLeft w:val="0"/>
              <w:marRight w:val="0"/>
              <w:marTop w:val="0"/>
              <w:marBottom w:val="0"/>
              <w:divBdr>
                <w:top w:val="none" w:sz="0" w:space="0" w:color="auto"/>
                <w:left w:val="none" w:sz="0" w:space="0" w:color="auto"/>
                <w:bottom w:val="none" w:sz="0" w:space="0" w:color="auto"/>
                <w:right w:val="none" w:sz="0" w:space="0" w:color="auto"/>
              </w:divBdr>
            </w:div>
            <w:div w:id="256599141">
              <w:marLeft w:val="0"/>
              <w:marRight w:val="0"/>
              <w:marTop w:val="0"/>
              <w:marBottom w:val="0"/>
              <w:divBdr>
                <w:top w:val="none" w:sz="0" w:space="0" w:color="auto"/>
                <w:left w:val="none" w:sz="0" w:space="0" w:color="auto"/>
                <w:bottom w:val="none" w:sz="0" w:space="0" w:color="auto"/>
                <w:right w:val="none" w:sz="0" w:space="0" w:color="auto"/>
              </w:divBdr>
            </w:div>
            <w:div w:id="392893698">
              <w:marLeft w:val="0"/>
              <w:marRight w:val="0"/>
              <w:marTop w:val="0"/>
              <w:marBottom w:val="0"/>
              <w:divBdr>
                <w:top w:val="none" w:sz="0" w:space="0" w:color="auto"/>
                <w:left w:val="none" w:sz="0" w:space="0" w:color="auto"/>
                <w:bottom w:val="none" w:sz="0" w:space="0" w:color="auto"/>
                <w:right w:val="none" w:sz="0" w:space="0" w:color="auto"/>
              </w:divBdr>
            </w:div>
            <w:div w:id="412437384">
              <w:marLeft w:val="0"/>
              <w:marRight w:val="0"/>
              <w:marTop w:val="0"/>
              <w:marBottom w:val="0"/>
              <w:divBdr>
                <w:top w:val="none" w:sz="0" w:space="0" w:color="auto"/>
                <w:left w:val="none" w:sz="0" w:space="0" w:color="auto"/>
                <w:bottom w:val="none" w:sz="0" w:space="0" w:color="auto"/>
                <w:right w:val="none" w:sz="0" w:space="0" w:color="auto"/>
              </w:divBdr>
            </w:div>
            <w:div w:id="444816540">
              <w:marLeft w:val="0"/>
              <w:marRight w:val="0"/>
              <w:marTop w:val="0"/>
              <w:marBottom w:val="0"/>
              <w:divBdr>
                <w:top w:val="none" w:sz="0" w:space="0" w:color="auto"/>
                <w:left w:val="none" w:sz="0" w:space="0" w:color="auto"/>
                <w:bottom w:val="none" w:sz="0" w:space="0" w:color="auto"/>
                <w:right w:val="none" w:sz="0" w:space="0" w:color="auto"/>
              </w:divBdr>
            </w:div>
            <w:div w:id="510724076">
              <w:marLeft w:val="0"/>
              <w:marRight w:val="0"/>
              <w:marTop w:val="0"/>
              <w:marBottom w:val="0"/>
              <w:divBdr>
                <w:top w:val="none" w:sz="0" w:space="0" w:color="auto"/>
                <w:left w:val="none" w:sz="0" w:space="0" w:color="auto"/>
                <w:bottom w:val="none" w:sz="0" w:space="0" w:color="auto"/>
                <w:right w:val="none" w:sz="0" w:space="0" w:color="auto"/>
              </w:divBdr>
            </w:div>
            <w:div w:id="837501905">
              <w:marLeft w:val="0"/>
              <w:marRight w:val="0"/>
              <w:marTop w:val="0"/>
              <w:marBottom w:val="0"/>
              <w:divBdr>
                <w:top w:val="none" w:sz="0" w:space="0" w:color="auto"/>
                <w:left w:val="none" w:sz="0" w:space="0" w:color="auto"/>
                <w:bottom w:val="none" w:sz="0" w:space="0" w:color="auto"/>
                <w:right w:val="none" w:sz="0" w:space="0" w:color="auto"/>
              </w:divBdr>
            </w:div>
            <w:div w:id="998117618">
              <w:marLeft w:val="0"/>
              <w:marRight w:val="0"/>
              <w:marTop w:val="0"/>
              <w:marBottom w:val="0"/>
              <w:divBdr>
                <w:top w:val="none" w:sz="0" w:space="0" w:color="auto"/>
                <w:left w:val="none" w:sz="0" w:space="0" w:color="auto"/>
                <w:bottom w:val="none" w:sz="0" w:space="0" w:color="auto"/>
                <w:right w:val="none" w:sz="0" w:space="0" w:color="auto"/>
              </w:divBdr>
            </w:div>
            <w:div w:id="1050035537">
              <w:marLeft w:val="0"/>
              <w:marRight w:val="0"/>
              <w:marTop w:val="0"/>
              <w:marBottom w:val="0"/>
              <w:divBdr>
                <w:top w:val="none" w:sz="0" w:space="0" w:color="auto"/>
                <w:left w:val="none" w:sz="0" w:space="0" w:color="auto"/>
                <w:bottom w:val="none" w:sz="0" w:space="0" w:color="auto"/>
                <w:right w:val="none" w:sz="0" w:space="0" w:color="auto"/>
              </w:divBdr>
            </w:div>
            <w:div w:id="1057237625">
              <w:marLeft w:val="0"/>
              <w:marRight w:val="0"/>
              <w:marTop w:val="0"/>
              <w:marBottom w:val="0"/>
              <w:divBdr>
                <w:top w:val="none" w:sz="0" w:space="0" w:color="auto"/>
                <w:left w:val="none" w:sz="0" w:space="0" w:color="auto"/>
                <w:bottom w:val="none" w:sz="0" w:space="0" w:color="auto"/>
                <w:right w:val="none" w:sz="0" w:space="0" w:color="auto"/>
              </w:divBdr>
            </w:div>
            <w:div w:id="1106268886">
              <w:marLeft w:val="0"/>
              <w:marRight w:val="0"/>
              <w:marTop w:val="0"/>
              <w:marBottom w:val="0"/>
              <w:divBdr>
                <w:top w:val="none" w:sz="0" w:space="0" w:color="auto"/>
                <w:left w:val="none" w:sz="0" w:space="0" w:color="auto"/>
                <w:bottom w:val="none" w:sz="0" w:space="0" w:color="auto"/>
                <w:right w:val="none" w:sz="0" w:space="0" w:color="auto"/>
              </w:divBdr>
            </w:div>
            <w:div w:id="1232042831">
              <w:marLeft w:val="0"/>
              <w:marRight w:val="0"/>
              <w:marTop w:val="0"/>
              <w:marBottom w:val="0"/>
              <w:divBdr>
                <w:top w:val="none" w:sz="0" w:space="0" w:color="auto"/>
                <w:left w:val="none" w:sz="0" w:space="0" w:color="auto"/>
                <w:bottom w:val="none" w:sz="0" w:space="0" w:color="auto"/>
                <w:right w:val="none" w:sz="0" w:space="0" w:color="auto"/>
              </w:divBdr>
            </w:div>
            <w:div w:id="1250427595">
              <w:marLeft w:val="0"/>
              <w:marRight w:val="0"/>
              <w:marTop w:val="0"/>
              <w:marBottom w:val="0"/>
              <w:divBdr>
                <w:top w:val="none" w:sz="0" w:space="0" w:color="auto"/>
                <w:left w:val="none" w:sz="0" w:space="0" w:color="auto"/>
                <w:bottom w:val="none" w:sz="0" w:space="0" w:color="auto"/>
                <w:right w:val="none" w:sz="0" w:space="0" w:color="auto"/>
              </w:divBdr>
            </w:div>
            <w:div w:id="1328090830">
              <w:marLeft w:val="0"/>
              <w:marRight w:val="0"/>
              <w:marTop w:val="0"/>
              <w:marBottom w:val="0"/>
              <w:divBdr>
                <w:top w:val="none" w:sz="0" w:space="0" w:color="auto"/>
                <w:left w:val="none" w:sz="0" w:space="0" w:color="auto"/>
                <w:bottom w:val="none" w:sz="0" w:space="0" w:color="auto"/>
                <w:right w:val="none" w:sz="0" w:space="0" w:color="auto"/>
              </w:divBdr>
            </w:div>
            <w:div w:id="1437336140">
              <w:marLeft w:val="0"/>
              <w:marRight w:val="0"/>
              <w:marTop w:val="0"/>
              <w:marBottom w:val="0"/>
              <w:divBdr>
                <w:top w:val="none" w:sz="0" w:space="0" w:color="auto"/>
                <w:left w:val="none" w:sz="0" w:space="0" w:color="auto"/>
                <w:bottom w:val="none" w:sz="0" w:space="0" w:color="auto"/>
                <w:right w:val="none" w:sz="0" w:space="0" w:color="auto"/>
              </w:divBdr>
            </w:div>
            <w:div w:id="1498183139">
              <w:marLeft w:val="0"/>
              <w:marRight w:val="0"/>
              <w:marTop w:val="0"/>
              <w:marBottom w:val="0"/>
              <w:divBdr>
                <w:top w:val="none" w:sz="0" w:space="0" w:color="auto"/>
                <w:left w:val="none" w:sz="0" w:space="0" w:color="auto"/>
                <w:bottom w:val="none" w:sz="0" w:space="0" w:color="auto"/>
                <w:right w:val="none" w:sz="0" w:space="0" w:color="auto"/>
              </w:divBdr>
            </w:div>
            <w:div w:id="1617953816">
              <w:marLeft w:val="0"/>
              <w:marRight w:val="0"/>
              <w:marTop w:val="0"/>
              <w:marBottom w:val="0"/>
              <w:divBdr>
                <w:top w:val="none" w:sz="0" w:space="0" w:color="auto"/>
                <w:left w:val="none" w:sz="0" w:space="0" w:color="auto"/>
                <w:bottom w:val="none" w:sz="0" w:space="0" w:color="auto"/>
                <w:right w:val="none" w:sz="0" w:space="0" w:color="auto"/>
              </w:divBdr>
            </w:div>
            <w:div w:id="1758332627">
              <w:marLeft w:val="0"/>
              <w:marRight w:val="0"/>
              <w:marTop w:val="0"/>
              <w:marBottom w:val="0"/>
              <w:divBdr>
                <w:top w:val="none" w:sz="0" w:space="0" w:color="auto"/>
                <w:left w:val="none" w:sz="0" w:space="0" w:color="auto"/>
                <w:bottom w:val="none" w:sz="0" w:space="0" w:color="auto"/>
                <w:right w:val="none" w:sz="0" w:space="0" w:color="auto"/>
              </w:divBdr>
            </w:div>
            <w:div w:id="1807774083">
              <w:marLeft w:val="0"/>
              <w:marRight w:val="0"/>
              <w:marTop w:val="0"/>
              <w:marBottom w:val="0"/>
              <w:divBdr>
                <w:top w:val="none" w:sz="0" w:space="0" w:color="auto"/>
                <w:left w:val="none" w:sz="0" w:space="0" w:color="auto"/>
                <w:bottom w:val="none" w:sz="0" w:space="0" w:color="auto"/>
                <w:right w:val="none" w:sz="0" w:space="0" w:color="auto"/>
              </w:divBdr>
            </w:div>
            <w:div w:id="1905487825">
              <w:marLeft w:val="0"/>
              <w:marRight w:val="0"/>
              <w:marTop w:val="0"/>
              <w:marBottom w:val="0"/>
              <w:divBdr>
                <w:top w:val="none" w:sz="0" w:space="0" w:color="auto"/>
                <w:left w:val="none" w:sz="0" w:space="0" w:color="auto"/>
                <w:bottom w:val="none" w:sz="0" w:space="0" w:color="auto"/>
                <w:right w:val="none" w:sz="0" w:space="0" w:color="auto"/>
              </w:divBdr>
            </w:div>
            <w:div w:id="1971082500">
              <w:marLeft w:val="0"/>
              <w:marRight w:val="0"/>
              <w:marTop w:val="0"/>
              <w:marBottom w:val="0"/>
              <w:divBdr>
                <w:top w:val="none" w:sz="0" w:space="0" w:color="auto"/>
                <w:left w:val="none" w:sz="0" w:space="0" w:color="auto"/>
                <w:bottom w:val="none" w:sz="0" w:space="0" w:color="auto"/>
                <w:right w:val="none" w:sz="0" w:space="0" w:color="auto"/>
              </w:divBdr>
            </w:div>
            <w:div w:id="2132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5220">
      <w:bodyDiv w:val="1"/>
      <w:marLeft w:val="0"/>
      <w:marRight w:val="0"/>
      <w:marTop w:val="0"/>
      <w:marBottom w:val="0"/>
      <w:divBdr>
        <w:top w:val="none" w:sz="0" w:space="0" w:color="auto"/>
        <w:left w:val="none" w:sz="0" w:space="0" w:color="auto"/>
        <w:bottom w:val="none" w:sz="0" w:space="0" w:color="auto"/>
        <w:right w:val="none" w:sz="0" w:space="0" w:color="auto"/>
      </w:divBdr>
    </w:div>
    <w:div w:id="1626810115">
      <w:bodyDiv w:val="1"/>
      <w:marLeft w:val="0"/>
      <w:marRight w:val="0"/>
      <w:marTop w:val="0"/>
      <w:marBottom w:val="0"/>
      <w:divBdr>
        <w:top w:val="none" w:sz="0" w:space="0" w:color="auto"/>
        <w:left w:val="none" w:sz="0" w:space="0" w:color="auto"/>
        <w:bottom w:val="none" w:sz="0" w:space="0" w:color="auto"/>
        <w:right w:val="none" w:sz="0" w:space="0" w:color="auto"/>
      </w:divBdr>
      <w:divsChild>
        <w:div w:id="315189324">
          <w:marLeft w:val="0"/>
          <w:marRight w:val="0"/>
          <w:marTop w:val="0"/>
          <w:marBottom w:val="0"/>
          <w:divBdr>
            <w:top w:val="none" w:sz="0" w:space="0" w:color="auto"/>
            <w:left w:val="none" w:sz="0" w:space="0" w:color="auto"/>
            <w:bottom w:val="none" w:sz="0" w:space="0" w:color="auto"/>
            <w:right w:val="none" w:sz="0" w:space="0" w:color="auto"/>
          </w:divBdr>
          <w:divsChild>
            <w:div w:id="868448161">
              <w:marLeft w:val="0"/>
              <w:marRight w:val="0"/>
              <w:marTop w:val="0"/>
              <w:marBottom w:val="0"/>
              <w:divBdr>
                <w:top w:val="none" w:sz="0" w:space="0" w:color="auto"/>
                <w:left w:val="none" w:sz="0" w:space="0" w:color="auto"/>
                <w:bottom w:val="none" w:sz="0" w:space="0" w:color="auto"/>
                <w:right w:val="none" w:sz="0" w:space="0" w:color="auto"/>
              </w:divBdr>
            </w:div>
            <w:div w:id="15699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736">
      <w:bodyDiv w:val="1"/>
      <w:marLeft w:val="0"/>
      <w:marRight w:val="0"/>
      <w:marTop w:val="0"/>
      <w:marBottom w:val="0"/>
      <w:divBdr>
        <w:top w:val="none" w:sz="0" w:space="0" w:color="auto"/>
        <w:left w:val="none" w:sz="0" w:space="0" w:color="auto"/>
        <w:bottom w:val="none" w:sz="0" w:space="0" w:color="auto"/>
        <w:right w:val="none" w:sz="0" w:space="0" w:color="auto"/>
      </w:divBdr>
    </w:div>
    <w:div w:id="1693192178">
      <w:bodyDiv w:val="1"/>
      <w:marLeft w:val="0"/>
      <w:marRight w:val="0"/>
      <w:marTop w:val="0"/>
      <w:marBottom w:val="0"/>
      <w:divBdr>
        <w:top w:val="none" w:sz="0" w:space="0" w:color="auto"/>
        <w:left w:val="none" w:sz="0" w:space="0" w:color="auto"/>
        <w:bottom w:val="none" w:sz="0" w:space="0" w:color="auto"/>
        <w:right w:val="none" w:sz="0" w:space="0" w:color="auto"/>
      </w:divBdr>
      <w:divsChild>
        <w:div w:id="1305894694">
          <w:marLeft w:val="0"/>
          <w:marRight w:val="0"/>
          <w:marTop w:val="0"/>
          <w:marBottom w:val="0"/>
          <w:divBdr>
            <w:top w:val="none" w:sz="0" w:space="0" w:color="auto"/>
            <w:left w:val="none" w:sz="0" w:space="0" w:color="auto"/>
            <w:bottom w:val="none" w:sz="0" w:space="0" w:color="auto"/>
            <w:right w:val="none" w:sz="0" w:space="0" w:color="auto"/>
          </w:divBdr>
        </w:div>
      </w:divsChild>
    </w:div>
    <w:div w:id="1741751695">
      <w:bodyDiv w:val="1"/>
      <w:marLeft w:val="0"/>
      <w:marRight w:val="0"/>
      <w:marTop w:val="0"/>
      <w:marBottom w:val="0"/>
      <w:divBdr>
        <w:top w:val="none" w:sz="0" w:space="0" w:color="auto"/>
        <w:left w:val="none" w:sz="0" w:space="0" w:color="auto"/>
        <w:bottom w:val="none" w:sz="0" w:space="0" w:color="auto"/>
        <w:right w:val="none" w:sz="0" w:space="0" w:color="auto"/>
      </w:divBdr>
      <w:divsChild>
        <w:div w:id="1279410717">
          <w:marLeft w:val="0"/>
          <w:marRight w:val="0"/>
          <w:marTop w:val="0"/>
          <w:marBottom w:val="0"/>
          <w:divBdr>
            <w:top w:val="none" w:sz="0" w:space="0" w:color="auto"/>
            <w:left w:val="none" w:sz="0" w:space="0" w:color="auto"/>
            <w:bottom w:val="none" w:sz="0" w:space="0" w:color="auto"/>
            <w:right w:val="none" w:sz="0" w:space="0" w:color="auto"/>
          </w:divBdr>
          <w:divsChild>
            <w:div w:id="1203948">
              <w:marLeft w:val="0"/>
              <w:marRight w:val="0"/>
              <w:marTop w:val="0"/>
              <w:marBottom w:val="0"/>
              <w:divBdr>
                <w:top w:val="none" w:sz="0" w:space="0" w:color="auto"/>
                <w:left w:val="none" w:sz="0" w:space="0" w:color="auto"/>
                <w:bottom w:val="none" w:sz="0" w:space="0" w:color="auto"/>
                <w:right w:val="none" w:sz="0" w:space="0" w:color="auto"/>
              </w:divBdr>
            </w:div>
            <w:div w:id="101850966">
              <w:marLeft w:val="0"/>
              <w:marRight w:val="0"/>
              <w:marTop w:val="0"/>
              <w:marBottom w:val="0"/>
              <w:divBdr>
                <w:top w:val="none" w:sz="0" w:space="0" w:color="auto"/>
                <w:left w:val="none" w:sz="0" w:space="0" w:color="auto"/>
                <w:bottom w:val="none" w:sz="0" w:space="0" w:color="auto"/>
                <w:right w:val="none" w:sz="0" w:space="0" w:color="auto"/>
              </w:divBdr>
            </w:div>
            <w:div w:id="240914392">
              <w:marLeft w:val="0"/>
              <w:marRight w:val="0"/>
              <w:marTop w:val="0"/>
              <w:marBottom w:val="0"/>
              <w:divBdr>
                <w:top w:val="none" w:sz="0" w:space="0" w:color="auto"/>
                <w:left w:val="none" w:sz="0" w:space="0" w:color="auto"/>
                <w:bottom w:val="none" w:sz="0" w:space="0" w:color="auto"/>
                <w:right w:val="none" w:sz="0" w:space="0" w:color="auto"/>
              </w:divBdr>
            </w:div>
            <w:div w:id="461969629">
              <w:marLeft w:val="0"/>
              <w:marRight w:val="0"/>
              <w:marTop w:val="0"/>
              <w:marBottom w:val="0"/>
              <w:divBdr>
                <w:top w:val="none" w:sz="0" w:space="0" w:color="auto"/>
                <w:left w:val="none" w:sz="0" w:space="0" w:color="auto"/>
                <w:bottom w:val="none" w:sz="0" w:space="0" w:color="auto"/>
                <w:right w:val="none" w:sz="0" w:space="0" w:color="auto"/>
              </w:divBdr>
            </w:div>
            <w:div w:id="584725310">
              <w:marLeft w:val="0"/>
              <w:marRight w:val="0"/>
              <w:marTop w:val="0"/>
              <w:marBottom w:val="0"/>
              <w:divBdr>
                <w:top w:val="none" w:sz="0" w:space="0" w:color="auto"/>
                <w:left w:val="none" w:sz="0" w:space="0" w:color="auto"/>
                <w:bottom w:val="none" w:sz="0" w:space="0" w:color="auto"/>
                <w:right w:val="none" w:sz="0" w:space="0" w:color="auto"/>
              </w:divBdr>
            </w:div>
            <w:div w:id="797916095">
              <w:marLeft w:val="0"/>
              <w:marRight w:val="0"/>
              <w:marTop w:val="0"/>
              <w:marBottom w:val="0"/>
              <w:divBdr>
                <w:top w:val="none" w:sz="0" w:space="0" w:color="auto"/>
                <w:left w:val="none" w:sz="0" w:space="0" w:color="auto"/>
                <w:bottom w:val="none" w:sz="0" w:space="0" w:color="auto"/>
                <w:right w:val="none" w:sz="0" w:space="0" w:color="auto"/>
              </w:divBdr>
            </w:div>
            <w:div w:id="842010894">
              <w:marLeft w:val="0"/>
              <w:marRight w:val="0"/>
              <w:marTop w:val="0"/>
              <w:marBottom w:val="0"/>
              <w:divBdr>
                <w:top w:val="none" w:sz="0" w:space="0" w:color="auto"/>
                <w:left w:val="none" w:sz="0" w:space="0" w:color="auto"/>
                <w:bottom w:val="none" w:sz="0" w:space="0" w:color="auto"/>
                <w:right w:val="none" w:sz="0" w:space="0" w:color="auto"/>
              </w:divBdr>
            </w:div>
            <w:div w:id="1137995980">
              <w:marLeft w:val="0"/>
              <w:marRight w:val="0"/>
              <w:marTop w:val="0"/>
              <w:marBottom w:val="0"/>
              <w:divBdr>
                <w:top w:val="none" w:sz="0" w:space="0" w:color="auto"/>
                <w:left w:val="none" w:sz="0" w:space="0" w:color="auto"/>
                <w:bottom w:val="none" w:sz="0" w:space="0" w:color="auto"/>
                <w:right w:val="none" w:sz="0" w:space="0" w:color="auto"/>
              </w:divBdr>
            </w:div>
            <w:div w:id="1165433380">
              <w:marLeft w:val="0"/>
              <w:marRight w:val="0"/>
              <w:marTop w:val="0"/>
              <w:marBottom w:val="0"/>
              <w:divBdr>
                <w:top w:val="none" w:sz="0" w:space="0" w:color="auto"/>
                <w:left w:val="none" w:sz="0" w:space="0" w:color="auto"/>
                <w:bottom w:val="none" w:sz="0" w:space="0" w:color="auto"/>
                <w:right w:val="none" w:sz="0" w:space="0" w:color="auto"/>
              </w:divBdr>
            </w:div>
            <w:div w:id="1486042976">
              <w:marLeft w:val="0"/>
              <w:marRight w:val="0"/>
              <w:marTop w:val="0"/>
              <w:marBottom w:val="0"/>
              <w:divBdr>
                <w:top w:val="none" w:sz="0" w:space="0" w:color="auto"/>
                <w:left w:val="none" w:sz="0" w:space="0" w:color="auto"/>
                <w:bottom w:val="none" w:sz="0" w:space="0" w:color="auto"/>
                <w:right w:val="none" w:sz="0" w:space="0" w:color="auto"/>
              </w:divBdr>
            </w:div>
            <w:div w:id="1566988899">
              <w:marLeft w:val="0"/>
              <w:marRight w:val="0"/>
              <w:marTop w:val="0"/>
              <w:marBottom w:val="0"/>
              <w:divBdr>
                <w:top w:val="none" w:sz="0" w:space="0" w:color="auto"/>
                <w:left w:val="none" w:sz="0" w:space="0" w:color="auto"/>
                <w:bottom w:val="none" w:sz="0" w:space="0" w:color="auto"/>
                <w:right w:val="none" w:sz="0" w:space="0" w:color="auto"/>
              </w:divBdr>
            </w:div>
            <w:div w:id="1619875716">
              <w:marLeft w:val="0"/>
              <w:marRight w:val="0"/>
              <w:marTop w:val="0"/>
              <w:marBottom w:val="0"/>
              <w:divBdr>
                <w:top w:val="none" w:sz="0" w:space="0" w:color="auto"/>
                <w:left w:val="none" w:sz="0" w:space="0" w:color="auto"/>
                <w:bottom w:val="none" w:sz="0" w:space="0" w:color="auto"/>
                <w:right w:val="none" w:sz="0" w:space="0" w:color="auto"/>
              </w:divBdr>
            </w:div>
            <w:div w:id="1750999796">
              <w:marLeft w:val="0"/>
              <w:marRight w:val="0"/>
              <w:marTop w:val="0"/>
              <w:marBottom w:val="0"/>
              <w:divBdr>
                <w:top w:val="none" w:sz="0" w:space="0" w:color="auto"/>
                <w:left w:val="none" w:sz="0" w:space="0" w:color="auto"/>
                <w:bottom w:val="none" w:sz="0" w:space="0" w:color="auto"/>
                <w:right w:val="none" w:sz="0" w:space="0" w:color="auto"/>
              </w:divBdr>
            </w:div>
            <w:div w:id="1763212756">
              <w:marLeft w:val="0"/>
              <w:marRight w:val="0"/>
              <w:marTop w:val="0"/>
              <w:marBottom w:val="0"/>
              <w:divBdr>
                <w:top w:val="none" w:sz="0" w:space="0" w:color="auto"/>
                <w:left w:val="none" w:sz="0" w:space="0" w:color="auto"/>
                <w:bottom w:val="none" w:sz="0" w:space="0" w:color="auto"/>
                <w:right w:val="none" w:sz="0" w:space="0" w:color="auto"/>
              </w:divBdr>
            </w:div>
            <w:div w:id="1925335587">
              <w:marLeft w:val="0"/>
              <w:marRight w:val="0"/>
              <w:marTop w:val="0"/>
              <w:marBottom w:val="0"/>
              <w:divBdr>
                <w:top w:val="none" w:sz="0" w:space="0" w:color="auto"/>
                <w:left w:val="none" w:sz="0" w:space="0" w:color="auto"/>
                <w:bottom w:val="none" w:sz="0" w:space="0" w:color="auto"/>
                <w:right w:val="none" w:sz="0" w:space="0" w:color="auto"/>
              </w:divBdr>
            </w:div>
            <w:div w:id="19417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7221">
      <w:bodyDiv w:val="1"/>
      <w:marLeft w:val="0"/>
      <w:marRight w:val="0"/>
      <w:marTop w:val="0"/>
      <w:marBottom w:val="0"/>
      <w:divBdr>
        <w:top w:val="none" w:sz="0" w:space="0" w:color="auto"/>
        <w:left w:val="none" w:sz="0" w:space="0" w:color="auto"/>
        <w:bottom w:val="none" w:sz="0" w:space="0" w:color="auto"/>
        <w:right w:val="none" w:sz="0" w:space="0" w:color="auto"/>
      </w:divBdr>
      <w:divsChild>
        <w:div w:id="1608460363">
          <w:marLeft w:val="0"/>
          <w:marRight w:val="0"/>
          <w:marTop w:val="0"/>
          <w:marBottom w:val="0"/>
          <w:divBdr>
            <w:top w:val="none" w:sz="0" w:space="0" w:color="auto"/>
            <w:left w:val="none" w:sz="0" w:space="0" w:color="auto"/>
            <w:bottom w:val="none" w:sz="0" w:space="0" w:color="auto"/>
            <w:right w:val="none" w:sz="0" w:space="0" w:color="auto"/>
          </w:divBdr>
        </w:div>
      </w:divsChild>
    </w:div>
    <w:div w:id="1929382980">
      <w:bodyDiv w:val="1"/>
      <w:marLeft w:val="0"/>
      <w:marRight w:val="0"/>
      <w:marTop w:val="0"/>
      <w:marBottom w:val="0"/>
      <w:divBdr>
        <w:top w:val="none" w:sz="0" w:space="0" w:color="auto"/>
        <w:left w:val="none" w:sz="0" w:space="0" w:color="auto"/>
        <w:bottom w:val="none" w:sz="0" w:space="0" w:color="auto"/>
        <w:right w:val="none" w:sz="0" w:space="0" w:color="auto"/>
      </w:divBdr>
      <w:divsChild>
        <w:div w:id="1552693922">
          <w:marLeft w:val="0"/>
          <w:marRight w:val="0"/>
          <w:marTop w:val="0"/>
          <w:marBottom w:val="0"/>
          <w:divBdr>
            <w:top w:val="none" w:sz="0" w:space="0" w:color="auto"/>
            <w:left w:val="none" w:sz="0" w:space="0" w:color="auto"/>
            <w:bottom w:val="none" w:sz="0" w:space="0" w:color="auto"/>
            <w:right w:val="none" w:sz="0" w:space="0" w:color="auto"/>
          </w:divBdr>
        </w:div>
      </w:divsChild>
    </w:div>
    <w:div w:id="1933856007">
      <w:bodyDiv w:val="1"/>
      <w:marLeft w:val="0"/>
      <w:marRight w:val="0"/>
      <w:marTop w:val="0"/>
      <w:marBottom w:val="0"/>
      <w:divBdr>
        <w:top w:val="none" w:sz="0" w:space="0" w:color="auto"/>
        <w:left w:val="none" w:sz="0" w:space="0" w:color="auto"/>
        <w:bottom w:val="none" w:sz="0" w:space="0" w:color="auto"/>
        <w:right w:val="none" w:sz="0" w:space="0" w:color="auto"/>
      </w:divBdr>
      <w:divsChild>
        <w:div w:id="498236353">
          <w:marLeft w:val="0"/>
          <w:marRight w:val="0"/>
          <w:marTop w:val="0"/>
          <w:marBottom w:val="0"/>
          <w:divBdr>
            <w:top w:val="none" w:sz="0" w:space="0" w:color="auto"/>
            <w:left w:val="none" w:sz="0" w:space="0" w:color="auto"/>
            <w:bottom w:val="none" w:sz="0" w:space="0" w:color="auto"/>
            <w:right w:val="none" w:sz="0" w:space="0" w:color="auto"/>
          </w:divBdr>
        </w:div>
      </w:divsChild>
    </w:div>
    <w:div w:id="1940333180">
      <w:bodyDiv w:val="1"/>
      <w:marLeft w:val="0"/>
      <w:marRight w:val="0"/>
      <w:marTop w:val="0"/>
      <w:marBottom w:val="0"/>
      <w:divBdr>
        <w:top w:val="none" w:sz="0" w:space="0" w:color="auto"/>
        <w:left w:val="none" w:sz="0" w:space="0" w:color="auto"/>
        <w:bottom w:val="none" w:sz="0" w:space="0" w:color="auto"/>
        <w:right w:val="none" w:sz="0" w:space="0" w:color="auto"/>
      </w:divBdr>
    </w:div>
    <w:div w:id="1975480385">
      <w:bodyDiv w:val="1"/>
      <w:marLeft w:val="0"/>
      <w:marRight w:val="0"/>
      <w:marTop w:val="0"/>
      <w:marBottom w:val="0"/>
      <w:divBdr>
        <w:top w:val="none" w:sz="0" w:space="0" w:color="auto"/>
        <w:left w:val="none" w:sz="0" w:space="0" w:color="auto"/>
        <w:bottom w:val="none" w:sz="0" w:space="0" w:color="auto"/>
        <w:right w:val="none" w:sz="0" w:space="0" w:color="auto"/>
      </w:divBdr>
      <w:divsChild>
        <w:div w:id="335959079">
          <w:marLeft w:val="0"/>
          <w:marRight w:val="0"/>
          <w:marTop w:val="0"/>
          <w:marBottom w:val="0"/>
          <w:divBdr>
            <w:top w:val="none" w:sz="0" w:space="0" w:color="auto"/>
            <w:left w:val="none" w:sz="0" w:space="0" w:color="auto"/>
            <w:bottom w:val="none" w:sz="0" w:space="0" w:color="auto"/>
            <w:right w:val="none" w:sz="0" w:space="0" w:color="auto"/>
          </w:divBdr>
        </w:div>
      </w:divsChild>
    </w:div>
    <w:div w:id="1976793597">
      <w:bodyDiv w:val="1"/>
      <w:marLeft w:val="0"/>
      <w:marRight w:val="0"/>
      <w:marTop w:val="0"/>
      <w:marBottom w:val="0"/>
      <w:divBdr>
        <w:top w:val="none" w:sz="0" w:space="0" w:color="auto"/>
        <w:left w:val="none" w:sz="0" w:space="0" w:color="auto"/>
        <w:bottom w:val="none" w:sz="0" w:space="0" w:color="auto"/>
        <w:right w:val="none" w:sz="0" w:space="0" w:color="auto"/>
      </w:divBdr>
      <w:divsChild>
        <w:div w:id="377558531">
          <w:marLeft w:val="0"/>
          <w:marRight w:val="0"/>
          <w:marTop w:val="0"/>
          <w:marBottom w:val="0"/>
          <w:divBdr>
            <w:top w:val="none" w:sz="0" w:space="0" w:color="auto"/>
            <w:left w:val="none" w:sz="0" w:space="0" w:color="auto"/>
            <w:bottom w:val="none" w:sz="0" w:space="0" w:color="auto"/>
            <w:right w:val="none" w:sz="0" w:space="0" w:color="auto"/>
          </w:divBdr>
          <w:divsChild>
            <w:div w:id="1120539354">
              <w:marLeft w:val="0"/>
              <w:marRight w:val="0"/>
              <w:marTop w:val="0"/>
              <w:marBottom w:val="0"/>
              <w:divBdr>
                <w:top w:val="none" w:sz="0" w:space="0" w:color="auto"/>
                <w:left w:val="none" w:sz="0" w:space="0" w:color="auto"/>
                <w:bottom w:val="none" w:sz="0" w:space="0" w:color="auto"/>
                <w:right w:val="none" w:sz="0" w:space="0" w:color="auto"/>
              </w:divBdr>
            </w:div>
            <w:div w:id="1189872350">
              <w:marLeft w:val="0"/>
              <w:marRight w:val="0"/>
              <w:marTop w:val="0"/>
              <w:marBottom w:val="0"/>
              <w:divBdr>
                <w:top w:val="none" w:sz="0" w:space="0" w:color="auto"/>
                <w:left w:val="none" w:sz="0" w:space="0" w:color="auto"/>
                <w:bottom w:val="none" w:sz="0" w:space="0" w:color="auto"/>
                <w:right w:val="none" w:sz="0" w:space="0" w:color="auto"/>
              </w:divBdr>
            </w:div>
            <w:div w:id="1651590429">
              <w:marLeft w:val="0"/>
              <w:marRight w:val="0"/>
              <w:marTop w:val="0"/>
              <w:marBottom w:val="0"/>
              <w:divBdr>
                <w:top w:val="none" w:sz="0" w:space="0" w:color="auto"/>
                <w:left w:val="none" w:sz="0" w:space="0" w:color="auto"/>
                <w:bottom w:val="none" w:sz="0" w:space="0" w:color="auto"/>
                <w:right w:val="none" w:sz="0" w:space="0" w:color="auto"/>
              </w:divBdr>
            </w:div>
            <w:div w:id="2047833009">
              <w:marLeft w:val="0"/>
              <w:marRight w:val="0"/>
              <w:marTop w:val="0"/>
              <w:marBottom w:val="0"/>
              <w:divBdr>
                <w:top w:val="none" w:sz="0" w:space="0" w:color="auto"/>
                <w:left w:val="none" w:sz="0" w:space="0" w:color="auto"/>
                <w:bottom w:val="none" w:sz="0" w:space="0" w:color="auto"/>
                <w:right w:val="none" w:sz="0" w:space="0" w:color="auto"/>
              </w:divBdr>
            </w:div>
            <w:div w:id="21348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2831">
      <w:bodyDiv w:val="1"/>
      <w:marLeft w:val="0"/>
      <w:marRight w:val="0"/>
      <w:marTop w:val="0"/>
      <w:marBottom w:val="0"/>
      <w:divBdr>
        <w:top w:val="none" w:sz="0" w:space="0" w:color="auto"/>
        <w:left w:val="none" w:sz="0" w:space="0" w:color="auto"/>
        <w:bottom w:val="none" w:sz="0" w:space="0" w:color="auto"/>
        <w:right w:val="none" w:sz="0" w:space="0" w:color="auto"/>
      </w:divBdr>
      <w:divsChild>
        <w:div w:id="1298954175">
          <w:marLeft w:val="0"/>
          <w:marRight w:val="0"/>
          <w:marTop w:val="0"/>
          <w:marBottom w:val="0"/>
          <w:divBdr>
            <w:top w:val="none" w:sz="0" w:space="0" w:color="auto"/>
            <w:left w:val="none" w:sz="0" w:space="0" w:color="auto"/>
            <w:bottom w:val="none" w:sz="0" w:space="0" w:color="auto"/>
            <w:right w:val="none" w:sz="0" w:space="0" w:color="auto"/>
          </w:divBdr>
          <w:divsChild>
            <w:div w:id="637102519">
              <w:marLeft w:val="0"/>
              <w:marRight w:val="0"/>
              <w:marTop w:val="0"/>
              <w:marBottom w:val="0"/>
              <w:divBdr>
                <w:top w:val="none" w:sz="0" w:space="0" w:color="auto"/>
                <w:left w:val="none" w:sz="0" w:space="0" w:color="auto"/>
                <w:bottom w:val="none" w:sz="0" w:space="0" w:color="auto"/>
                <w:right w:val="none" w:sz="0" w:space="0" w:color="auto"/>
              </w:divBdr>
            </w:div>
            <w:div w:id="8776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4971">
      <w:bodyDiv w:val="1"/>
      <w:marLeft w:val="0"/>
      <w:marRight w:val="0"/>
      <w:marTop w:val="0"/>
      <w:marBottom w:val="0"/>
      <w:divBdr>
        <w:top w:val="none" w:sz="0" w:space="0" w:color="auto"/>
        <w:left w:val="none" w:sz="0" w:space="0" w:color="auto"/>
        <w:bottom w:val="none" w:sz="0" w:space="0" w:color="auto"/>
        <w:right w:val="none" w:sz="0" w:space="0" w:color="auto"/>
      </w:divBdr>
    </w:div>
    <w:div w:id="2055154887">
      <w:bodyDiv w:val="1"/>
      <w:marLeft w:val="0"/>
      <w:marRight w:val="0"/>
      <w:marTop w:val="0"/>
      <w:marBottom w:val="0"/>
      <w:divBdr>
        <w:top w:val="none" w:sz="0" w:space="0" w:color="auto"/>
        <w:left w:val="none" w:sz="0" w:space="0" w:color="auto"/>
        <w:bottom w:val="none" w:sz="0" w:space="0" w:color="auto"/>
        <w:right w:val="none" w:sz="0" w:space="0" w:color="auto"/>
      </w:divBdr>
      <w:divsChild>
        <w:div w:id="1675494767">
          <w:marLeft w:val="0"/>
          <w:marRight w:val="0"/>
          <w:marTop w:val="0"/>
          <w:marBottom w:val="0"/>
          <w:divBdr>
            <w:top w:val="none" w:sz="0" w:space="0" w:color="auto"/>
            <w:left w:val="none" w:sz="0" w:space="0" w:color="auto"/>
            <w:bottom w:val="none" w:sz="0" w:space="0" w:color="auto"/>
            <w:right w:val="none" w:sz="0" w:space="0" w:color="auto"/>
          </w:divBdr>
          <w:divsChild>
            <w:div w:id="137845459">
              <w:marLeft w:val="0"/>
              <w:marRight w:val="0"/>
              <w:marTop w:val="0"/>
              <w:marBottom w:val="0"/>
              <w:divBdr>
                <w:top w:val="none" w:sz="0" w:space="0" w:color="auto"/>
                <w:left w:val="none" w:sz="0" w:space="0" w:color="auto"/>
                <w:bottom w:val="none" w:sz="0" w:space="0" w:color="auto"/>
                <w:right w:val="none" w:sz="0" w:space="0" w:color="auto"/>
              </w:divBdr>
            </w:div>
            <w:div w:id="207424734">
              <w:marLeft w:val="0"/>
              <w:marRight w:val="0"/>
              <w:marTop w:val="0"/>
              <w:marBottom w:val="0"/>
              <w:divBdr>
                <w:top w:val="none" w:sz="0" w:space="0" w:color="auto"/>
                <w:left w:val="none" w:sz="0" w:space="0" w:color="auto"/>
                <w:bottom w:val="none" w:sz="0" w:space="0" w:color="auto"/>
                <w:right w:val="none" w:sz="0" w:space="0" w:color="auto"/>
              </w:divBdr>
            </w:div>
            <w:div w:id="674771579">
              <w:marLeft w:val="0"/>
              <w:marRight w:val="0"/>
              <w:marTop w:val="0"/>
              <w:marBottom w:val="0"/>
              <w:divBdr>
                <w:top w:val="none" w:sz="0" w:space="0" w:color="auto"/>
                <w:left w:val="none" w:sz="0" w:space="0" w:color="auto"/>
                <w:bottom w:val="none" w:sz="0" w:space="0" w:color="auto"/>
                <w:right w:val="none" w:sz="0" w:space="0" w:color="auto"/>
              </w:divBdr>
            </w:div>
            <w:div w:id="720790444">
              <w:marLeft w:val="0"/>
              <w:marRight w:val="0"/>
              <w:marTop w:val="0"/>
              <w:marBottom w:val="0"/>
              <w:divBdr>
                <w:top w:val="none" w:sz="0" w:space="0" w:color="auto"/>
                <w:left w:val="none" w:sz="0" w:space="0" w:color="auto"/>
                <w:bottom w:val="none" w:sz="0" w:space="0" w:color="auto"/>
                <w:right w:val="none" w:sz="0" w:space="0" w:color="auto"/>
              </w:divBdr>
            </w:div>
            <w:div w:id="786699005">
              <w:marLeft w:val="0"/>
              <w:marRight w:val="0"/>
              <w:marTop w:val="0"/>
              <w:marBottom w:val="0"/>
              <w:divBdr>
                <w:top w:val="none" w:sz="0" w:space="0" w:color="auto"/>
                <w:left w:val="none" w:sz="0" w:space="0" w:color="auto"/>
                <w:bottom w:val="none" w:sz="0" w:space="0" w:color="auto"/>
                <w:right w:val="none" w:sz="0" w:space="0" w:color="auto"/>
              </w:divBdr>
            </w:div>
            <w:div w:id="1124813838">
              <w:marLeft w:val="0"/>
              <w:marRight w:val="0"/>
              <w:marTop w:val="0"/>
              <w:marBottom w:val="0"/>
              <w:divBdr>
                <w:top w:val="none" w:sz="0" w:space="0" w:color="auto"/>
                <w:left w:val="none" w:sz="0" w:space="0" w:color="auto"/>
                <w:bottom w:val="none" w:sz="0" w:space="0" w:color="auto"/>
                <w:right w:val="none" w:sz="0" w:space="0" w:color="auto"/>
              </w:divBdr>
            </w:div>
            <w:div w:id="1395935562">
              <w:marLeft w:val="0"/>
              <w:marRight w:val="0"/>
              <w:marTop w:val="0"/>
              <w:marBottom w:val="0"/>
              <w:divBdr>
                <w:top w:val="none" w:sz="0" w:space="0" w:color="auto"/>
                <w:left w:val="none" w:sz="0" w:space="0" w:color="auto"/>
                <w:bottom w:val="none" w:sz="0" w:space="0" w:color="auto"/>
                <w:right w:val="none" w:sz="0" w:space="0" w:color="auto"/>
              </w:divBdr>
            </w:div>
            <w:div w:id="1660159302">
              <w:marLeft w:val="0"/>
              <w:marRight w:val="0"/>
              <w:marTop w:val="0"/>
              <w:marBottom w:val="0"/>
              <w:divBdr>
                <w:top w:val="none" w:sz="0" w:space="0" w:color="auto"/>
                <w:left w:val="none" w:sz="0" w:space="0" w:color="auto"/>
                <w:bottom w:val="none" w:sz="0" w:space="0" w:color="auto"/>
                <w:right w:val="none" w:sz="0" w:space="0" w:color="auto"/>
              </w:divBdr>
            </w:div>
            <w:div w:id="17038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7365">
      <w:bodyDiv w:val="1"/>
      <w:marLeft w:val="0"/>
      <w:marRight w:val="0"/>
      <w:marTop w:val="0"/>
      <w:marBottom w:val="0"/>
      <w:divBdr>
        <w:top w:val="none" w:sz="0" w:space="0" w:color="auto"/>
        <w:left w:val="none" w:sz="0" w:space="0" w:color="auto"/>
        <w:bottom w:val="none" w:sz="0" w:space="0" w:color="auto"/>
        <w:right w:val="none" w:sz="0" w:space="0" w:color="auto"/>
      </w:divBdr>
      <w:divsChild>
        <w:div w:id="2043436398">
          <w:marLeft w:val="0"/>
          <w:marRight w:val="0"/>
          <w:marTop w:val="0"/>
          <w:marBottom w:val="0"/>
          <w:divBdr>
            <w:top w:val="none" w:sz="0" w:space="0" w:color="auto"/>
            <w:left w:val="none" w:sz="0" w:space="0" w:color="auto"/>
            <w:bottom w:val="none" w:sz="0" w:space="0" w:color="auto"/>
            <w:right w:val="none" w:sz="0" w:space="0" w:color="auto"/>
          </w:divBdr>
          <w:divsChild>
            <w:div w:id="55590664">
              <w:marLeft w:val="0"/>
              <w:marRight w:val="0"/>
              <w:marTop w:val="0"/>
              <w:marBottom w:val="0"/>
              <w:divBdr>
                <w:top w:val="none" w:sz="0" w:space="0" w:color="auto"/>
                <w:left w:val="none" w:sz="0" w:space="0" w:color="auto"/>
                <w:bottom w:val="none" w:sz="0" w:space="0" w:color="auto"/>
                <w:right w:val="none" w:sz="0" w:space="0" w:color="auto"/>
              </w:divBdr>
            </w:div>
            <w:div w:id="60754885">
              <w:marLeft w:val="0"/>
              <w:marRight w:val="0"/>
              <w:marTop w:val="0"/>
              <w:marBottom w:val="0"/>
              <w:divBdr>
                <w:top w:val="none" w:sz="0" w:space="0" w:color="auto"/>
                <w:left w:val="none" w:sz="0" w:space="0" w:color="auto"/>
                <w:bottom w:val="none" w:sz="0" w:space="0" w:color="auto"/>
                <w:right w:val="none" w:sz="0" w:space="0" w:color="auto"/>
              </w:divBdr>
            </w:div>
            <w:div w:id="372314403">
              <w:marLeft w:val="0"/>
              <w:marRight w:val="0"/>
              <w:marTop w:val="0"/>
              <w:marBottom w:val="0"/>
              <w:divBdr>
                <w:top w:val="none" w:sz="0" w:space="0" w:color="auto"/>
                <w:left w:val="none" w:sz="0" w:space="0" w:color="auto"/>
                <w:bottom w:val="none" w:sz="0" w:space="0" w:color="auto"/>
                <w:right w:val="none" w:sz="0" w:space="0" w:color="auto"/>
              </w:divBdr>
            </w:div>
            <w:div w:id="430664501">
              <w:marLeft w:val="0"/>
              <w:marRight w:val="0"/>
              <w:marTop w:val="0"/>
              <w:marBottom w:val="0"/>
              <w:divBdr>
                <w:top w:val="none" w:sz="0" w:space="0" w:color="auto"/>
                <w:left w:val="none" w:sz="0" w:space="0" w:color="auto"/>
                <w:bottom w:val="none" w:sz="0" w:space="0" w:color="auto"/>
                <w:right w:val="none" w:sz="0" w:space="0" w:color="auto"/>
              </w:divBdr>
            </w:div>
            <w:div w:id="452677040">
              <w:marLeft w:val="0"/>
              <w:marRight w:val="0"/>
              <w:marTop w:val="0"/>
              <w:marBottom w:val="0"/>
              <w:divBdr>
                <w:top w:val="none" w:sz="0" w:space="0" w:color="auto"/>
                <w:left w:val="none" w:sz="0" w:space="0" w:color="auto"/>
                <w:bottom w:val="none" w:sz="0" w:space="0" w:color="auto"/>
                <w:right w:val="none" w:sz="0" w:space="0" w:color="auto"/>
              </w:divBdr>
            </w:div>
            <w:div w:id="460535574">
              <w:marLeft w:val="0"/>
              <w:marRight w:val="0"/>
              <w:marTop w:val="0"/>
              <w:marBottom w:val="0"/>
              <w:divBdr>
                <w:top w:val="none" w:sz="0" w:space="0" w:color="auto"/>
                <w:left w:val="none" w:sz="0" w:space="0" w:color="auto"/>
                <w:bottom w:val="none" w:sz="0" w:space="0" w:color="auto"/>
                <w:right w:val="none" w:sz="0" w:space="0" w:color="auto"/>
              </w:divBdr>
            </w:div>
            <w:div w:id="465468362">
              <w:marLeft w:val="0"/>
              <w:marRight w:val="0"/>
              <w:marTop w:val="0"/>
              <w:marBottom w:val="0"/>
              <w:divBdr>
                <w:top w:val="none" w:sz="0" w:space="0" w:color="auto"/>
                <w:left w:val="none" w:sz="0" w:space="0" w:color="auto"/>
                <w:bottom w:val="none" w:sz="0" w:space="0" w:color="auto"/>
                <w:right w:val="none" w:sz="0" w:space="0" w:color="auto"/>
              </w:divBdr>
            </w:div>
            <w:div w:id="542786409">
              <w:marLeft w:val="0"/>
              <w:marRight w:val="0"/>
              <w:marTop w:val="0"/>
              <w:marBottom w:val="0"/>
              <w:divBdr>
                <w:top w:val="none" w:sz="0" w:space="0" w:color="auto"/>
                <w:left w:val="none" w:sz="0" w:space="0" w:color="auto"/>
                <w:bottom w:val="none" w:sz="0" w:space="0" w:color="auto"/>
                <w:right w:val="none" w:sz="0" w:space="0" w:color="auto"/>
              </w:divBdr>
            </w:div>
            <w:div w:id="700398557">
              <w:marLeft w:val="0"/>
              <w:marRight w:val="0"/>
              <w:marTop w:val="0"/>
              <w:marBottom w:val="0"/>
              <w:divBdr>
                <w:top w:val="none" w:sz="0" w:space="0" w:color="auto"/>
                <w:left w:val="none" w:sz="0" w:space="0" w:color="auto"/>
                <w:bottom w:val="none" w:sz="0" w:space="0" w:color="auto"/>
                <w:right w:val="none" w:sz="0" w:space="0" w:color="auto"/>
              </w:divBdr>
            </w:div>
            <w:div w:id="1676884205">
              <w:marLeft w:val="0"/>
              <w:marRight w:val="0"/>
              <w:marTop w:val="0"/>
              <w:marBottom w:val="0"/>
              <w:divBdr>
                <w:top w:val="none" w:sz="0" w:space="0" w:color="auto"/>
                <w:left w:val="none" w:sz="0" w:space="0" w:color="auto"/>
                <w:bottom w:val="none" w:sz="0" w:space="0" w:color="auto"/>
                <w:right w:val="none" w:sz="0" w:space="0" w:color="auto"/>
              </w:divBdr>
            </w:div>
            <w:div w:id="1822497991">
              <w:marLeft w:val="0"/>
              <w:marRight w:val="0"/>
              <w:marTop w:val="0"/>
              <w:marBottom w:val="0"/>
              <w:divBdr>
                <w:top w:val="none" w:sz="0" w:space="0" w:color="auto"/>
                <w:left w:val="none" w:sz="0" w:space="0" w:color="auto"/>
                <w:bottom w:val="none" w:sz="0" w:space="0" w:color="auto"/>
                <w:right w:val="none" w:sz="0" w:space="0" w:color="auto"/>
              </w:divBdr>
            </w:div>
            <w:div w:id="19639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1355">
      <w:bodyDiv w:val="1"/>
      <w:marLeft w:val="0"/>
      <w:marRight w:val="0"/>
      <w:marTop w:val="0"/>
      <w:marBottom w:val="0"/>
      <w:divBdr>
        <w:top w:val="none" w:sz="0" w:space="0" w:color="auto"/>
        <w:left w:val="none" w:sz="0" w:space="0" w:color="auto"/>
        <w:bottom w:val="none" w:sz="0" w:space="0" w:color="auto"/>
        <w:right w:val="none" w:sz="0" w:space="0" w:color="auto"/>
      </w:divBdr>
      <w:divsChild>
        <w:div w:id="800423681">
          <w:marLeft w:val="0"/>
          <w:marRight w:val="0"/>
          <w:marTop w:val="0"/>
          <w:marBottom w:val="0"/>
          <w:divBdr>
            <w:top w:val="none" w:sz="0" w:space="0" w:color="auto"/>
            <w:left w:val="none" w:sz="0" w:space="0" w:color="auto"/>
            <w:bottom w:val="none" w:sz="0" w:space="0" w:color="auto"/>
            <w:right w:val="none" w:sz="0" w:space="0" w:color="auto"/>
          </w:divBdr>
          <w:divsChild>
            <w:div w:id="669405458">
              <w:marLeft w:val="0"/>
              <w:marRight w:val="0"/>
              <w:marTop w:val="0"/>
              <w:marBottom w:val="0"/>
              <w:divBdr>
                <w:top w:val="none" w:sz="0" w:space="0" w:color="auto"/>
                <w:left w:val="none" w:sz="0" w:space="0" w:color="auto"/>
                <w:bottom w:val="none" w:sz="0" w:space="0" w:color="auto"/>
                <w:right w:val="none" w:sz="0" w:space="0" w:color="auto"/>
              </w:divBdr>
            </w:div>
            <w:div w:id="876157661">
              <w:marLeft w:val="0"/>
              <w:marRight w:val="0"/>
              <w:marTop w:val="0"/>
              <w:marBottom w:val="0"/>
              <w:divBdr>
                <w:top w:val="none" w:sz="0" w:space="0" w:color="auto"/>
                <w:left w:val="none" w:sz="0" w:space="0" w:color="auto"/>
                <w:bottom w:val="none" w:sz="0" w:space="0" w:color="auto"/>
                <w:right w:val="none" w:sz="0" w:space="0" w:color="auto"/>
              </w:divBdr>
            </w:div>
            <w:div w:id="949975378">
              <w:marLeft w:val="0"/>
              <w:marRight w:val="0"/>
              <w:marTop w:val="0"/>
              <w:marBottom w:val="0"/>
              <w:divBdr>
                <w:top w:val="none" w:sz="0" w:space="0" w:color="auto"/>
                <w:left w:val="none" w:sz="0" w:space="0" w:color="auto"/>
                <w:bottom w:val="none" w:sz="0" w:space="0" w:color="auto"/>
                <w:right w:val="none" w:sz="0" w:space="0" w:color="auto"/>
              </w:divBdr>
            </w:div>
            <w:div w:id="1582565659">
              <w:marLeft w:val="0"/>
              <w:marRight w:val="0"/>
              <w:marTop w:val="0"/>
              <w:marBottom w:val="0"/>
              <w:divBdr>
                <w:top w:val="none" w:sz="0" w:space="0" w:color="auto"/>
                <w:left w:val="none" w:sz="0" w:space="0" w:color="auto"/>
                <w:bottom w:val="none" w:sz="0" w:space="0" w:color="auto"/>
                <w:right w:val="none" w:sz="0" w:space="0" w:color="auto"/>
              </w:divBdr>
            </w:div>
            <w:div w:id="17072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4825">
      <w:bodyDiv w:val="1"/>
      <w:marLeft w:val="0"/>
      <w:marRight w:val="0"/>
      <w:marTop w:val="0"/>
      <w:marBottom w:val="0"/>
      <w:divBdr>
        <w:top w:val="none" w:sz="0" w:space="0" w:color="auto"/>
        <w:left w:val="none" w:sz="0" w:space="0" w:color="auto"/>
        <w:bottom w:val="none" w:sz="0" w:space="0" w:color="auto"/>
        <w:right w:val="none" w:sz="0" w:space="0" w:color="auto"/>
      </w:divBdr>
    </w:div>
    <w:div w:id="21012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loudera.com/documentation/other/tutorial/CDH5/topics/Hadoop-Tutoria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doop.apache.org/docs/stable/hadoop-mapreduce-client/hadoop-mapreduce-client-core/MapReduceTutorial.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doop.apache.org/docs/stable/hadoop-mapreduce-client/hadoop-mapreduce-client-core/MapReduceTutorial.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ocw.mit.edu/ans7870/6/6.006/s08/lecturenotes/files/t8.shakespeare.txt"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1958\AppData\Roaming\Microsoft\Templates\Work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0BA0D-1BAB-4378-9048-8A6698240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WorkBook</Template>
  <TotalTime>1543</TotalTime>
  <Pages>19</Pages>
  <Words>5036</Words>
  <Characters>28707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1</vt:lpstr>
    </vt:vector>
  </TitlesOfParts>
  <Company>University of Wolverhampton</Company>
  <LinksUpToDate>false</LinksUpToDate>
  <CharactersWithSpaces>33676</CharactersWithSpaces>
  <SharedDoc>false</SharedDoc>
  <HLinks>
    <vt:vector size="42" baseType="variant">
      <vt:variant>
        <vt:i4>8192051</vt:i4>
      </vt:variant>
      <vt:variant>
        <vt:i4>24</vt:i4>
      </vt:variant>
      <vt:variant>
        <vt:i4>0</vt:i4>
      </vt:variant>
      <vt:variant>
        <vt:i4>5</vt:i4>
      </vt:variant>
      <vt:variant>
        <vt:lpwstr>http://www.oracle.com/technetwork/developer-tools/sql-developer/overview/index.html</vt:lpwstr>
      </vt:variant>
      <vt:variant>
        <vt:lpwstr/>
      </vt:variant>
      <vt:variant>
        <vt:i4>8192051</vt:i4>
      </vt:variant>
      <vt:variant>
        <vt:i4>21</vt:i4>
      </vt:variant>
      <vt:variant>
        <vt:i4>0</vt:i4>
      </vt:variant>
      <vt:variant>
        <vt:i4>5</vt:i4>
      </vt:variant>
      <vt:variant>
        <vt:lpwstr>http://www.oracle.com/technetwork/developer-tools/sql-developer/overview/index.html</vt:lpwstr>
      </vt:variant>
      <vt:variant>
        <vt:lpwstr/>
      </vt:variant>
      <vt:variant>
        <vt:i4>8192042</vt:i4>
      </vt:variant>
      <vt:variant>
        <vt:i4>18</vt:i4>
      </vt:variant>
      <vt:variant>
        <vt:i4>0</vt:i4>
      </vt:variant>
      <vt:variant>
        <vt:i4>5</vt:i4>
      </vt:variant>
      <vt:variant>
        <vt:lpwstr>http://www.oracle.com/technetwork/database/features/xmldb/overview/xdkhome-092156.html</vt:lpwstr>
      </vt:variant>
      <vt:variant>
        <vt:lpwstr/>
      </vt:variant>
      <vt:variant>
        <vt:i4>8192042</vt:i4>
      </vt:variant>
      <vt:variant>
        <vt:i4>15</vt:i4>
      </vt:variant>
      <vt:variant>
        <vt:i4>0</vt:i4>
      </vt:variant>
      <vt:variant>
        <vt:i4>5</vt:i4>
      </vt:variant>
      <vt:variant>
        <vt:lpwstr>http://www.oracle.com/technetwork/database/features/xmldb/overview/xdkhome-092156.html</vt:lpwstr>
      </vt:variant>
      <vt:variant>
        <vt:lpwstr/>
      </vt:variant>
      <vt:variant>
        <vt:i4>7798909</vt:i4>
      </vt:variant>
      <vt:variant>
        <vt:i4>12</vt:i4>
      </vt:variant>
      <vt:variant>
        <vt:i4>0</vt:i4>
      </vt:variant>
      <vt:variant>
        <vt:i4>5</vt:i4>
      </vt:variant>
      <vt:variant>
        <vt:lpwstr>http://www.oracle.com/technetwork/developer-tools/jdev/overview/index.html</vt:lpwstr>
      </vt:variant>
      <vt:variant>
        <vt:lpwstr/>
      </vt:variant>
      <vt:variant>
        <vt:i4>7798909</vt:i4>
      </vt:variant>
      <vt:variant>
        <vt:i4>9</vt:i4>
      </vt:variant>
      <vt:variant>
        <vt:i4>0</vt:i4>
      </vt:variant>
      <vt:variant>
        <vt:i4>5</vt:i4>
      </vt:variant>
      <vt:variant>
        <vt:lpwstr>http://www.oracle.com/technetwork/developer-tools/jdev/overview/index.html</vt:lpwstr>
      </vt:variant>
      <vt:variant>
        <vt:lpwstr/>
      </vt:variant>
      <vt:variant>
        <vt:i4>1900635</vt:i4>
      </vt:variant>
      <vt:variant>
        <vt:i4>6</vt:i4>
      </vt:variant>
      <vt:variant>
        <vt:i4>0</vt:i4>
      </vt:variant>
      <vt:variant>
        <vt:i4>5</vt:i4>
      </vt:variant>
      <vt:variant>
        <vt:lpwstr>http://www.quest.com/database-management/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Mary Garvey</dc:creator>
  <cp:lastModifiedBy>Mary Garvey</cp:lastModifiedBy>
  <cp:revision>117</cp:revision>
  <cp:lastPrinted>2019-03-08T11:19:00Z</cp:lastPrinted>
  <dcterms:created xsi:type="dcterms:W3CDTF">2019-01-22T12:28:00Z</dcterms:created>
  <dcterms:modified xsi:type="dcterms:W3CDTF">2019-03-11T21:11:00Z</dcterms:modified>
</cp:coreProperties>
</file>